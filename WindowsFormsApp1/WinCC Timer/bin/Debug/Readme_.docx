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69363414"/>
        <w:docPartObj>
          <w:docPartGallery w:val="Table of Contents"/>
          <w:docPartUnique/>
        </w:docPartObj>
      </w:sdtPr>
      <w:sdtEndPr>
        <w:rPr>
          <w:rFonts w:asciiTheme="minorHAnsi" w:eastAsiaTheme="minorHAnsi" w:hAnsiTheme="minorHAnsi" w:cstheme="minorBidi"/>
          <w:noProof/>
          <w:color w:val="auto"/>
          <w:sz w:val="22"/>
          <w:szCs w:val="22"/>
        </w:rPr>
      </w:sdtEndPr>
      <w:sdtContent>
        <w:p w:rsidR="005B16C4" w:rsidRPr="00E8795B" w:rsidRDefault="005B16C4">
          <w:pPr>
            <w:pStyle w:val="TOCHeading"/>
            <w:rPr>
              <w:rStyle w:val="SMSBold"/>
              <w:rFonts w:asciiTheme="minorHAnsi" w:hAnsiTheme="minorHAnsi"/>
              <w:b/>
              <w:color w:val="auto"/>
            </w:rPr>
          </w:pPr>
          <w:r w:rsidRPr="00E8795B">
            <w:rPr>
              <w:rStyle w:val="SMSBold"/>
              <w:rFonts w:asciiTheme="minorHAnsi" w:hAnsiTheme="minorHAnsi"/>
              <w:b/>
              <w:color w:val="auto"/>
            </w:rPr>
            <w:t>Table of Contents</w:t>
          </w:r>
        </w:p>
        <w:p w:rsidR="000D7D53" w:rsidRDefault="005B16C4">
          <w:pPr>
            <w:pStyle w:val="TOC1"/>
            <w:rPr>
              <w:rFonts w:eastAsiaTheme="minorEastAsia"/>
              <w:b w:val="0"/>
              <w:bCs w:val="0"/>
              <w:noProof/>
              <w:szCs w:val="22"/>
            </w:rPr>
          </w:pPr>
          <w:r>
            <w:fldChar w:fldCharType="begin"/>
          </w:r>
          <w:r>
            <w:instrText xml:space="preserve"> TOC \o "1-3" \h \z \u </w:instrText>
          </w:r>
          <w:r>
            <w:fldChar w:fldCharType="separate"/>
          </w:r>
          <w:hyperlink w:anchor="_Toc61439151" w:history="1">
            <w:r w:rsidR="000D7D53" w:rsidRPr="00740357">
              <w:rPr>
                <w:rStyle w:val="Hyperlink"/>
                <w:noProof/>
              </w:rPr>
              <w:t>1</w:t>
            </w:r>
            <w:r w:rsidR="000D7D53">
              <w:rPr>
                <w:rFonts w:eastAsiaTheme="minorEastAsia"/>
                <w:b w:val="0"/>
                <w:bCs w:val="0"/>
                <w:noProof/>
                <w:szCs w:val="22"/>
              </w:rPr>
              <w:tab/>
            </w:r>
            <w:r w:rsidR="000D7D53" w:rsidRPr="00740357">
              <w:rPr>
                <w:rStyle w:val="Hyperlink"/>
                <w:noProof/>
              </w:rPr>
              <w:t>Requirements</w:t>
            </w:r>
            <w:r w:rsidR="000D7D53">
              <w:rPr>
                <w:noProof/>
                <w:webHidden/>
              </w:rPr>
              <w:tab/>
            </w:r>
            <w:r w:rsidR="000D7D53">
              <w:rPr>
                <w:noProof/>
                <w:webHidden/>
              </w:rPr>
              <w:fldChar w:fldCharType="begin"/>
            </w:r>
            <w:r w:rsidR="000D7D53">
              <w:rPr>
                <w:noProof/>
                <w:webHidden/>
              </w:rPr>
              <w:instrText xml:space="preserve"> PAGEREF _Toc61439151 \h </w:instrText>
            </w:r>
            <w:r w:rsidR="000D7D53">
              <w:rPr>
                <w:noProof/>
                <w:webHidden/>
              </w:rPr>
            </w:r>
            <w:r w:rsidR="000D7D53">
              <w:rPr>
                <w:noProof/>
                <w:webHidden/>
              </w:rPr>
              <w:fldChar w:fldCharType="separate"/>
            </w:r>
            <w:r w:rsidR="00C5229E">
              <w:rPr>
                <w:noProof/>
                <w:webHidden/>
              </w:rPr>
              <w:t>2</w:t>
            </w:r>
            <w:r w:rsidR="000D7D53">
              <w:rPr>
                <w:noProof/>
                <w:webHidden/>
              </w:rPr>
              <w:fldChar w:fldCharType="end"/>
            </w:r>
          </w:hyperlink>
        </w:p>
        <w:p w:rsidR="000D7D53" w:rsidRDefault="000D7D53">
          <w:pPr>
            <w:pStyle w:val="TOC1"/>
            <w:rPr>
              <w:rFonts w:eastAsiaTheme="minorEastAsia"/>
              <w:b w:val="0"/>
              <w:bCs w:val="0"/>
              <w:noProof/>
              <w:szCs w:val="22"/>
            </w:rPr>
          </w:pPr>
          <w:hyperlink w:anchor="_Toc61439152" w:history="1">
            <w:r w:rsidRPr="00740357">
              <w:rPr>
                <w:rStyle w:val="Hyperlink"/>
                <w:noProof/>
              </w:rPr>
              <w:t>2</w:t>
            </w:r>
            <w:r>
              <w:rPr>
                <w:rFonts w:eastAsiaTheme="minorEastAsia"/>
                <w:b w:val="0"/>
                <w:bCs w:val="0"/>
                <w:noProof/>
                <w:szCs w:val="22"/>
              </w:rPr>
              <w:tab/>
            </w:r>
            <w:r w:rsidRPr="00740357">
              <w:rPr>
                <w:rStyle w:val="Hyperlink"/>
                <w:noProof/>
              </w:rPr>
              <w:t>Description and usage</w:t>
            </w:r>
            <w:r>
              <w:rPr>
                <w:noProof/>
                <w:webHidden/>
              </w:rPr>
              <w:tab/>
            </w:r>
            <w:r>
              <w:rPr>
                <w:noProof/>
                <w:webHidden/>
              </w:rPr>
              <w:fldChar w:fldCharType="begin"/>
            </w:r>
            <w:r>
              <w:rPr>
                <w:noProof/>
                <w:webHidden/>
              </w:rPr>
              <w:instrText xml:space="preserve"> PAGEREF _Toc61439152 \h </w:instrText>
            </w:r>
            <w:r>
              <w:rPr>
                <w:noProof/>
                <w:webHidden/>
              </w:rPr>
            </w:r>
            <w:r>
              <w:rPr>
                <w:noProof/>
                <w:webHidden/>
              </w:rPr>
              <w:fldChar w:fldCharType="separate"/>
            </w:r>
            <w:r w:rsidR="00C5229E">
              <w:rPr>
                <w:noProof/>
                <w:webHidden/>
              </w:rPr>
              <w:t>4</w:t>
            </w:r>
            <w:r>
              <w:rPr>
                <w:noProof/>
                <w:webHidden/>
              </w:rPr>
              <w:fldChar w:fldCharType="end"/>
            </w:r>
          </w:hyperlink>
        </w:p>
        <w:p w:rsidR="000D7D53" w:rsidRDefault="000D7D53">
          <w:pPr>
            <w:pStyle w:val="TOC2"/>
            <w:rPr>
              <w:rFonts w:eastAsiaTheme="minorEastAsia"/>
              <w:bCs w:val="0"/>
              <w:noProof/>
            </w:rPr>
          </w:pPr>
          <w:hyperlink w:anchor="_Toc61439153" w:history="1">
            <w:r w:rsidRPr="00740357">
              <w:rPr>
                <w:rStyle w:val="Hyperlink"/>
                <w:noProof/>
              </w:rPr>
              <w:t>2.1</w:t>
            </w:r>
            <w:r>
              <w:rPr>
                <w:rFonts w:eastAsiaTheme="minorEastAsia"/>
                <w:bCs w:val="0"/>
                <w:noProof/>
              </w:rPr>
              <w:tab/>
            </w:r>
            <w:r w:rsidRPr="00740357">
              <w:rPr>
                <w:rStyle w:val="Hyperlink"/>
                <w:noProof/>
              </w:rPr>
              <w:t>The “Screen” checkbox</w:t>
            </w:r>
            <w:r>
              <w:rPr>
                <w:noProof/>
                <w:webHidden/>
              </w:rPr>
              <w:tab/>
            </w:r>
            <w:r>
              <w:rPr>
                <w:noProof/>
                <w:webHidden/>
              </w:rPr>
              <w:fldChar w:fldCharType="begin"/>
            </w:r>
            <w:r>
              <w:rPr>
                <w:noProof/>
                <w:webHidden/>
              </w:rPr>
              <w:instrText xml:space="preserve"> PAGEREF _Toc61439153 \h </w:instrText>
            </w:r>
            <w:r>
              <w:rPr>
                <w:noProof/>
                <w:webHidden/>
              </w:rPr>
            </w:r>
            <w:r>
              <w:rPr>
                <w:noProof/>
                <w:webHidden/>
              </w:rPr>
              <w:fldChar w:fldCharType="separate"/>
            </w:r>
            <w:r w:rsidR="00C5229E">
              <w:rPr>
                <w:noProof/>
                <w:webHidden/>
              </w:rPr>
              <w:t>4</w:t>
            </w:r>
            <w:r>
              <w:rPr>
                <w:noProof/>
                <w:webHidden/>
              </w:rPr>
              <w:fldChar w:fldCharType="end"/>
            </w:r>
          </w:hyperlink>
        </w:p>
        <w:p w:rsidR="000D7D53" w:rsidRDefault="000D7D53">
          <w:pPr>
            <w:pStyle w:val="TOC2"/>
            <w:rPr>
              <w:rFonts w:eastAsiaTheme="minorEastAsia"/>
              <w:bCs w:val="0"/>
              <w:noProof/>
            </w:rPr>
          </w:pPr>
          <w:hyperlink w:anchor="_Toc61439154" w:history="1">
            <w:r w:rsidRPr="00740357">
              <w:rPr>
                <w:rStyle w:val="Hyperlink"/>
                <w:noProof/>
              </w:rPr>
              <w:t>2.2</w:t>
            </w:r>
            <w:r>
              <w:rPr>
                <w:rFonts w:eastAsiaTheme="minorEastAsia"/>
                <w:bCs w:val="0"/>
                <w:noProof/>
              </w:rPr>
              <w:tab/>
            </w:r>
            <w:r w:rsidRPr="00740357">
              <w:rPr>
                <w:rStyle w:val="Hyperlink"/>
                <w:noProof/>
              </w:rPr>
              <w:t>The “Snap” checkbox</w:t>
            </w:r>
            <w:r>
              <w:rPr>
                <w:noProof/>
                <w:webHidden/>
              </w:rPr>
              <w:tab/>
            </w:r>
            <w:r>
              <w:rPr>
                <w:noProof/>
                <w:webHidden/>
              </w:rPr>
              <w:fldChar w:fldCharType="begin"/>
            </w:r>
            <w:r>
              <w:rPr>
                <w:noProof/>
                <w:webHidden/>
              </w:rPr>
              <w:instrText xml:space="preserve"> PAGEREF _Toc61439154 \h </w:instrText>
            </w:r>
            <w:r>
              <w:rPr>
                <w:noProof/>
                <w:webHidden/>
              </w:rPr>
            </w:r>
            <w:r>
              <w:rPr>
                <w:noProof/>
                <w:webHidden/>
              </w:rPr>
              <w:fldChar w:fldCharType="separate"/>
            </w:r>
            <w:r w:rsidR="00C5229E">
              <w:rPr>
                <w:noProof/>
                <w:webHidden/>
              </w:rPr>
              <w:t>4</w:t>
            </w:r>
            <w:r>
              <w:rPr>
                <w:noProof/>
                <w:webHidden/>
              </w:rPr>
              <w:fldChar w:fldCharType="end"/>
            </w:r>
          </w:hyperlink>
        </w:p>
        <w:p w:rsidR="005B16C4" w:rsidRDefault="005B16C4">
          <w:r>
            <w:rPr>
              <w:b/>
              <w:bCs/>
              <w:noProof/>
            </w:rPr>
            <w:fldChar w:fldCharType="end"/>
          </w:r>
        </w:p>
      </w:sdtContent>
    </w:sdt>
    <w:p w:rsidR="005B16C4" w:rsidRDefault="0055512E" w:rsidP="0055512E">
      <w:pPr>
        <w:pStyle w:val="SMSTableContent"/>
      </w:pPr>
      <w:r>
        <w:t xml:space="preserve">Author: </w:t>
      </w:r>
      <w:r w:rsidRPr="0055512E">
        <w:t>Muresan, Radu Adrian (SMS Metallurgy Romania S.r.l.)</w:t>
      </w:r>
    </w:p>
    <w:p w:rsidR="00DE2B55" w:rsidRDefault="00977651" w:rsidP="00DE2B55">
      <w:pPr>
        <w:pStyle w:val="Heading1"/>
      </w:pPr>
      <w:bookmarkStart w:id="0" w:name="_Toc61439151"/>
      <w:r>
        <w:lastRenderedPageBreak/>
        <w:t>Requirements</w:t>
      </w:r>
      <w:bookmarkEnd w:id="0"/>
    </w:p>
    <w:p w:rsidR="00DE2B55" w:rsidRDefault="00DE2B55" w:rsidP="00DE2B55">
      <w:r>
        <w:t>Files to keep in the same folder as the executable:</w:t>
      </w:r>
    </w:p>
    <w:p w:rsidR="003511EA" w:rsidRPr="00CF7421" w:rsidRDefault="003511EA" w:rsidP="00CF7421">
      <w:pPr>
        <w:pStyle w:val="ListParagraph"/>
        <w:numPr>
          <w:ilvl w:val="0"/>
          <w:numId w:val="44"/>
        </w:numPr>
        <w:rPr>
          <w:b/>
          <w:sz w:val="20"/>
        </w:rPr>
      </w:pPr>
      <w:r w:rsidRPr="00CF7421">
        <w:rPr>
          <w:b/>
          <w:sz w:val="20"/>
        </w:rPr>
        <w:t>The SQL file of the menu reflecting the current menu on the WinCC client</w:t>
      </w:r>
    </w:p>
    <w:p w:rsidR="00DE2B55" w:rsidRPr="00CF7421" w:rsidRDefault="003511EA" w:rsidP="00CF7421">
      <w:pPr>
        <w:pStyle w:val="ListParagraph"/>
        <w:numPr>
          <w:ilvl w:val="0"/>
          <w:numId w:val="44"/>
        </w:numPr>
        <w:rPr>
          <w:b/>
          <w:sz w:val="20"/>
        </w:rPr>
      </w:pPr>
      <w:r w:rsidRPr="00CF7421">
        <w:rPr>
          <w:b/>
          <w:sz w:val="20"/>
        </w:rPr>
        <w:t>Magic.dll</w:t>
      </w:r>
    </w:p>
    <w:p w:rsidR="003511EA" w:rsidRDefault="003511EA" w:rsidP="00CF7421">
      <w:pPr>
        <w:pStyle w:val="ListParagraph"/>
        <w:numPr>
          <w:ilvl w:val="0"/>
          <w:numId w:val="44"/>
        </w:numPr>
        <w:rPr>
          <w:b/>
          <w:sz w:val="20"/>
        </w:rPr>
      </w:pPr>
      <w:r w:rsidRPr="00CF7421">
        <w:rPr>
          <w:b/>
          <w:sz w:val="20"/>
        </w:rPr>
        <w:t>PInvoke.Windows.Core.dll</w:t>
      </w:r>
    </w:p>
    <w:p w:rsidR="00D1093A" w:rsidRPr="00CF7421" w:rsidRDefault="00D1093A" w:rsidP="00D1093A">
      <w:pPr>
        <w:pStyle w:val="ListParagraph"/>
        <w:ind w:left="360"/>
        <w:rPr>
          <w:b/>
          <w:sz w:val="20"/>
        </w:rPr>
      </w:pPr>
    </w:p>
    <w:p w:rsidR="00D1093A" w:rsidRDefault="00D1093A" w:rsidP="00D1093A">
      <w:r>
        <w:t>The remote desktop session to the machine has to be visible as in the picture below (not minimized in the taskbar but also not necessarily maximized).</w:t>
      </w:r>
    </w:p>
    <w:p w:rsidR="00A566B4" w:rsidRDefault="00772D3A" w:rsidP="00D1093A">
      <w:r>
        <w:t>The remote desktop session to the machine must be configured as in the following figure</w:t>
      </w:r>
      <w:r w:rsidR="00BB381E">
        <w:t xml:space="preserve"> or a similar position</w:t>
      </w:r>
      <w:r>
        <w:t xml:space="preserve"> </w:t>
      </w:r>
      <w:r w:rsidR="00BB381E">
        <w:t>(snapped to a corner of your desktop with smart sizing active)</w:t>
      </w:r>
      <w:r w:rsidR="00BB381E">
        <w:t xml:space="preserve"> </w:t>
      </w:r>
      <w:r>
        <w:t>before pressing the “Time!” button</w:t>
      </w:r>
      <w:r w:rsidR="00BB381E">
        <w:t>:</w:t>
      </w:r>
    </w:p>
    <w:p w:rsidR="00D1093A" w:rsidRDefault="00D1093A" w:rsidP="00FC7C1F">
      <w:pPr>
        <w:keepNext/>
      </w:pPr>
      <w:r w:rsidRPr="00971D04">
        <w:rPr>
          <w:noProof/>
        </w:rPr>
        <w:drawing>
          <wp:inline distT="0" distB="0" distL="0" distR="0" wp14:anchorId="1F105826" wp14:editId="51127A5A">
            <wp:extent cx="5256755" cy="356235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69153" cy="3570751"/>
                    </a:xfrm>
                    <a:prstGeom prst="rect">
                      <a:avLst/>
                    </a:prstGeom>
                  </pic:spPr>
                </pic:pic>
              </a:graphicData>
            </a:graphic>
          </wp:inline>
        </w:drawing>
      </w:r>
    </w:p>
    <w:p w:rsidR="00D1093A" w:rsidRPr="00DE2B55" w:rsidRDefault="00D1093A" w:rsidP="00D1093A">
      <w:pPr>
        <w:pStyle w:val="Caption"/>
      </w:pPr>
      <w:r>
        <w:fldChar w:fldCharType="begin"/>
      </w:r>
      <w:r w:rsidRPr="00DE2B55">
        <w:instrText xml:space="preserve"> SEQ Figure \* ARABIC </w:instrText>
      </w:r>
      <w:r>
        <w:fldChar w:fldCharType="separate"/>
      </w:r>
      <w:r w:rsidR="00C5229E">
        <w:rPr>
          <w:noProof/>
        </w:rPr>
        <w:t>1</w:t>
      </w:r>
      <w:r>
        <w:rPr>
          <w:noProof/>
        </w:rPr>
        <w:fldChar w:fldCharType="end"/>
      </w:r>
      <w:r>
        <w:rPr>
          <w:noProof/>
        </w:rPr>
        <w:t xml:space="preserve"> </w:t>
      </w:r>
      <w:r w:rsidRPr="00DE2B55">
        <w:t>Possible desktop configuration for an RDP session for data gathering</w:t>
      </w:r>
    </w:p>
    <w:p w:rsidR="00DE2B55" w:rsidRDefault="00DE2B55" w:rsidP="00DE2B55"/>
    <w:p w:rsidR="00736E6F" w:rsidRPr="00A35B0A" w:rsidRDefault="00736E6F" w:rsidP="00736E6F">
      <w:pPr>
        <w:pStyle w:val="Heading1"/>
      </w:pPr>
      <w:r>
        <w:lastRenderedPageBreak/>
        <w:t>Screens</w:t>
      </w:r>
    </w:p>
    <w:p w:rsidR="00DE2B55" w:rsidRDefault="00DE2B55" w:rsidP="00DE2B55">
      <w:pPr>
        <w:keepNext/>
      </w:pPr>
      <w:r w:rsidRPr="00B234C2">
        <w:rPr>
          <w:noProof/>
        </w:rPr>
        <w:drawing>
          <wp:inline distT="0" distB="0" distL="0" distR="0" wp14:anchorId="5FA221F6" wp14:editId="69FDC404">
            <wp:extent cx="701964" cy="72390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06728" cy="728813"/>
                    </a:xfrm>
                    <a:prstGeom prst="rect">
                      <a:avLst/>
                    </a:prstGeom>
                  </pic:spPr>
                </pic:pic>
              </a:graphicData>
            </a:graphic>
          </wp:inline>
        </w:drawing>
      </w:r>
    </w:p>
    <w:p w:rsidR="00DE2B55" w:rsidRDefault="00DE2B55" w:rsidP="00DE2B55">
      <w:pPr>
        <w:pStyle w:val="Caption"/>
      </w:pPr>
      <w:r>
        <w:fldChar w:fldCharType="begin"/>
      </w:r>
      <w:r>
        <w:instrText xml:space="preserve"> SEQ Figure \* ARABIC </w:instrText>
      </w:r>
      <w:r>
        <w:fldChar w:fldCharType="separate"/>
      </w:r>
      <w:r w:rsidR="00C5229E">
        <w:rPr>
          <w:noProof/>
        </w:rPr>
        <w:t>2</w:t>
      </w:r>
      <w:r>
        <w:rPr>
          <w:noProof/>
        </w:rPr>
        <w:fldChar w:fldCharType="end"/>
      </w:r>
      <w:r>
        <w:t xml:space="preserve"> Minimized UI</w:t>
      </w:r>
      <w:r w:rsidR="004C66E4">
        <w:t xml:space="preserve"> (activated</w:t>
      </w:r>
      <w:r w:rsidR="00131650">
        <w:t>/deactivated</w:t>
      </w:r>
      <w:bookmarkStart w:id="1" w:name="_GoBack"/>
      <w:bookmarkEnd w:id="1"/>
      <w:r w:rsidR="004C66E4">
        <w:t xml:space="preserve"> on double click in the empty area of the UI)</w:t>
      </w:r>
    </w:p>
    <w:p w:rsidR="00DE2B55" w:rsidRPr="008F02DF" w:rsidRDefault="00DE2B55" w:rsidP="00DE2B55"/>
    <w:p w:rsidR="00DE2B55" w:rsidRDefault="00BA227E" w:rsidP="00DE2B55">
      <w:pPr>
        <w:keepNext/>
      </w:pPr>
      <w:r w:rsidRPr="00BA227E">
        <w:drawing>
          <wp:inline distT="0" distB="0" distL="0" distR="0" wp14:anchorId="3AA4BBCA" wp14:editId="244F059E">
            <wp:extent cx="5686425" cy="2604263"/>
            <wp:effectExtent l="0" t="0" r="0" b="5715"/>
            <wp:docPr id="2307" name="Picture 2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96280" cy="2608776"/>
                    </a:xfrm>
                    <a:prstGeom prst="rect">
                      <a:avLst/>
                    </a:prstGeom>
                  </pic:spPr>
                </pic:pic>
              </a:graphicData>
            </a:graphic>
          </wp:inline>
        </w:drawing>
      </w:r>
    </w:p>
    <w:p w:rsidR="00DE2B55" w:rsidRDefault="00DE2B55" w:rsidP="00DE2B55">
      <w:pPr>
        <w:pStyle w:val="Caption"/>
      </w:pPr>
      <w:r>
        <w:fldChar w:fldCharType="begin"/>
      </w:r>
      <w:r w:rsidRPr="00DE2B55">
        <w:instrText xml:space="preserve"> SEQ Figure \* ARABIC </w:instrText>
      </w:r>
      <w:r>
        <w:fldChar w:fldCharType="separate"/>
      </w:r>
      <w:r w:rsidR="00C5229E">
        <w:rPr>
          <w:noProof/>
        </w:rPr>
        <w:t>3</w:t>
      </w:r>
      <w:r>
        <w:rPr>
          <w:noProof/>
        </w:rPr>
        <w:fldChar w:fldCharType="end"/>
      </w:r>
      <w:r w:rsidRPr="00DE2B55">
        <w:t xml:space="preserve"> The WinCC Timer with expanded calculations</w:t>
      </w:r>
    </w:p>
    <w:p w:rsidR="004C66E4" w:rsidRPr="004C66E4" w:rsidRDefault="004C66E4" w:rsidP="004C66E4"/>
    <w:p w:rsidR="00DE2B55" w:rsidRDefault="00BA227E" w:rsidP="00DE2B55">
      <w:pPr>
        <w:keepNext/>
      </w:pPr>
      <w:r w:rsidRPr="00BA227E">
        <w:rPr>
          <w:noProof/>
        </w:rPr>
        <w:drawing>
          <wp:inline distT="0" distB="0" distL="0" distR="0" wp14:anchorId="70667FF0" wp14:editId="2E36B11B">
            <wp:extent cx="2857500" cy="262801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72123" cy="2641460"/>
                    </a:xfrm>
                    <a:prstGeom prst="rect">
                      <a:avLst/>
                    </a:prstGeom>
                  </pic:spPr>
                </pic:pic>
              </a:graphicData>
            </a:graphic>
          </wp:inline>
        </w:drawing>
      </w:r>
    </w:p>
    <w:p w:rsidR="00DE2B55" w:rsidRPr="001A0328" w:rsidRDefault="00DE2B55" w:rsidP="00736E6F">
      <w:pPr>
        <w:pStyle w:val="Caption"/>
      </w:pPr>
      <w:r>
        <w:fldChar w:fldCharType="begin"/>
      </w:r>
      <w:r>
        <w:instrText xml:space="preserve"> SEQ Figure \* ARABIC </w:instrText>
      </w:r>
      <w:r>
        <w:fldChar w:fldCharType="separate"/>
      </w:r>
      <w:r w:rsidR="00C5229E">
        <w:rPr>
          <w:noProof/>
        </w:rPr>
        <w:t>4</w:t>
      </w:r>
      <w:r>
        <w:fldChar w:fldCharType="end"/>
      </w:r>
      <w:r>
        <w:t xml:space="preserve"> UI without calculations pane</w:t>
      </w:r>
    </w:p>
    <w:p w:rsidR="00DE2B55" w:rsidRDefault="004C66E4" w:rsidP="00DE2B55">
      <w:pPr>
        <w:pStyle w:val="Heading1"/>
      </w:pPr>
      <w:bookmarkStart w:id="2" w:name="_Toc61360066"/>
      <w:bookmarkStart w:id="3" w:name="_Toc61439152"/>
      <w:r>
        <w:lastRenderedPageBreak/>
        <w:t>Description and u</w:t>
      </w:r>
      <w:r w:rsidR="00DE2B55">
        <w:t>sage</w:t>
      </w:r>
      <w:bookmarkEnd w:id="2"/>
      <w:bookmarkEnd w:id="3"/>
    </w:p>
    <w:p w:rsidR="001C6331" w:rsidRDefault="00DE2B55" w:rsidP="001C6331">
      <w:r>
        <w:t>This program’s purpose is to quantify the loading time of WinCC pages.</w:t>
      </w:r>
      <w:r w:rsidRPr="00DD5A0F">
        <w:t xml:space="preserve"> </w:t>
      </w:r>
    </w:p>
    <w:p w:rsidR="00DE2B55" w:rsidRDefault="001C6331" w:rsidP="00DE2B55">
      <w:r>
        <w:t>Every notable UI object has a tooltip to explain its purpose or its connected action.</w:t>
      </w:r>
    </w:p>
    <w:p w:rsidR="00DE2B55" w:rsidRDefault="00DE2B55" w:rsidP="00DE2B55">
      <w:r>
        <w:t>In order to do this it will require gathering several (I recommend around 10) datasets by the program itself (this process starts on pressing the “Time!” button).</w:t>
      </w:r>
    </w:p>
    <w:p w:rsidR="00DE2B55" w:rsidRDefault="004D6A37" w:rsidP="00DE2B55">
      <w:r>
        <w:t xml:space="preserve">Once you press “Time!” and the RDP is configured as in the figure in ‘Prerequisites’, </w:t>
      </w:r>
      <w:r w:rsidRPr="004C66E4">
        <w:rPr>
          <w:u w:val="single"/>
        </w:rPr>
        <w:t>you have to take your cursor out of the remote session</w:t>
      </w:r>
      <w:r>
        <w:t xml:space="preserve"> so that you can carry on with other activities. Otherwise your cursor is controlled by the program and it may interfere with the execution.</w:t>
      </w:r>
    </w:p>
    <w:p w:rsidR="00DE2B55" w:rsidRDefault="00DE2B55" w:rsidP="00DE2B55">
      <w:pPr>
        <w:keepNext/>
      </w:pPr>
      <w:r w:rsidRPr="00971D04">
        <w:rPr>
          <w:noProof/>
        </w:rPr>
        <w:drawing>
          <wp:inline distT="0" distB="0" distL="0" distR="0" wp14:anchorId="6AE1DB54" wp14:editId="75A81202">
            <wp:extent cx="809738" cy="57158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09738" cy="571580"/>
                    </a:xfrm>
                    <a:prstGeom prst="rect">
                      <a:avLst/>
                    </a:prstGeom>
                  </pic:spPr>
                </pic:pic>
              </a:graphicData>
            </a:graphic>
          </wp:inline>
        </w:drawing>
      </w:r>
    </w:p>
    <w:p w:rsidR="00DE2B55" w:rsidRPr="00DE2B55" w:rsidRDefault="00DE2B55" w:rsidP="00DE2B55">
      <w:pPr>
        <w:pStyle w:val="Caption"/>
      </w:pPr>
      <w:r>
        <w:fldChar w:fldCharType="begin"/>
      </w:r>
      <w:r w:rsidRPr="00DE2B55">
        <w:instrText xml:space="preserve"> SEQ Figure \* ARABIC </w:instrText>
      </w:r>
      <w:r>
        <w:fldChar w:fldCharType="separate"/>
      </w:r>
      <w:r w:rsidR="00C5229E">
        <w:rPr>
          <w:noProof/>
        </w:rPr>
        <w:t>5</w:t>
      </w:r>
      <w:r>
        <w:rPr>
          <w:noProof/>
        </w:rPr>
        <w:fldChar w:fldCharType="end"/>
      </w:r>
      <w:r w:rsidRPr="00DE2B55">
        <w:t xml:space="preserve"> Initial configuration of gathering runs</w:t>
      </w:r>
    </w:p>
    <w:p w:rsidR="00DE2B55" w:rsidRDefault="00DE2B55" w:rsidP="00DE2B55"/>
    <w:p w:rsidR="00DE2B55" w:rsidRDefault="00DE2B55" w:rsidP="00DE2B55">
      <w:r>
        <w:t>The above figure shows the configuration of a data gathering run that will run for 8 hours during which 17 full datasets are gathered for a project taking around 27 minutes to analyze.</w:t>
      </w:r>
    </w:p>
    <w:p w:rsidR="00DE2B55" w:rsidRDefault="0049243E" w:rsidP="0049243E">
      <w:r>
        <w:t>The only input allowed is the middle input, i.e. the number of runs desired to do. on that input you will get an estimate of how many hours that will take in the text box to its left.</w:t>
      </w:r>
      <w:r w:rsidR="00DE2B55">
        <w:t xml:space="preserve"> </w:t>
      </w:r>
    </w:p>
    <w:p w:rsidR="00DE2B55" w:rsidRDefault="00DE2B55" w:rsidP="00DE2B55">
      <w:r>
        <w:t xml:space="preserve">Once the datasets are gathered, the </w:t>
      </w:r>
      <w:r w:rsidR="0049243E">
        <w:t xml:space="preserve">small </w:t>
      </w:r>
      <w:r>
        <w:t>sigma</w:t>
      </w:r>
      <w:r w:rsidR="0049243E">
        <w:t xml:space="preserve"> </w:t>
      </w:r>
      <w:r w:rsidR="0049243E" w:rsidRPr="0049243E">
        <w:t xml:space="preserve">( </w:t>
      </w:r>
      <w:r w:rsidR="0049243E" w:rsidRPr="0049243E">
        <w:rPr>
          <w:b/>
          <w:sz w:val="24"/>
        </w:rPr>
        <w:t>σ</w:t>
      </w:r>
      <w:r w:rsidR="0049243E" w:rsidRPr="0049243E">
        <w:t xml:space="preserve"> )</w:t>
      </w:r>
      <w:r>
        <w:t xml:space="preserve"> button calculates the average loading times for each individual page collected in the datasets – as shown in the picture, a data table appears on the right side once calculation is finished.</w:t>
      </w:r>
    </w:p>
    <w:p w:rsidR="00DE2B55" w:rsidRDefault="00DE2B55" w:rsidP="001C6331">
      <w:r>
        <w:t>Once calculation is finished, press “Export to CSV” as desired to generate a csv file with the visible data.</w:t>
      </w:r>
    </w:p>
    <w:p w:rsidR="00DE2B55" w:rsidRDefault="00DE2B55" w:rsidP="00DE2B55"/>
    <w:p w:rsidR="00DE2B55" w:rsidRDefault="00D1093A" w:rsidP="001C6331">
      <w:pPr>
        <w:pStyle w:val="Heading2"/>
      </w:pPr>
      <w:bookmarkStart w:id="4" w:name="_Toc61360067"/>
      <w:bookmarkStart w:id="5" w:name="_Toc61439153"/>
      <w:r>
        <w:t>The “S</w:t>
      </w:r>
      <w:r w:rsidR="00DE2B55">
        <w:t>creen” checkbox</w:t>
      </w:r>
      <w:bookmarkEnd w:id="4"/>
      <w:bookmarkEnd w:id="5"/>
    </w:p>
    <w:p w:rsidR="00DE2B55" w:rsidRDefault="00DE2B55" w:rsidP="00DE2B55">
      <w:r>
        <w:t>Once checked, will take screenshots for every page in the calculations folder.</w:t>
      </w:r>
    </w:p>
    <w:p w:rsidR="001C6331" w:rsidRDefault="001C6331" w:rsidP="00DE2B55"/>
    <w:p w:rsidR="00DE2B55" w:rsidRDefault="00D1093A" w:rsidP="001C6331">
      <w:pPr>
        <w:pStyle w:val="Heading2"/>
      </w:pPr>
      <w:bookmarkStart w:id="6" w:name="_Toc61360068"/>
      <w:bookmarkStart w:id="7" w:name="_Toc61439154"/>
      <w:r>
        <w:t>The “S</w:t>
      </w:r>
      <w:r w:rsidR="00DE2B55">
        <w:t>nap” checkbox</w:t>
      </w:r>
      <w:bookmarkEnd w:id="6"/>
      <w:bookmarkEnd w:id="7"/>
    </w:p>
    <w:p w:rsidR="00CE7633" w:rsidRPr="00DE2B55" w:rsidRDefault="00DE2B55" w:rsidP="00DE2B55">
      <w:r>
        <w:t xml:space="preserve">If this checkbox is checked, the program will take a screenshot after 1.5 seconds after opening the pages, and only </w:t>
      </w:r>
      <w:r w:rsidR="00E012CD">
        <w:t>for the first run</w:t>
      </w:r>
      <w:r>
        <w:t xml:space="preserve">. All </w:t>
      </w:r>
      <w:r w:rsidR="00E012CD">
        <w:t>“</w:t>
      </w:r>
      <w:r>
        <w:t>.png</w:t>
      </w:r>
      <w:r w:rsidR="00E012CD">
        <w:t>”</w:t>
      </w:r>
      <w:r>
        <w:t xml:space="preserve"> files will be stored in the “Screenshots” folder.</w:t>
      </w:r>
    </w:p>
    <w:sectPr w:rsidR="00CE7633" w:rsidRPr="00DE2B55" w:rsidSect="00C850A1">
      <w:headerReference w:type="even" r:id="rId13"/>
      <w:headerReference w:type="default" r:id="rId14"/>
      <w:footerReference w:type="even" r:id="rId15"/>
      <w:footerReference w:type="default" r:id="rId16"/>
      <w:headerReference w:type="first" r:id="rId17"/>
      <w:footerReference w:type="first" r:id="rId18"/>
      <w:type w:val="continuous"/>
      <w:pgSz w:w="11906" w:h="16838" w:code="9"/>
      <w:pgMar w:top="2211" w:right="1134" w:bottom="1587" w:left="1134" w:header="709" w:footer="4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426F" w:rsidRDefault="00C8426F">
      <w:r>
        <w:separator/>
      </w:r>
    </w:p>
  </w:endnote>
  <w:endnote w:type="continuationSeparator" w:id="0">
    <w:p w:rsidR="00C8426F" w:rsidRDefault="00C842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Fet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227E" w:rsidRPr="00C373D4" w:rsidRDefault="00BA227E" w:rsidP="00CE7633">
    <w:pPr>
      <w:pStyle w:val="Footer"/>
      <w:rPr>
        <w:sz w:val="12"/>
      </w:rPr>
    </w:pPr>
  </w:p>
  <w:tbl>
    <w:tblPr>
      <w:tblW w:w="5000" w:type="pct"/>
      <w:tblCellMar>
        <w:left w:w="0" w:type="dxa"/>
        <w:right w:w="0" w:type="dxa"/>
      </w:tblCellMar>
      <w:tblLook w:val="01E0" w:firstRow="1" w:lastRow="1" w:firstColumn="1" w:lastColumn="1" w:noHBand="0" w:noVBand="0"/>
    </w:tblPr>
    <w:tblGrid>
      <w:gridCol w:w="3374"/>
      <w:gridCol w:w="2891"/>
      <w:gridCol w:w="3373"/>
    </w:tblGrid>
    <w:tr w:rsidR="00BA227E" w:rsidRPr="009C2D28" w:rsidTr="00CE7633">
      <w:trPr>
        <w:trHeight w:hRule="exact" w:val="284"/>
      </w:trPr>
      <w:tc>
        <w:tcPr>
          <w:tcW w:w="1750" w:type="pct"/>
          <w:tcBorders>
            <w:top w:val="single" w:sz="4" w:space="0" w:color="auto"/>
          </w:tcBorders>
          <w:shd w:val="clear" w:color="auto" w:fill="auto"/>
          <w:tcMar>
            <w:right w:w="0" w:type="dxa"/>
          </w:tcMar>
          <w:vAlign w:val="center"/>
        </w:tcPr>
        <w:p w:rsidR="00BA227E" w:rsidRPr="009C2D28" w:rsidRDefault="00BA227E" w:rsidP="00CE7633">
          <w:pPr>
            <w:pStyle w:val="SMSFooterleft"/>
            <w:rPr>
              <w:lang w:val="en-GB"/>
            </w:rPr>
          </w:pPr>
          <w:r w:rsidRPr="009C2D28">
            <w:rPr>
              <w:lang w:val="en-GB"/>
            </w:rPr>
            <w:fldChar w:fldCharType="begin"/>
          </w:r>
          <w:r w:rsidRPr="009C2D28">
            <w:rPr>
              <w:lang w:val="en-GB"/>
            </w:rPr>
            <w:instrText xml:space="preserve"> DOCPROPERTY "DocumentNumber" \* MERGEFORMAT </w:instrText>
          </w:r>
          <w:r w:rsidRPr="009C2D28">
            <w:rPr>
              <w:lang w:val="en-GB"/>
            </w:rPr>
            <w:fldChar w:fldCharType="end"/>
          </w:r>
          <w:r w:rsidRPr="009C2D28">
            <w:rPr>
              <w:lang w:val="en-GB" w:eastAsia="zh-SG"/>
            </w:rPr>
            <w:fldChar w:fldCharType="begin"/>
          </w:r>
          <w:r w:rsidRPr="009C2D28">
            <w:rPr>
              <w:lang w:val="en-GB" w:eastAsia="zh-SG"/>
            </w:rPr>
            <w:instrText xml:space="preserve"> if </w:instrText>
          </w:r>
          <w:r w:rsidRPr="009C2D28">
            <w:rPr>
              <w:lang w:val="en-GB"/>
            </w:rPr>
            <w:fldChar w:fldCharType="begin"/>
          </w:r>
          <w:r w:rsidRPr="009C2D28">
            <w:rPr>
              <w:lang w:val="en-GB"/>
            </w:rPr>
            <w:instrText xml:space="preserve"> DOCPROPERTY  UseChapter </w:instrText>
          </w:r>
          <w:r w:rsidRPr="009C2D28">
            <w:rPr>
              <w:lang w:val="en-GB"/>
            </w:rPr>
            <w:fldChar w:fldCharType="separate"/>
          </w:r>
          <w:r w:rsidR="00C5229E">
            <w:rPr>
              <w:lang w:val="en-GB"/>
            </w:rPr>
            <w:instrText>N</w:instrText>
          </w:r>
          <w:r w:rsidRPr="009C2D28">
            <w:rPr>
              <w:lang w:val="en-GB"/>
            </w:rPr>
            <w:fldChar w:fldCharType="end"/>
          </w:r>
          <w:r w:rsidRPr="009C2D28">
            <w:rPr>
              <w:lang w:val="en-GB"/>
            </w:rPr>
            <w:instrText>="Y" "</w:instrText>
          </w:r>
          <w:r w:rsidRPr="009C2D28">
            <w:rPr>
              <w:lang w:val="en-GB"/>
            </w:rPr>
            <w:fldChar w:fldCharType="begin"/>
          </w:r>
          <w:r w:rsidRPr="009C2D28">
            <w:rPr>
              <w:lang w:val="en-GB"/>
            </w:rPr>
            <w:instrText xml:space="preserve"> if </w:instrText>
          </w:r>
          <w:r w:rsidRPr="009C2D28">
            <w:rPr>
              <w:lang w:val="en-GB" w:eastAsia="zh-SG"/>
            </w:rPr>
            <w:fldChar w:fldCharType="begin"/>
          </w:r>
          <w:r w:rsidRPr="009C2D28">
            <w:rPr>
              <w:lang w:val="en-GB" w:eastAsia="zh-SG"/>
            </w:rPr>
            <w:instrText xml:space="preserve"> SECTION </w:instrText>
          </w:r>
          <w:r w:rsidRPr="009C2D28">
            <w:rPr>
              <w:lang w:val="en-GB" w:eastAsia="zh-SG"/>
            </w:rPr>
            <w:fldChar w:fldCharType="separate"/>
          </w:r>
          <w:r>
            <w:rPr>
              <w:lang w:val="en-GB" w:eastAsia="zh-SG"/>
            </w:rPr>
            <w:instrText>1</w:instrText>
          </w:r>
          <w:r w:rsidRPr="009C2D28">
            <w:rPr>
              <w:lang w:val="en-GB" w:eastAsia="zh-SG"/>
            </w:rPr>
            <w:fldChar w:fldCharType="end"/>
          </w:r>
          <w:r w:rsidRPr="009C2D28">
            <w:rPr>
              <w:lang w:val="en-GB" w:eastAsia="zh-SG"/>
            </w:rPr>
            <w:instrText>&gt;"1" "</w:instrText>
          </w:r>
          <w:r w:rsidRPr="009C2D28">
            <w:rPr>
              <w:lang w:val="en-GB"/>
            </w:rPr>
            <w:instrText xml:space="preserve"> / </w:instrText>
          </w:r>
          <w:r w:rsidRPr="009C2D28">
            <w:rPr>
              <w:lang w:val="en-GB"/>
            </w:rPr>
            <w:fldChar w:fldCharType="begin"/>
          </w:r>
          <w:r w:rsidRPr="009C2D28">
            <w:rPr>
              <w:lang w:val="en-GB"/>
            </w:rPr>
            <w:instrText xml:space="preserve"> STYLEREF  1 \n  \* MERGEFORMAT </w:instrText>
          </w:r>
          <w:r w:rsidRPr="009C2D28">
            <w:rPr>
              <w:lang w:val="en-GB"/>
            </w:rPr>
            <w:fldChar w:fldCharType="separate"/>
          </w:r>
          <w:r>
            <w:rPr>
              <w:noProof/>
              <w:lang w:val="en-GB"/>
            </w:rPr>
            <w:instrText>1</w:instrText>
          </w:r>
          <w:r w:rsidRPr="009C2D28">
            <w:rPr>
              <w:noProof/>
              <w:lang w:val="en-GB"/>
            </w:rPr>
            <w:fldChar w:fldCharType="end"/>
          </w:r>
          <w:r w:rsidRPr="009C2D28">
            <w:rPr>
              <w:lang w:val="en-GB" w:eastAsia="zh-SG"/>
            </w:rPr>
            <w:instrText>" ""</w:instrText>
          </w:r>
          <w:r w:rsidRPr="009C2D28">
            <w:rPr>
              <w:lang w:val="en-GB"/>
            </w:rPr>
            <w:instrText xml:space="preserve"> </w:instrText>
          </w:r>
          <w:r w:rsidRPr="009C2D28">
            <w:rPr>
              <w:lang w:val="en-GB"/>
            </w:rPr>
            <w:fldChar w:fldCharType="end"/>
          </w:r>
          <w:r w:rsidRPr="009C2D28">
            <w:rPr>
              <w:lang w:val="en-GB"/>
            </w:rPr>
            <w:instrText>" ""</w:instrText>
          </w:r>
          <w:r w:rsidRPr="009C2D28">
            <w:rPr>
              <w:lang w:val="en-GB" w:eastAsia="zh-SG"/>
            </w:rPr>
            <w:instrText xml:space="preserve"> </w:instrText>
          </w:r>
          <w:r w:rsidRPr="009C2D28">
            <w:rPr>
              <w:lang w:val="en-GB" w:eastAsia="zh-SG"/>
            </w:rPr>
            <w:fldChar w:fldCharType="end"/>
          </w:r>
        </w:p>
      </w:tc>
      <w:tc>
        <w:tcPr>
          <w:tcW w:w="1500" w:type="pct"/>
          <w:tcBorders>
            <w:top w:val="single" w:sz="4" w:space="0" w:color="auto"/>
          </w:tcBorders>
          <w:shd w:val="clear" w:color="auto" w:fill="auto"/>
          <w:vAlign w:val="center"/>
        </w:tcPr>
        <w:p w:rsidR="00BA227E" w:rsidRPr="009C2D28" w:rsidRDefault="00BA227E" w:rsidP="00CE7633">
          <w:pPr>
            <w:pStyle w:val="SMSFootercenter"/>
            <w:rPr>
              <w:lang w:val="en-GB"/>
            </w:rPr>
          </w:pPr>
          <w:r w:rsidRPr="009C2D28">
            <w:rPr>
              <w:lang w:val="en-GB"/>
            </w:rPr>
            <w:t xml:space="preserve">Revision: </w:t>
          </w:r>
          <w:r w:rsidRPr="009C2D28">
            <w:rPr>
              <w:lang w:val="en-GB"/>
            </w:rPr>
            <w:fldChar w:fldCharType="begin"/>
          </w:r>
          <w:r w:rsidRPr="009C2D28">
            <w:rPr>
              <w:lang w:val="en-GB"/>
            </w:rPr>
            <w:instrText xml:space="preserve"> DOCPROPERTY "RevisionTag"  \* MERGEFORMAT </w:instrText>
          </w:r>
          <w:r w:rsidRPr="009C2D28">
            <w:rPr>
              <w:lang w:val="en-GB"/>
            </w:rPr>
            <w:fldChar w:fldCharType="separate"/>
          </w:r>
          <w:r w:rsidR="00C5229E">
            <w:rPr>
              <w:lang w:val="en-GB"/>
            </w:rPr>
            <w:t>1</w:t>
          </w:r>
          <w:r w:rsidRPr="009C2D28">
            <w:rPr>
              <w:lang w:val="en-GB"/>
            </w:rPr>
            <w:fldChar w:fldCharType="end"/>
          </w:r>
          <w:r w:rsidRPr="009C2D28">
            <w:rPr>
              <w:lang w:val="en-GB"/>
            </w:rPr>
            <w:t xml:space="preserve"> </w:t>
          </w:r>
          <w:r w:rsidRPr="009C2D28">
            <w:rPr>
              <w:lang w:val="en-GB"/>
            </w:rPr>
            <w:fldChar w:fldCharType="begin"/>
          </w:r>
          <w:r w:rsidRPr="009C2D28">
            <w:rPr>
              <w:lang w:val="en-GB"/>
            </w:rPr>
            <w:instrText xml:space="preserve"> DOCPROPERTY "DocumentStatus" \* MERGEFORMAT </w:instrText>
          </w:r>
          <w:r w:rsidRPr="009C2D28">
            <w:rPr>
              <w:lang w:val="en-GB"/>
            </w:rPr>
            <w:fldChar w:fldCharType="separate"/>
          </w:r>
          <w:r w:rsidR="00C5229E">
            <w:rPr>
              <w:lang w:val="en-GB"/>
            </w:rPr>
            <w:t>Final</w:t>
          </w:r>
          <w:r w:rsidRPr="009C2D28">
            <w:rPr>
              <w:lang w:val="en-GB"/>
            </w:rPr>
            <w:fldChar w:fldCharType="end"/>
          </w:r>
        </w:p>
      </w:tc>
      <w:tc>
        <w:tcPr>
          <w:tcW w:w="1750" w:type="pct"/>
          <w:tcBorders>
            <w:top w:val="single" w:sz="4" w:space="0" w:color="auto"/>
          </w:tcBorders>
          <w:shd w:val="clear" w:color="auto" w:fill="auto"/>
          <w:vAlign w:val="center"/>
        </w:tcPr>
        <w:p w:rsidR="00BA227E" w:rsidRPr="009C2D28" w:rsidRDefault="00BA227E" w:rsidP="00CE7633">
          <w:pPr>
            <w:pStyle w:val="SMSFooterright"/>
            <w:rPr>
              <w:lang w:val="en-GB"/>
            </w:rPr>
          </w:pPr>
          <w:r w:rsidRPr="009C2D28">
            <w:rPr>
              <w:lang w:val="en-GB"/>
            </w:rPr>
            <w:t xml:space="preserve">Project No.: </w:t>
          </w:r>
          <w:r w:rsidRPr="009C2D28">
            <w:rPr>
              <w:lang w:val="en-GB"/>
            </w:rPr>
            <w:fldChar w:fldCharType="begin"/>
          </w:r>
          <w:r w:rsidRPr="009C2D28">
            <w:rPr>
              <w:lang w:val="en-GB"/>
            </w:rPr>
            <w:instrText xml:space="preserve"> DOCPROPERTY "ProjectNumber" \* MERGEFORMAT </w:instrText>
          </w:r>
          <w:r w:rsidRPr="009C2D28">
            <w:rPr>
              <w:lang w:val="en-GB"/>
            </w:rPr>
            <w:fldChar w:fldCharType="end"/>
          </w:r>
        </w:p>
      </w:tc>
    </w:tr>
    <w:tr w:rsidR="00BA227E" w:rsidRPr="00534617" w:rsidTr="00CE7633">
      <w:trPr>
        <w:trHeight w:hRule="exact" w:val="284"/>
      </w:trPr>
      <w:tc>
        <w:tcPr>
          <w:tcW w:w="1750" w:type="pct"/>
          <w:shd w:val="clear" w:color="auto" w:fill="auto"/>
          <w:vAlign w:val="center"/>
        </w:tcPr>
        <w:p w:rsidR="00BA227E" w:rsidRPr="009C2D28" w:rsidRDefault="00BA227E" w:rsidP="00CE7633">
          <w:pPr>
            <w:pStyle w:val="SMSFooterleft"/>
            <w:rPr>
              <w:lang w:val="en-GB"/>
            </w:rPr>
          </w:pPr>
          <w:r w:rsidRPr="009C2D28">
            <w:rPr>
              <w:lang w:val="en-GB"/>
            </w:rPr>
            <w:t xml:space="preserve">Page </w:t>
          </w:r>
          <w:r w:rsidRPr="009C2D28">
            <w:rPr>
              <w:lang w:val="en-GB"/>
            </w:rPr>
            <w:fldChar w:fldCharType="begin"/>
          </w:r>
          <w:r w:rsidRPr="009C2D28">
            <w:rPr>
              <w:lang w:val="en-GB"/>
            </w:rPr>
            <w:instrText xml:space="preserve"> PAGE  \* Arabic  \* MERGEFORMAT </w:instrText>
          </w:r>
          <w:r w:rsidRPr="009C2D28">
            <w:rPr>
              <w:lang w:val="en-GB"/>
            </w:rPr>
            <w:fldChar w:fldCharType="separate"/>
          </w:r>
          <w:r>
            <w:rPr>
              <w:noProof/>
              <w:lang w:val="en-GB"/>
            </w:rPr>
            <w:t>3</w:t>
          </w:r>
          <w:r w:rsidRPr="009C2D28">
            <w:rPr>
              <w:lang w:val="en-GB"/>
            </w:rPr>
            <w:fldChar w:fldCharType="end"/>
          </w:r>
          <w:r w:rsidRPr="009C2D28">
            <w:rPr>
              <w:lang w:val="en-GB"/>
            </w:rPr>
            <w:t xml:space="preserve"> / </w:t>
          </w:r>
          <w:r w:rsidRPr="009C2D28">
            <w:rPr>
              <w:lang w:val="en-GB"/>
            </w:rPr>
            <w:fldChar w:fldCharType="begin"/>
          </w:r>
          <w:r w:rsidRPr="009C2D28">
            <w:rPr>
              <w:lang w:val="en-GB"/>
            </w:rPr>
            <w:instrText xml:space="preserve"> NUMPAGES  \* Arabic  \* MERGEFORMAT </w:instrText>
          </w:r>
          <w:r w:rsidRPr="009C2D28">
            <w:rPr>
              <w:lang w:val="en-GB"/>
            </w:rPr>
            <w:fldChar w:fldCharType="separate"/>
          </w:r>
          <w:r w:rsidR="00C5229E">
            <w:rPr>
              <w:noProof/>
              <w:lang w:val="en-GB"/>
            </w:rPr>
            <w:t>4</w:t>
          </w:r>
          <w:r w:rsidRPr="009C2D28">
            <w:rPr>
              <w:noProof/>
              <w:lang w:val="en-GB"/>
            </w:rPr>
            <w:fldChar w:fldCharType="end"/>
          </w:r>
        </w:p>
      </w:tc>
      <w:tc>
        <w:tcPr>
          <w:tcW w:w="1500" w:type="pct"/>
          <w:shd w:val="clear" w:color="auto" w:fill="auto"/>
          <w:vAlign w:val="center"/>
        </w:tcPr>
        <w:p w:rsidR="00BA227E" w:rsidRPr="009C2D28" w:rsidRDefault="00BA227E" w:rsidP="00CE7633">
          <w:pPr>
            <w:pStyle w:val="SMSFootercenter"/>
            <w:rPr>
              <w:lang w:val="en-GB"/>
            </w:rPr>
          </w:pPr>
          <w:r w:rsidRPr="009C2D28">
            <w:rPr>
              <w:lang w:val="en-GB"/>
            </w:rPr>
            <w:t xml:space="preserve">Date: </w:t>
          </w:r>
          <w:r w:rsidRPr="009C2D28">
            <w:rPr>
              <w:lang w:val="en-GB"/>
            </w:rPr>
            <w:fldChar w:fldCharType="begin"/>
          </w:r>
          <w:r w:rsidRPr="009C2D28">
            <w:rPr>
              <w:lang w:val="en-GB"/>
            </w:rPr>
            <w:instrText xml:space="preserve"> DOCPROPERTY "RevisionDate"  \* MERGEFORMAT </w:instrText>
          </w:r>
          <w:r w:rsidRPr="009C2D28">
            <w:rPr>
              <w:lang w:val="en-GB"/>
            </w:rPr>
            <w:fldChar w:fldCharType="separate"/>
          </w:r>
          <w:r w:rsidR="00C5229E">
            <w:rPr>
              <w:lang w:val="en-GB"/>
            </w:rPr>
            <w:t>13/01/2021</w:t>
          </w:r>
          <w:r w:rsidRPr="009C2D28">
            <w:rPr>
              <w:lang w:val="en-GB"/>
            </w:rPr>
            <w:fldChar w:fldCharType="end"/>
          </w:r>
        </w:p>
      </w:tc>
      <w:tc>
        <w:tcPr>
          <w:tcW w:w="1750" w:type="pct"/>
          <w:shd w:val="clear" w:color="auto" w:fill="auto"/>
          <w:vAlign w:val="center"/>
        </w:tcPr>
        <w:p w:rsidR="00BA227E" w:rsidRPr="009C2D28" w:rsidRDefault="00BA227E" w:rsidP="00CE7633">
          <w:pPr>
            <w:pStyle w:val="SMSFooterright"/>
            <w:rPr>
              <w:lang w:val="en-GB"/>
            </w:rPr>
          </w:pPr>
          <w:r w:rsidRPr="009C2D28">
            <w:rPr>
              <w:lang w:val="en-GB"/>
            </w:rPr>
            <w:t xml:space="preserve">Project Code: </w:t>
          </w:r>
          <w:r w:rsidRPr="009C2D28">
            <w:rPr>
              <w:lang w:val="en-GB"/>
            </w:rPr>
            <w:fldChar w:fldCharType="begin"/>
          </w:r>
          <w:r w:rsidRPr="009C2D28">
            <w:rPr>
              <w:lang w:val="en-GB"/>
            </w:rPr>
            <w:instrText xml:space="preserve"> DOCPROPERTY "ProjectShortName"  \* MERGEFORMAT </w:instrText>
          </w:r>
          <w:r w:rsidRPr="009C2D28">
            <w:rPr>
              <w:lang w:val="en-GB"/>
            </w:rPr>
            <w:fldChar w:fldCharType="end"/>
          </w:r>
        </w:p>
      </w:tc>
    </w:tr>
    <w:tr w:rsidR="00BA227E" w:rsidRPr="00DE2B55" w:rsidTr="00CE7633">
      <w:trPr>
        <w:trHeight w:hRule="exact" w:val="284"/>
      </w:trPr>
      <w:tc>
        <w:tcPr>
          <w:tcW w:w="5000" w:type="pct"/>
          <w:gridSpan w:val="3"/>
          <w:shd w:val="clear" w:color="auto" w:fill="auto"/>
          <w:vAlign w:val="bottom"/>
        </w:tcPr>
        <w:p w:rsidR="00BA227E" w:rsidRPr="009C2D28" w:rsidRDefault="00BA227E" w:rsidP="00CE7633">
          <w:pPr>
            <w:pStyle w:val="Footer"/>
            <w:rPr>
              <w:lang w:val="en-GB"/>
            </w:rPr>
          </w:pPr>
          <w:r w:rsidRPr="009C2D28">
            <w:rPr>
              <w:lang w:val="en-GB"/>
            </w:rPr>
            <w:t xml:space="preserve">Confidential • All rights reserved • © </w:t>
          </w:r>
          <w:r w:rsidRPr="009C2D28">
            <w:rPr>
              <w:lang w:val="en-GB"/>
            </w:rPr>
            <w:fldChar w:fldCharType="begin"/>
          </w:r>
          <w:r w:rsidRPr="009C2D28">
            <w:rPr>
              <w:lang w:val="en-GB"/>
            </w:rPr>
            <w:instrText xml:space="preserve"> DOCPROPERTY  CopyrightYear  \* MERGEFORMAT </w:instrText>
          </w:r>
          <w:r w:rsidRPr="009C2D28">
            <w:rPr>
              <w:lang w:val="en-GB"/>
            </w:rPr>
            <w:fldChar w:fldCharType="separate"/>
          </w:r>
          <w:r w:rsidR="00C5229E">
            <w:rPr>
              <w:lang w:val="en-GB"/>
            </w:rPr>
            <w:t>2021</w:t>
          </w:r>
          <w:r w:rsidRPr="009C2D28">
            <w:rPr>
              <w:lang w:val="en-GB"/>
            </w:rPr>
            <w:fldChar w:fldCharType="end"/>
          </w:r>
          <w:r w:rsidRPr="009C2D28">
            <w:rPr>
              <w:lang w:val="en-GB"/>
            </w:rPr>
            <w:t xml:space="preserve"> SMS </w:t>
          </w:r>
          <w:r>
            <w:rPr>
              <w:lang w:val="en-GB"/>
            </w:rPr>
            <w:t>Group GmbH</w:t>
          </w:r>
        </w:p>
      </w:tc>
    </w:tr>
  </w:tbl>
  <w:p w:rsidR="00BA227E" w:rsidRPr="00B9140E" w:rsidRDefault="00BA227E" w:rsidP="00B914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227E" w:rsidRPr="00BB47C8" w:rsidRDefault="00BA227E" w:rsidP="00CE7633">
    <w:pPr>
      <w:pStyle w:val="Footer"/>
      <w:rPr>
        <w:sz w:val="12"/>
      </w:rPr>
    </w:pPr>
  </w:p>
  <w:tbl>
    <w:tblPr>
      <w:tblW w:w="5000" w:type="pct"/>
      <w:tblCellMar>
        <w:left w:w="0" w:type="dxa"/>
        <w:right w:w="0" w:type="dxa"/>
      </w:tblCellMar>
      <w:tblLook w:val="01E0" w:firstRow="1" w:lastRow="1" w:firstColumn="1" w:lastColumn="1" w:noHBand="0" w:noVBand="0"/>
    </w:tblPr>
    <w:tblGrid>
      <w:gridCol w:w="3374"/>
      <w:gridCol w:w="2891"/>
      <w:gridCol w:w="3373"/>
    </w:tblGrid>
    <w:tr w:rsidR="00BA227E" w:rsidRPr="009C2D28" w:rsidTr="00CE7633">
      <w:trPr>
        <w:trHeight w:hRule="exact" w:val="284"/>
      </w:trPr>
      <w:tc>
        <w:tcPr>
          <w:tcW w:w="1750" w:type="pct"/>
          <w:tcBorders>
            <w:top w:val="single" w:sz="4" w:space="0" w:color="auto"/>
          </w:tcBorders>
          <w:shd w:val="clear" w:color="auto" w:fill="auto"/>
          <w:vAlign w:val="center"/>
        </w:tcPr>
        <w:p w:rsidR="00BA227E" w:rsidRPr="009C2D28" w:rsidRDefault="00BA227E" w:rsidP="00CE7633">
          <w:pPr>
            <w:pStyle w:val="SMSFooterleft"/>
            <w:rPr>
              <w:lang w:val="en-GB"/>
            </w:rPr>
          </w:pPr>
          <w:r w:rsidRPr="009C2D28">
            <w:rPr>
              <w:lang w:val="en-GB"/>
            </w:rPr>
            <w:t xml:space="preserve">Project No.: </w:t>
          </w:r>
          <w:r w:rsidRPr="009C2D28">
            <w:rPr>
              <w:lang w:val="en-GB"/>
            </w:rPr>
            <w:fldChar w:fldCharType="begin"/>
          </w:r>
          <w:r w:rsidRPr="009C2D28">
            <w:rPr>
              <w:lang w:val="en-GB"/>
            </w:rPr>
            <w:instrText xml:space="preserve"> DOCPROPERTY "ProjectNumber" \* MERGEFORMAT </w:instrText>
          </w:r>
          <w:r w:rsidRPr="009C2D28">
            <w:rPr>
              <w:lang w:val="en-GB"/>
            </w:rPr>
            <w:fldChar w:fldCharType="end"/>
          </w:r>
        </w:p>
      </w:tc>
      <w:tc>
        <w:tcPr>
          <w:tcW w:w="1500" w:type="pct"/>
          <w:tcBorders>
            <w:top w:val="single" w:sz="4" w:space="0" w:color="auto"/>
          </w:tcBorders>
          <w:shd w:val="clear" w:color="auto" w:fill="auto"/>
          <w:vAlign w:val="center"/>
        </w:tcPr>
        <w:p w:rsidR="00BA227E" w:rsidRPr="009C2D28" w:rsidRDefault="00BA227E" w:rsidP="00CE7633">
          <w:pPr>
            <w:pStyle w:val="SMSFootercenter"/>
            <w:rPr>
              <w:lang w:val="en-GB"/>
            </w:rPr>
          </w:pPr>
          <w:r w:rsidRPr="009C2D28">
            <w:rPr>
              <w:lang w:val="en-GB"/>
            </w:rPr>
            <w:t xml:space="preserve">Revision: </w:t>
          </w:r>
          <w:r w:rsidRPr="009C2D28">
            <w:rPr>
              <w:lang w:val="en-GB"/>
            </w:rPr>
            <w:fldChar w:fldCharType="begin"/>
          </w:r>
          <w:r w:rsidRPr="009C2D28">
            <w:rPr>
              <w:lang w:val="en-GB"/>
            </w:rPr>
            <w:instrText xml:space="preserve"> DOCPROPERTY "RevisionTag"  \* MERGEFORMAT </w:instrText>
          </w:r>
          <w:r w:rsidRPr="009C2D28">
            <w:rPr>
              <w:lang w:val="en-GB"/>
            </w:rPr>
            <w:fldChar w:fldCharType="separate"/>
          </w:r>
          <w:r w:rsidR="00C5229E">
            <w:rPr>
              <w:lang w:val="en-GB"/>
            </w:rPr>
            <w:t>1</w:t>
          </w:r>
          <w:r w:rsidRPr="009C2D28">
            <w:rPr>
              <w:lang w:val="en-GB"/>
            </w:rPr>
            <w:fldChar w:fldCharType="end"/>
          </w:r>
          <w:r w:rsidRPr="009C2D28">
            <w:rPr>
              <w:lang w:val="en-GB"/>
            </w:rPr>
            <w:t xml:space="preserve"> </w:t>
          </w:r>
          <w:r w:rsidRPr="009C2D28">
            <w:rPr>
              <w:lang w:val="en-GB"/>
            </w:rPr>
            <w:fldChar w:fldCharType="begin"/>
          </w:r>
          <w:r w:rsidRPr="009C2D28">
            <w:rPr>
              <w:lang w:val="en-GB"/>
            </w:rPr>
            <w:instrText xml:space="preserve"> DOCPROPERTY "DocumentStatus" \* MERGEFORMAT </w:instrText>
          </w:r>
          <w:r w:rsidRPr="009C2D28">
            <w:rPr>
              <w:lang w:val="en-GB"/>
            </w:rPr>
            <w:fldChar w:fldCharType="separate"/>
          </w:r>
          <w:r w:rsidR="00C5229E">
            <w:rPr>
              <w:lang w:val="en-GB"/>
            </w:rPr>
            <w:t>Final</w:t>
          </w:r>
          <w:r w:rsidRPr="009C2D28">
            <w:rPr>
              <w:lang w:val="en-GB"/>
            </w:rPr>
            <w:fldChar w:fldCharType="end"/>
          </w:r>
        </w:p>
      </w:tc>
      <w:tc>
        <w:tcPr>
          <w:tcW w:w="1750" w:type="pct"/>
          <w:tcBorders>
            <w:top w:val="single" w:sz="4" w:space="0" w:color="auto"/>
          </w:tcBorders>
          <w:shd w:val="clear" w:color="auto" w:fill="auto"/>
          <w:vAlign w:val="center"/>
        </w:tcPr>
        <w:p w:rsidR="00BA227E" w:rsidRPr="009C2D28" w:rsidRDefault="00BA227E" w:rsidP="00CE7633">
          <w:pPr>
            <w:pStyle w:val="SMSFooterright"/>
            <w:rPr>
              <w:lang w:val="en-GB"/>
            </w:rPr>
          </w:pPr>
          <w:r w:rsidRPr="009C2D28">
            <w:rPr>
              <w:lang w:val="en-GB"/>
            </w:rPr>
            <w:fldChar w:fldCharType="begin"/>
          </w:r>
          <w:r w:rsidRPr="009C2D28">
            <w:rPr>
              <w:lang w:val="en-GB"/>
            </w:rPr>
            <w:instrText xml:space="preserve"> DOCPROPERTY "DocumentNumber" \* MERGEFORMAT </w:instrText>
          </w:r>
          <w:r w:rsidRPr="009C2D28">
            <w:rPr>
              <w:lang w:val="en-GB"/>
            </w:rPr>
            <w:fldChar w:fldCharType="end"/>
          </w:r>
          <w:r w:rsidRPr="009C2D28">
            <w:rPr>
              <w:lang w:val="en-GB" w:eastAsia="zh-SG"/>
            </w:rPr>
            <w:fldChar w:fldCharType="begin"/>
          </w:r>
          <w:r w:rsidRPr="009C2D28">
            <w:rPr>
              <w:lang w:val="en-GB" w:eastAsia="zh-SG"/>
            </w:rPr>
            <w:instrText xml:space="preserve"> if </w:instrText>
          </w:r>
          <w:r w:rsidRPr="009C2D28">
            <w:rPr>
              <w:lang w:val="en-GB"/>
            </w:rPr>
            <w:fldChar w:fldCharType="begin"/>
          </w:r>
          <w:r w:rsidRPr="009C2D28">
            <w:rPr>
              <w:lang w:val="en-GB"/>
            </w:rPr>
            <w:instrText xml:space="preserve"> DOCPROPERTY  UseChapter </w:instrText>
          </w:r>
          <w:r w:rsidRPr="009C2D28">
            <w:rPr>
              <w:lang w:val="en-GB"/>
            </w:rPr>
            <w:fldChar w:fldCharType="separate"/>
          </w:r>
          <w:r w:rsidR="00C5229E">
            <w:rPr>
              <w:lang w:val="en-GB"/>
            </w:rPr>
            <w:instrText>N</w:instrText>
          </w:r>
          <w:r w:rsidRPr="009C2D28">
            <w:rPr>
              <w:lang w:val="en-GB"/>
            </w:rPr>
            <w:fldChar w:fldCharType="end"/>
          </w:r>
          <w:r w:rsidRPr="009C2D28">
            <w:rPr>
              <w:lang w:val="en-GB"/>
            </w:rPr>
            <w:instrText>="Y" "</w:instrText>
          </w:r>
          <w:r w:rsidRPr="009C2D28">
            <w:rPr>
              <w:lang w:val="en-GB"/>
            </w:rPr>
            <w:fldChar w:fldCharType="begin"/>
          </w:r>
          <w:r w:rsidRPr="009C2D28">
            <w:rPr>
              <w:lang w:val="en-GB"/>
            </w:rPr>
            <w:instrText xml:space="preserve"> if </w:instrText>
          </w:r>
          <w:r w:rsidRPr="009C2D28">
            <w:rPr>
              <w:lang w:val="en-GB" w:eastAsia="zh-SG"/>
            </w:rPr>
            <w:fldChar w:fldCharType="begin"/>
          </w:r>
          <w:r w:rsidRPr="009C2D28">
            <w:rPr>
              <w:lang w:val="en-GB" w:eastAsia="zh-SG"/>
            </w:rPr>
            <w:instrText xml:space="preserve"> SECTION </w:instrText>
          </w:r>
          <w:r w:rsidRPr="009C2D28">
            <w:rPr>
              <w:lang w:val="en-GB" w:eastAsia="zh-SG"/>
            </w:rPr>
            <w:fldChar w:fldCharType="separate"/>
          </w:r>
          <w:r>
            <w:rPr>
              <w:lang w:val="en-GB" w:eastAsia="zh-SG"/>
            </w:rPr>
            <w:instrText>1</w:instrText>
          </w:r>
          <w:r w:rsidRPr="009C2D28">
            <w:rPr>
              <w:lang w:val="en-GB" w:eastAsia="zh-SG"/>
            </w:rPr>
            <w:fldChar w:fldCharType="end"/>
          </w:r>
          <w:r w:rsidRPr="009C2D28">
            <w:rPr>
              <w:lang w:val="en-GB" w:eastAsia="zh-SG"/>
            </w:rPr>
            <w:instrText>&gt;"1" "</w:instrText>
          </w:r>
          <w:r w:rsidRPr="009C2D28">
            <w:rPr>
              <w:lang w:val="en-GB"/>
            </w:rPr>
            <w:instrText xml:space="preserve"> / </w:instrText>
          </w:r>
          <w:r w:rsidRPr="009C2D28">
            <w:rPr>
              <w:lang w:val="en-GB"/>
            </w:rPr>
            <w:fldChar w:fldCharType="begin"/>
          </w:r>
          <w:r w:rsidRPr="009C2D28">
            <w:rPr>
              <w:lang w:val="en-GB"/>
            </w:rPr>
            <w:instrText xml:space="preserve"> STYLEREF  1 \n  \* MERGEFORMAT </w:instrText>
          </w:r>
          <w:r w:rsidRPr="009C2D28">
            <w:rPr>
              <w:lang w:val="en-GB"/>
            </w:rPr>
            <w:fldChar w:fldCharType="separate"/>
          </w:r>
          <w:r>
            <w:rPr>
              <w:noProof/>
              <w:lang w:val="en-GB"/>
            </w:rPr>
            <w:instrText>1</w:instrText>
          </w:r>
          <w:r w:rsidRPr="009C2D28">
            <w:rPr>
              <w:noProof/>
              <w:lang w:val="en-GB"/>
            </w:rPr>
            <w:fldChar w:fldCharType="end"/>
          </w:r>
          <w:r w:rsidRPr="009C2D28">
            <w:rPr>
              <w:lang w:val="en-GB" w:eastAsia="zh-SG"/>
            </w:rPr>
            <w:instrText>" ""</w:instrText>
          </w:r>
          <w:r w:rsidRPr="009C2D28">
            <w:rPr>
              <w:lang w:val="en-GB"/>
            </w:rPr>
            <w:instrText xml:space="preserve"> </w:instrText>
          </w:r>
          <w:r w:rsidRPr="009C2D28">
            <w:rPr>
              <w:lang w:val="en-GB"/>
            </w:rPr>
            <w:fldChar w:fldCharType="end"/>
          </w:r>
          <w:r w:rsidRPr="009C2D28">
            <w:rPr>
              <w:lang w:val="en-GB"/>
            </w:rPr>
            <w:instrText>" ""</w:instrText>
          </w:r>
          <w:r w:rsidRPr="009C2D28">
            <w:rPr>
              <w:lang w:val="en-GB" w:eastAsia="zh-SG"/>
            </w:rPr>
            <w:instrText xml:space="preserve"> </w:instrText>
          </w:r>
          <w:r w:rsidRPr="009C2D28">
            <w:rPr>
              <w:lang w:val="en-GB" w:eastAsia="zh-SG"/>
            </w:rPr>
            <w:fldChar w:fldCharType="end"/>
          </w:r>
        </w:p>
      </w:tc>
    </w:tr>
    <w:tr w:rsidR="00BA227E" w:rsidRPr="009C2D28" w:rsidTr="00CE7633">
      <w:trPr>
        <w:trHeight w:hRule="exact" w:val="284"/>
      </w:trPr>
      <w:tc>
        <w:tcPr>
          <w:tcW w:w="1750" w:type="pct"/>
          <w:shd w:val="clear" w:color="auto" w:fill="auto"/>
          <w:vAlign w:val="center"/>
        </w:tcPr>
        <w:p w:rsidR="00BA227E" w:rsidRPr="009C2D28" w:rsidRDefault="00BA227E" w:rsidP="00DA3376">
          <w:pPr>
            <w:pStyle w:val="SMSFooterleft"/>
            <w:rPr>
              <w:lang w:val="en-GB"/>
            </w:rPr>
          </w:pPr>
          <w:r w:rsidRPr="009C2D28">
            <w:rPr>
              <w:lang w:val="en-GB"/>
            </w:rPr>
            <w:t xml:space="preserve">Project Code: </w:t>
          </w:r>
          <w:r>
            <w:fldChar w:fldCharType="begin"/>
          </w:r>
          <w:r>
            <w:instrText xml:space="preserve"> DOCPROPERTY  ProjectShortName  \* MERGEFORMAT </w:instrText>
          </w:r>
          <w:r>
            <w:fldChar w:fldCharType="end"/>
          </w:r>
        </w:p>
      </w:tc>
      <w:tc>
        <w:tcPr>
          <w:tcW w:w="1500" w:type="pct"/>
          <w:shd w:val="clear" w:color="auto" w:fill="auto"/>
          <w:vAlign w:val="center"/>
        </w:tcPr>
        <w:p w:rsidR="00BA227E" w:rsidRPr="009C2D28" w:rsidRDefault="00BA227E" w:rsidP="00DA3376">
          <w:pPr>
            <w:pStyle w:val="SMSFootercenter"/>
            <w:rPr>
              <w:lang w:val="en-GB"/>
            </w:rPr>
          </w:pPr>
          <w:r w:rsidRPr="009C2D28">
            <w:rPr>
              <w:lang w:val="en-GB"/>
            </w:rPr>
            <w:t xml:space="preserve">Date: </w:t>
          </w:r>
          <w:fldSimple w:instr=" DOCPROPERTY &quot;RevisionDate&quot; \* MERGEFORMAT ">
            <w:r w:rsidR="00C5229E">
              <w:t>13/01/2021</w:t>
            </w:r>
          </w:fldSimple>
        </w:p>
      </w:tc>
      <w:tc>
        <w:tcPr>
          <w:tcW w:w="1750" w:type="pct"/>
          <w:shd w:val="clear" w:color="auto" w:fill="auto"/>
          <w:vAlign w:val="center"/>
        </w:tcPr>
        <w:p w:rsidR="00BA227E" w:rsidRPr="009C2D28" w:rsidRDefault="00BA227E" w:rsidP="00CE7633">
          <w:pPr>
            <w:pStyle w:val="SMSFooterright"/>
            <w:rPr>
              <w:lang w:val="en-GB"/>
            </w:rPr>
          </w:pPr>
          <w:r w:rsidRPr="009C2D28">
            <w:rPr>
              <w:lang w:val="en-GB"/>
            </w:rPr>
            <w:t xml:space="preserve">Page </w:t>
          </w:r>
          <w:r w:rsidRPr="009C2D28">
            <w:rPr>
              <w:lang w:val="en-GB"/>
            </w:rPr>
            <w:fldChar w:fldCharType="begin"/>
          </w:r>
          <w:r w:rsidRPr="009C2D28">
            <w:rPr>
              <w:lang w:val="en-GB"/>
            </w:rPr>
            <w:instrText xml:space="preserve"> PAGE  \* Arabic  \* MERGEFORMAT </w:instrText>
          </w:r>
          <w:r w:rsidRPr="009C2D28">
            <w:rPr>
              <w:lang w:val="en-GB"/>
            </w:rPr>
            <w:fldChar w:fldCharType="separate"/>
          </w:r>
          <w:r w:rsidR="00C5229E">
            <w:rPr>
              <w:noProof/>
              <w:lang w:val="en-GB"/>
            </w:rPr>
            <w:t>2</w:t>
          </w:r>
          <w:r w:rsidRPr="009C2D28">
            <w:rPr>
              <w:lang w:val="en-GB"/>
            </w:rPr>
            <w:fldChar w:fldCharType="end"/>
          </w:r>
          <w:r w:rsidRPr="009C2D28">
            <w:rPr>
              <w:lang w:val="en-GB"/>
            </w:rPr>
            <w:t xml:space="preserve"> / </w:t>
          </w:r>
          <w:r w:rsidRPr="009C2D28">
            <w:rPr>
              <w:lang w:val="en-GB"/>
            </w:rPr>
            <w:fldChar w:fldCharType="begin"/>
          </w:r>
          <w:r w:rsidRPr="009C2D28">
            <w:rPr>
              <w:lang w:val="en-GB"/>
            </w:rPr>
            <w:instrText xml:space="preserve"> NUMPAGES  \* Arabic  \* MERGEFORMAT </w:instrText>
          </w:r>
          <w:r w:rsidRPr="009C2D28">
            <w:rPr>
              <w:lang w:val="en-GB"/>
            </w:rPr>
            <w:fldChar w:fldCharType="separate"/>
          </w:r>
          <w:r w:rsidR="00C5229E">
            <w:rPr>
              <w:noProof/>
              <w:lang w:val="en-GB"/>
            </w:rPr>
            <w:t>4</w:t>
          </w:r>
          <w:r w:rsidRPr="009C2D28">
            <w:rPr>
              <w:noProof/>
              <w:lang w:val="en-GB"/>
            </w:rPr>
            <w:fldChar w:fldCharType="end"/>
          </w:r>
        </w:p>
      </w:tc>
    </w:tr>
    <w:tr w:rsidR="00BA227E" w:rsidRPr="00DE2B55" w:rsidTr="00CE7633">
      <w:trPr>
        <w:trHeight w:hRule="exact" w:val="284"/>
      </w:trPr>
      <w:tc>
        <w:tcPr>
          <w:tcW w:w="5000" w:type="pct"/>
          <w:gridSpan w:val="3"/>
          <w:shd w:val="clear" w:color="auto" w:fill="auto"/>
          <w:vAlign w:val="bottom"/>
        </w:tcPr>
        <w:p w:rsidR="00BA227E" w:rsidRPr="009C2D28" w:rsidRDefault="00BA227E" w:rsidP="000E5FD1">
          <w:pPr>
            <w:pStyle w:val="Footer"/>
            <w:rPr>
              <w:lang w:val="en-GB"/>
            </w:rPr>
          </w:pPr>
          <w:r w:rsidRPr="009C2D28">
            <w:rPr>
              <w:lang w:val="en-GB"/>
            </w:rPr>
            <w:t xml:space="preserve">Confidential • All rights reserved • © </w:t>
          </w:r>
          <w:r w:rsidRPr="009C2D28">
            <w:rPr>
              <w:lang w:val="en-GB"/>
            </w:rPr>
            <w:fldChar w:fldCharType="begin"/>
          </w:r>
          <w:r w:rsidRPr="009C2D28">
            <w:rPr>
              <w:lang w:val="en-GB"/>
            </w:rPr>
            <w:instrText xml:space="preserve"> DOCPROPERTY  CopyrightYear  \* MERGEFORMAT </w:instrText>
          </w:r>
          <w:r w:rsidRPr="009C2D28">
            <w:rPr>
              <w:lang w:val="en-GB"/>
            </w:rPr>
            <w:fldChar w:fldCharType="separate"/>
          </w:r>
          <w:r w:rsidR="00C5229E">
            <w:rPr>
              <w:lang w:val="en-GB"/>
            </w:rPr>
            <w:t>2021</w:t>
          </w:r>
          <w:r w:rsidRPr="009C2D28">
            <w:rPr>
              <w:lang w:val="en-GB"/>
            </w:rPr>
            <w:fldChar w:fldCharType="end"/>
          </w:r>
          <w:r w:rsidRPr="009C2D28">
            <w:rPr>
              <w:lang w:val="en-GB"/>
            </w:rPr>
            <w:t xml:space="preserve"> SMS </w:t>
          </w:r>
          <w:r>
            <w:rPr>
              <w:lang w:val="en-GB"/>
            </w:rPr>
            <w:t>Group GmbH</w:t>
          </w:r>
        </w:p>
      </w:tc>
    </w:tr>
  </w:tbl>
  <w:p w:rsidR="00BA227E" w:rsidRPr="00B9140E" w:rsidRDefault="00BA227E" w:rsidP="00B9140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227E" w:rsidRPr="009C2D28" w:rsidRDefault="00BA227E" w:rsidP="00CE7633">
    <w:pPr>
      <w:pStyle w:val="SMSFooterright"/>
      <w:rPr>
        <w:lang w:val="en-GB"/>
      </w:rPr>
    </w:pPr>
    <w:r w:rsidRPr="009C2D28">
      <w:rPr>
        <w:lang w:val="en-GB"/>
      </w:rPr>
      <w:fldChar w:fldCharType="begin"/>
    </w:r>
    <w:r w:rsidRPr="009C2D28">
      <w:rPr>
        <w:lang w:val="en-GB"/>
      </w:rPr>
      <w:instrText xml:space="preserve"> IF </w:instrText>
    </w:r>
    <w:r w:rsidRPr="009C2D28">
      <w:rPr>
        <w:lang w:val="en-GB"/>
      </w:rPr>
      <w:fldChar w:fldCharType="begin"/>
    </w:r>
    <w:r w:rsidRPr="009C2D28">
      <w:rPr>
        <w:lang w:val="en-GB"/>
      </w:rPr>
      <w:instrText xml:space="preserve"> DOCPROPERTY  DocumentNumber  \* MERGEFORMAT </w:instrText>
    </w:r>
    <w:r w:rsidRPr="009C2D28">
      <w:rPr>
        <w:lang w:val="en-GB"/>
      </w:rPr>
      <w:fldChar w:fldCharType="end"/>
    </w:r>
    <w:r w:rsidRPr="009C2D28">
      <w:rPr>
        <w:lang w:val="en-GB"/>
      </w:rPr>
      <w:instrText xml:space="preserve">&lt;&gt;"" "Document No. SMS </w:instrText>
    </w:r>
    <w:r w:rsidRPr="009C2D28">
      <w:rPr>
        <w:lang w:val="en-GB"/>
      </w:rPr>
      <w:fldChar w:fldCharType="begin"/>
    </w:r>
    <w:r w:rsidRPr="009C2D28">
      <w:rPr>
        <w:lang w:val="en-GB"/>
      </w:rPr>
      <w:instrText xml:space="preserve"> DOCPROPERTY  DocumentNumber  \* MERGEFORMAT </w:instrText>
    </w:r>
    <w:r w:rsidRPr="009C2D28">
      <w:rPr>
        <w:lang w:val="en-GB"/>
      </w:rPr>
      <w:fldChar w:fldCharType="separate"/>
    </w:r>
    <w:r>
      <w:rPr>
        <w:lang w:val="en-GB"/>
      </w:rPr>
      <w:instrText>01-05-01-08-01</w:instrText>
    </w:r>
    <w:r w:rsidRPr="009C2D28">
      <w:rPr>
        <w:lang w:val="en-GB"/>
      </w:rPr>
      <w:fldChar w:fldCharType="end"/>
    </w:r>
    <w:r w:rsidRPr="009C2D28">
      <w:rPr>
        <w:lang w:val="en-GB"/>
      </w:rPr>
      <w:instrText xml:space="preserve">" "" \* MERGEFORMAT </w:instrText>
    </w:r>
    <w:r w:rsidRPr="009C2D28">
      <w:rPr>
        <w:lang w:val="en-GB"/>
      </w:rPr>
      <w:fldChar w:fldCharType="end"/>
    </w:r>
  </w:p>
  <w:p w:rsidR="00BA227E" w:rsidRPr="009C2D28" w:rsidRDefault="00BA227E" w:rsidP="00CE7633">
    <w:pPr>
      <w:pStyle w:val="SMSFooterright"/>
      <w:rPr>
        <w:lang w:val="en-GB"/>
      </w:rPr>
    </w:pPr>
    <w:r w:rsidRPr="009C2D28">
      <w:rPr>
        <w:lang w:val="en-GB"/>
      </w:rPr>
      <w:fldChar w:fldCharType="begin"/>
    </w:r>
    <w:r w:rsidRPr="009C2D28">
      <w:rPr>
        <w:lang w:val="en-GB"/>
      </w:rPr>
      <w:instrText xml:space="preserve"> IF </w:instrText>
    </w:r>
    <w:r w:rsidRPr="009C2D28">
      <w:rPr>
        <w:lang w:val="en-GB"/>
      </w:rPr>
      <w:fldChar w:fldCharType="begin"/>
    </w:r>
    <w:r w:rsidRPr="009C2D28">
      <w:rPr>
        <w:lang w:val="en-GB"/>
      </w:rPr>
      <w:instrText xml:space="preserve"> DOCPROPERTY  SAPNumber  \* MERGEFORMAT </w:instrText>
    </w:r>
    <w:r w:rsidRPr="009C2D28">
      <w:rPr>
        <w:lang w:val="en-GB"/>
      </w:rPr>
      <w:fldChar w:fldCharType="end"/>
    </w:r>
    <w:r w:rsidRPr="009C2D28">
      <w:rPr>
        <w:lang w:val="en-GB"/>
      </w:rPr>
      <w:instrText xml:space="preserve">&lt;&gt;"" "Document No. SAP </w:instrText>
    </w:r>
    <w:r w:rsidRPr="009C2D28">
      <w:rPr>
        <w:lang w:val="en-GB"/>
      </w:rPr>
      <w:fldChar w:fldCharType="begin"/>
    </w:r>
    <w:r w:rsidRPr="009C2D28">
      <w:rPr>
        <w:lang w:val="en-GB"/>
      </w:rPr>
      <w:instrText xml:space="preserve"> DOCPROPERTY  SAPNumber  \* MERGEFORMAT </w:instrText>
    </w:r>
    <w:r w:rsidRPr="009C2D28">
      <w:rPr>
        <w:lang w:val="en-GB"/>
      </w:rPr>
      <w:fldChar w:fldCharType="separate"/>
    </w:r>
    <w:r w:rsidRPr="009C2D28">
      <w:rPr>
        <w:lang w:val="en-GB"/>
      </w:rPr>
      <w:instrText>123</w:instrText>
    </w:r>
    <w:r w:rsidRPr="009C2D28">
      <w:rPr>
        <w:lang w:val="en-GB"/>
      </w:rPr>
      <w:fldChar w:fldCharType="end"/>
    </w:r>
    <w:r w:rsidRPr="009C2D28">
      <w:rPr>
        <w:lang w:val="en-GB"/>
      </w:rPr>
      <w:instrText xml:space="preserve">" "" \* MERGEFORMAT </w:instrText>
    </w:r>
    <w:r w:rsidRPr="009C2D28">
      <w:rPr>
        <w:lang w:val="en-GB"/>
      </w:rPr>
      <w:fldChar w:fldCharType="end"/>
    </w:r>
  </w:p>
  <w:p w:rsidR="00BA227E" w:rsidRPr="009C2D28" w:rsidRDefault="00BA227E" w:rsidP="00CE7633">
    <w:pPr>
      <w:pStyle w:val="SMSFooterright"/>
      <w:rPr>
        <w:lang w:val="en-GB"/>
      </w:rPr>
    </w:pPr>
    <w:r w:rsidRPr="009C2D28">
      <w:rPr>
        <w:lang w:val="en-GB"/>
      </w:rPr>
      <w:fldChar w:fldCharType="begin"/>
    </w:r>
    <w:r w:rsidRPr="009C2D28">
      <w:rPr>
        <w:lang w:val="en-GB"/>
      </w:rPr>
      <w:instrText xml:space="preserve"> IF </w:instrText>
    </w:r>
    <w:r w:rsidRPr="009C2D28">
      <w:rPr>
        <w:lang w:val="en-GB"/>
      </w:rPr>
      <w:fldChar w:fldCharType="begin"/>
    </w:r>
    <w:r w:rsidRPr="009C2D28">
      <w:rPr>
        <w:lang w:val="en-GB"/>
      </w:rPr>
      <w:instrText xml:space="preserve"> DOCPROPERTY  CustomerNumber  \* MERGEFORMAT </w:instrText>
    </w:r>
    <w:r w:rsidRPr="009C2D28">
      <w:rPr>
        <w:lang w:val="en-GB"/>
      </w:rPr>
      <w:fldChar w:fldCharType="end"/>
    </w:r>
    <w:r w:rsidRPr="009C2D28">
      <w:rPr>
        <w:lang w:val="en-GB"/>
      </w:rPr>
      <w:instrText xml:space="preserve">&lt;&gt;"" "Document No. Customer </w:instrText>
    </w:r>
    <w:r w:rsidRPr="009C2D28">
      <w:rPr>
        <w:lang w:val="en-GB"/>
      </w:rPr>
      <w:fldChar w:fldCharType="begin"/>
    </w:r>
    <w:r w:rsidRPr="009C2D28">
      <w:rPr>
        <w:lang w:val="en-GB"/>
      </w:rPr>
      <w:instrText xml:space="preserve"> DOCPROPERTY  CustomerNumber  \* MERGEFORMAT </w:instrText>
    </w:r>
    <w:r w:rsidRPr="009C2D28">
      <w:rPr>
        <w:lang w:val="en-GB"/>
      </w:rPr>
      <w:fldChar w:fldCharType="separate"/>
    </w:r>
    <w:r w:rsidRPr="009C2D28">
      <w:rPr>
        <w:lang w:val="en-GB"/>
      </w:rPr>
      <w:instrText>456</w:instrText>
    </w:r>
    <w:r w:rsidRPr="009C2D28">
      <w:rPr>
        <w:lang w:val="en-GB"/>
      </w:rPr>
      <w:fldChar w:fldCharType="end"/>
    </w:r>
    <w:r w:rsidRPr="009C2D28">
      <w:rPr>
        <w:lang w:val="en-GB"/>
      </w:rPr>
      <w:instrText xml:space="preserve">" "" \* MERGEFORMAT </w:instrText>
    </w:r>
    <w:r w:rsidRPr="009C2D28">
      <w:rPr>
        <w:lang w:val="en-GB"/>
      </w:rPr>
      <w:fldChar w:fldCharType="end"/>
    </w:r>
  </w:p>
  <w:p w:rsidR="00BA227E" w:rsidRPr="009C2D28" w:rsidRDefault="00BA227E" w:rsidP="00CE7633">
    <w:pPr>
      <w:pStyle w:val="Footer"/>
      <w:rPr>
        <w:lang w:val="en-GB"/>
      </w:rPr>
    </w:pPr>
    <w:r w:rsidRPr="009C2D28">
      <w:rPr>
        <w:lang w:val="en-GB"/>
      </w:rPr>
      <w:t xml:space="preserve">Confidential • All rights reserved • © </w:t>
    </w:r>
    <w:r w:rsidRPr="009C2D28">
      <w:rPr>
        <w:lang w:val="en-GB"/>
      </w:rPr>
      <w:fldChar w:fldCharType="begin"/>
    </w:r>
    <w:r w:rsidRPr="009C2D28">
      <w:rPr>
        <w:lang w:val="en-GB"/>
      </w:rPr>
      <w:instrText xml:space="preserve"> DOCPROPERTY  CopyrightYear  \* MERGEFORMAT </w:instrText>
    </w:r>
    <w:r w:rsidRPr="009C2D28">
      <w:rPr>
        <w:lang w:val="en-GB"/>
      </w:rPr>
      <w:fldChar w:fldCharType="separate"/>
    </w:r>
    <w:r w:rsidR="00C5229E">
      <w:rPr>
        <w:lang w:val="en-GB"/>
      </w:rPr>
      <w:t>2021</w:t>
    </w:r>
    <w:r w:rsidRPr="009C2D28">
      <w:rPr>
        <w:lang w:val="en-GB"/>
      </w:rPr>
      <w:fldChar w:fldCharType="end"/>
    </w:r>
    <w:r w:rsidRPr="009C2D28">
      <w:rPr>
        <w:lang w:val="en-GB"/>
      </w:rPr>
      <w:t xml:space="preserve"> SMS </w:t>
    </w:r>
    <w:r>
      <w:rPr>
        <w:lang w:val="en-GB"/>
      </w:rPr>
      <w:t>Group GmbH</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426F" w:rsidRDefault="00C8426F">
      <w:r>
        <w:separator/>
      </w:r>
    </w:p>
  </w:footnote>
  <w:footnote w:type="continuationSeparator" w:id="0">
    <w:p w:rsidR="00C8426F" w:rsidRDefault="00C842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8" w:space="0" w:color="333333"/>
      </w:tblBorders>
      <w:tblCellMar>
        <w:left w:w="0" w:type="dxa"/>
        <w:right w:w="0" w:type="dxa"/>
      </w:tblCellMar>
      <w:tblLook w:val="01E0" w:firstRow="1" w:lastRow="1" w:firstColumn="1" w:lastColumn="1" w:noHBand="0" w:noVBand="0"/>
    </w:tblPr>
    <w:tblGrid>
      <w:gridCol w:w="1831"/>
      <w:gridCol w:w="5976"/>
      <w:gridCol w:w="1831"/>
    </w:tblGrid>
    <w:tr w:rsidR="00BA227E" w:rsidTr="00CE7633">
      <w:trPr>
        <w:trHeight w:hRule="exact" w:val="1247"/>
      </w:trPr>
      <w:tc>
        <w:tcPr>
          <w:tcW w:w="950" w:type="pct"/>
          <w:vAlign w:val="center"/>
        </w:tcPr>
        <w:p w:rsidR="00BA227E" w:rsidRPr="00970F6B" w:rsidRDefault="00BA227E" w:rsidP="00CE7633">
          <w:r>
            <w:rPr>
              <w:noProof/>
            </w:rPr>
            <w:drawing>
              <wp:inline distT="0" distB="0" distL="0" distR="0" wp14:anchorId="360BF991" wp14:editId="0471FFDA">
                <wp:extent cx="1080000" cy="251471"/>
                <wp:effectExtent l="0" t="0" r="6350" b="0"/>
                <wp:docPr id="2821" name="Grafik 230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80000" cy="251471"/>
                        </a:xfrm>
                        <a:prstGeom prst="rect">
                          <a:avLst/>
                        </a:prstGeom>
                      </pic:spPr>
                    </pic:pic>
                  </a:graphicData>
                </a:graphic>
              </wp:inline>
            </w:drawing>
          </w:r>
        </w:p>
      </w:tc>
      <w:tc>
        <w:tcPr>
          <w:tcW w:w="3100" w:type="pct"/>
        </w:tcPr>
        <w:p w:rsidR="00BA227E" w:rsidRPr="001E47F6" w:rsidRDefault="00BA227E" w:rsidP="00CE7633">
          <w:pPr>
            <w:pStyle w:val="SMSHeadercenter"/>
          </w:pPr>
          <w:r>
            <w:fldChar w:fldCharType="begin"/>
          </w:r>
          <w:r w:rsidRPr="001E47F6">
            <w:instrText xml:space="preserve"> DOCPROPERTY  ProjectLongName  \* MERGEFORMAT </w:instrText>
          </w:r>
          <w:r>
            <w:fldChar w:fldCharType="separate"/>
          </w:r>
          <w:r w:rsidR="00C5229E">
            <w:t>WinCC Timer</w:t>
          </w:r>
          <w:r>
            <w:fldChar w:fldCharType="end"/>
          </w:r>
        </w:p>
        <w:p w:rsidR="00BA227E" w:rsidRPr="001E47F6" w:rsidRDefault="00BA227E" w:rsidP="00CE7633">
          <w:pPr>
            <w:pStyle w:val="SMSHeadercenter"/>
          </w:pPr>
          <w:r>
            <w:fldChar w:fldCharType="begin"/>
          </w:r>
          <w:r w:rsidRPr="001E47F6">
            <w:instrText xml:space="preserve"> TITLE   \* MERGEFORMAT </w:instrText>
          </w:r>
          <w:r>
            <w:fldChar w:fldCharType="separate"/>
          </w:r>
          <w:r w:rsidR="00C5229E">
            <w:t>WinCC Timer</w:t>
          </w:r>
          <w:r>
            <w:fldChar w:fldCharType="end"/>
          </w:r>
        </w:p>
        <w:p w:rsidR="00BA227E" w:rsidRPr="001E47F6" w:rsidRDefault="00BA227E" w:rsidP="00CE7633">
          <w:pPr>
            <w:pStyle w:val="SMSHeadercenter"/>
          </w:pPr>
          <w:r>
            <w:fldChar w:fldCharType="begin"/>
          </w:r>
          <w:r w:rsidRPr="001E47F6">
            <w:instrText xml:space="preserve"> SUBJECT   \* MERGEFORMAT </w:instrText>
          </w:r>
          <w:r>
            <w:fldChar w:fldCharType="separate"/>
          </w:r>
          <w:r w:rsidR="00C5229E">
            <w:t>Instruction Manual</w:t>
          </w:r>
          <w:r>
            <w:fldChar w:fldCharType="end"/>
          </w:r>
        </w:p>
        <w:p w:rsidR="00BA227E" w:rsidRPr="001E47F6" w:rsidRDefault="00BA227E" w:rsidP="00CE7633">
          <w:pPr>
            <w:pStyle w:val="SMSHeadercenter"/>
          </w:pPr>
          <w:r w:rsidRPr="008D4808">
            <w:rPr>
              <w:lang w:eastAsia="zh-SG"/>
            </w:rPr>
            <w:fldChar w:fldCharType="begin"/>
          </w:r>
          <w:r w:rsidRPr="001E47F6">
            <w:rPr>
              <w:lang w:eastAsia="zh-SG"/>
            </w:rPr>
            <w:instrText xml:space="preserve"> if </w:instrText>
          </w:r>
          <w:r>
            <w:fldChar w:fldCharType="begin"/>
          </w:r>
          <w:r w:rsidRPr="001E47F6">
            <w:instrText xml:space="preserve"> DOCPROPERTY  UseChapterNo </w:instrText>
          </w:r>
          <w:r>
            <w:fldChar w:fldCharType="separate"/>
          </w:r>
          <w:r w:rsidR="00C5229E">
            <w:instrText>N</w:instrText>
          </w:r>
          <w:r>
            <w:fldChar w:fldCharType="end"/>
          </w:r>
          <w:r w:rsidRPr="001E47F6">
            <w:instrText>="Y" "</w:instrText>
          </w:r>
          <w:r w:rsidRPr="008D4808">
            <w:fldChar w:fldCharType="begin"/>
          </w:r>
          <w:r w:rsidRPr="001E47F6">
            <w:instrText xml:space="preserve"> if </w:instrText>
          </w:r>
          <w:r w:rsidRPr="008D4808">
            <w:rPr>
              <w:lang w:eastAsia="zh-SG"/>
            </w:rPr>
            <w:fldChar w:fldCharType="begin"/>
          </w:r>
          <w:r w:rsidRPr="001E47F6">
            <w:rPr>
              <w:lang w:eastAsia="zh-SG"/>
            </w:rPr>
            <w:instrText xml:space="preserve"> SECTION </w:instrText>
          </w:r>
          <w:r w:rsidRPr="008D4808">
            <w:rPr>
              <w:lang w:eastAsia="zh-SG"/>
            </w:rPr>
            <w:fldChar w:fldCharType="separate"/>
          </w:r>
          <w:r w:rsidRPr="001E47F6">
            <w:rPr>
              <w:lang w:eastAsia="zh-SG"/>
            </w:rPr>
            <w:instrText>2</w:instrText>
          </w:r>
          <w:r w:rsidRPr="008D4808">
            <w:rPr>
              <w:lang w:eastAsia="zh-SG"/>
            </w:rPr>
            <w:fldChar w:fldCharType="end"/>
          </w:r>
          <w:r w:rsidRPr="001E47F6">
            <w:rPr>
              <w:lang w:eastAsia="zh-SG"/>
            </w:rPr>
            <w:instrText>&gt;"1" "</w:instrText>
          </w:r>
          <w:r>
            <w:fldChar w:fldCharType="begin"/>
          </w:r>
          <w:r w:rsidRPr="001E47F6">
            <w:instrText xml:space="preserve"> STYLEREF  1 \n  \* MERGEFORMAT </w:instrText>
          </w:r>
          <w:r>
            <w:fldChar w:fldCharType="separate"/>
          </w:r>
          <w:r w:rsidRPr="001E47F6">
            <w:rPr>
              <w:noProof/>
            </w:rPr>
            <w:instrText>1</w:instrText>
          </w:r>
          <w:r>
            <w:rPr>
              <w:noProof/>
            </w:rPr>
            <w:fldChar w:fldCharType="end"/>
          </w:r>
          <w:r w:rsidRPr="001E47F6">
            <w:rPr>
              <w:noProof/>
            </w:rPr>
            <w:instrText xml:space="preserve"> - </w:instrText>
          </w:r>
          <w:r w:rsidRPr="001E47F6">
            <w:rPr>
              <w:lang w:eastAsia="zh-SG"/>
            </w:rPr>
            <w:instrText>" ""</w:instrText>
          </w:r>
          <w:r w:rsidRPr="001E47F6">
            <w:instrText xml:space="preserve"> </w:instrText>
          </w:r>
          <w:r w:rsidRPr="008D4808">
            <w:fldChar w:fldCharType="separate"/>
          </w:r>
          <w:r w:rsidRPr="001E47F6">
            <w:rPr>
              <w:noProof/>
            </w:rPr>
            <w:instrText xml:space="preserve">1 - </w:instrText>
          </w:r>
          <w:r w:rsidRPr="008D4808">
            <w:fldChar w:fldCharType="end"/>
          </w:r>
          <w:r w:rsidRPr="001E47F6">
            <w:instrText>" ""</w:instrText>
          </w:r>
          <w:r w:rsidRPr="001E47F6">
            <w:rPr>
              <w:lang w:eastAsia="zh-SG"/>
            </w:rPr>
            <w:instrText xml:space="preserve"> </w:instrText>
          </w:r>
          <w:r w:rsidRPr="008D4808">
            <w:rPr>
              <w:lang w:eastAsia="zh-SG"/>
            </w:rPr>
            <w:fldChar w:fldCharType="end"/>
          </w:r>
          <w:r w:rsidRPr="00C86A95">
            <w:fldChar w:fldCharType="begin"/>
          </w:r>
          <w:r w:rsidRPr="001E47F6">
            <w:instrText xml:space="preserve"> if </w:instrText>
          </w:r>
          <w:r>
            <w:fldChar w:fldCharType="begin"/>
          </w:r>
          <w:r w:rsidRPr="001E47F6">
            <w:instrText xml:space="preserve"> DOCPROPERTY  UseChapterHeading </w:instrText>
          </w:r>
          <w:r>
            <w:fldChar w:fldCharType="separate"/>
          </w:r>
          <w:r w:rsidR="00C5229E">
            <w:instrText>N</w:instrText>
          </w:r>
          <w:r>
            <w:fldChar w:fldCharType="end"/>
          </w:r>
          <w:r w:rsidRPr="001E47F6">
            <w:instrText>="Y" "</w:instrText>
          </w:r>
          <w:r w:rsidRPr="00C86A95">
            <w:fldChar w:fldCharType="begin"/>
          </w:r>
          <w:r w:rsidRPr="001E47F6">
            <w:instrText xml:space="preserve"> if </w:instrText>
          </w:r>
          <w:r>
            <w:fldChar w:fldCharType="begin"/>
          </w:r>
          <w:r w:rsidRPr="001E47F6">
            <w:instrText xml:space="preserve"> SECTION </w:instrText>
          </w:r>
          <w:r>
            <w:fldChar w:fldCharType="separate"/>
          </w:r>
          <w:r w:rsidRPr="001E47F6">
            <w:instrText>2</w:instrText>
          </w:r>
          <w:r>
            <w:fldChar w:fldCharType="end"/>
          </w:r>
          <w:r w:rsidRPr="001E47F6">
            <w:instrText>&gt;"1" "</w:instrText>
          </w:r>
          <w:r>
            <w:fldChar w:fldCharType="begin"/>
          </w:r>
          <w:r w:rsidRPr="001E47F6">
            <w:instrText xml:space="preserve"> STYLEREF  1  \* MERGEFORMAT </w:instrText>
          </w:r>
          <w:r>
            <w:fldChar w:fldCharType="separate"/>
          </w:r>
          <w:r w:rsidRPr="001E47F6">
            <w:rPr>
              <w:noProof/>
            </w:rPr>
            <w:instrText>Allgemeines</w:instrText>
          </w:r>
          <w:r>
            <w:rPr>
              <w:noProof/>
            </w:rPr>
            <w:fldChar w:fldCharType="end"/>
          </w:r>
          <w:r w:rsidRPr="001E47F6">
            <w:instrText xml:space="preserve">" "" </w:instrText>
          </w:r>
          <w:r w:rsidRPr="00C86A95">
            <w:fldChar w:fldCharType="separate"/>
          </w:r>
          <w:r w:rsidRPr="001E47F6">
            <w:rPr>
              <w:noProof/>
            </w:rPr>
            <w:instrText>Allgemeines</w:instrText>
          </w:r>
          <w:r w:rsidRPr="00C86A95">
            <w:fldChar w:fldCharType="end"/>
          </w:r>
          <w:r w:rsidRPr="001E47F6">
            <w:instrText xml:space="preserve">" "" </w:instrText>
          </w:r>
          <w:r w:rsidRPr="00C86A95">
            <w:fldChar w:fldCharType="end"/>
          </w:r>
        </w:p>
      </w:tc>
      <w:tc>
        <w:tcPr>
          <w:tcW w:w="950" w:type="pct"/>
          <w:vAlign w:val="center"/>
        </w:tcPr>
        <w:p w:rsidR="00BA227E" w:rsidRDefault="00BA227E" w:rsidP="00CE7633">
          <w:pPr>
            <w:jc w:val="right"/>
          </w:pPr>
          <w:r>
            <w:rPr>
              <w:noProof/>
            </w:rPr>
            <w:drawing>
              <wp:inline distT="0" distB="0" distL="0" distR="0" wp14:anchorId="3A1BFD47" wp14:editId="5ED06236">
                <wp:extent cx="1080000" cy="161466"/>
                <wp:effectExtent l="0" t="0" r="6350" b="0"/>
                <wp:docPr id="2822" name="Grafik 7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1080000" cy="161466"/>
                        </a:xfrm>
                        <a:prstGeom prst="rect">
                          <a:avLst/>
                        </a:prstGeom>
                      </pic:spPr>
                    </pic:pic>
                  </a:graphicData>
                </a:graphic>
              </wp:inline>
            </w:drawing>
          </w:r>
        </w:p>
      </w:tc>
    </w:tr>
  </w:tbl>
  <w:p w:rsidR="00BA227E" w:rsidRPr="00B9140E" w:rsidRDefault="00BA227E" w:rsidP="00B914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8" w:space="0" w:color="333333"/>
      </w:tblBorders>
      <w:tblCellMar>
        <w:left w:w="0" w:type="dxa"/>
        <w:right w:w="0" w:type="dxa"/>
      </w:tblCellMar>
      <w:tblLook w:val="01E0" w:firstRow="1" w:lastRow="1" w:firstColumn="1" w:lastColumn="1" w:noHBand="0" w:noVBand="0"/>
    </w:tblPr>
    <w:tblGrid>
      <w:gridCol w:w="1831"/>
      <w:gridCol w:w="5976"/>
      <w:gridCol w:w="1831"/>
    </w:tblGrid>
    <w:tr w:rsidR="00BA227E" w:rsidRPr="00C454E9" w:rsidTr="00CE7633">
      <w:trPr>
        <w:trHeight w:hRule="exact" w:val="1247"/>
      </w:trPr>
      <w:tc>
        <w:tcPr>
          <w:tcW w:w="950" w:type="pct"/>
          <w:vAlign w:val="center"/>
        </w:tcPr>
        <w:p w:rsidR="00BA227E" w:rsidRPr="00C454E9" w:rsidRDefault="00BA227E" w:rsidP="00CE7633">
          <w:r w:rsidRPr="00C454E9">
            <w:rPr>
              <w:noProof/>
            </w:rPr>
            <w:drawing>
              <wp:inline distT="0" distB="0" distL="0" distR="0" wp14:anchorId="75DE5484" wp14:editId="6D5D50CC">
                <wp:extent cx="1080000" cy="161466"/>
                <wp:effectExtent l="0" t="0" r="6350" b="0"/>
                <wp:docPr id="2823" name="Grafik 9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80000" cy="161466"/>
                        </a:xfrm>
                        <a:prstGeom prst="rect">
                          <a:avLst/>
                        </a:prstGeom>
                      </pic:spPr>
                    </pic:pic>
                  </a:graphicData>
                </a:graphic>
              </wp:inline>
            </w:drawing>
          </w:r>
        </w:p>
      </w:tc>
      <w:tc>
        <w:tcPr>
          <w:tcW w:w="3100" w:type="pct"/>
        </w:tcPr>
        <w:p w:rsidR="00BA227E" w:rsidRPr="00C454E9" w:rsidRDefault="00BA227E" w:rsidP="006A4CA0">
          <w:pPr>
            <w:pStyle w:val="SMSHeadercenter"/>
          </w:pPr>
          <w:r>
            <w:t>WinCC Timer User Instructions</w:t>
          </w:r>
          <w:r w:rsidRPr="00C454E9">
            <w:rPr>
              <w:lang w:eastAsia="zh-SG"/>
            </w:rPr>
            <w:fldChar w:fldCharType="begin"/>
          </w:r>
          <w:r w:rsidRPr="00C454E9">
            <w:rPr>
              <w:lang w:eastAsia="zh-SG"/>
            </w:rPr>
            <w:instrText xml:space="preserve"> if </w:instrText>
          </w:r>
          <w:r w:rsidRPr="00C454E9">
            <w:fldChar w:fldCharType="begin"/>
          </w:r>
          <w:r w:rsidRPr="00C454E9">
            <w:instrText xml:space="preserve"> DOCPROPERTY  UseChapterNo </w:instrText>
          </w:r>
          <w:r w:rsidRPr="00C454E9">
            <w:fldChar w:fldCharType="separate"/>
          </w:r>
          <w:r w:rsidR="00C5229E">
            <w:instrText>N</w:instrText>
          </w:r>
          <w:r w:rsidRPr="00C454E9">
            <w:fldChar w:fldCharType="end"/>
          </w:r>
          <w:r w:rsidRPr="00C454E9">
            <w:instrText>="Y" "</w:instrText>
          </w:r>
          <w:r w:rsidRPr="00C454E9">
            <w:fldChar w:fldCharType="begin"/>
          </w:r>
          <w:r w:rsidRPr="00C454E9">
            <w:instrText xml:space="preserve"> if </w:instrText>
          </w:r>
          <w:r w:rsidRPr="00C454E9">
            <w:rPr>
              <w:lang w:eastAsia="zh-SG"/>
            </w:rPr>
            <w:fldChar w:fldCharType="begin"/>
          </w:r>
          <w:r w:rsidRPr="00C454E9">
            <w:rPr>
              <w:lang w:eastAsia="zh-SG"/>
            </w:rPr>
            <w:instrText xml:space="preserve"> SECTION </w:instrText>
          </w:r>
          <w:r w:rsidRPr="00C454E9">
            <w:rPr>
              <w:lang w:eastAsia="zh-SG"/>
            </w:rPr>
            <w:fldChar w:fldCharType="separate"/>
          </w:r>
          <w:r w:rsidRPr="00C454E9">
            <w:rPr>
              <w:lang w:eastAsia="zh-SG"/>
            </w:rPr>
            <w:instrText>2</w:instrText>
          </w:r>
          <w:r w:rsidRPr="00C454E9">
            <w:rPr>
              <w:lang w:eastAsia="zh-SG"/>
            </w:rPr>
            <w:fldChar w:fldCharType="end"/>
          </w:r>
          <w:r w:rsidRPr="00C454E9">
            <w:rPr>
              <w:lang w:eastAsia="zh-SG"/>
            </w:rPr>
            <w:instrText>&gt;"1" "</w:instrText>
          </w:r>
          <w:fldSimple w:instr=" STYLEREF  1 \n  \* MERGEFORMAT ">
            <w:r w:rsidRPr="00C454E9">
              <w:instrText>1</w:instrText>
            </w:r>
          </w:fldSimple>
          <w:r w:rsidRPr="00C454E9">
            <w:instrText xml:space="preserve"> - </w:instrText>
          </w:r>
          <w:r w:rsidRPr="00C454E9">
            <w:rPr>
              <w:lang w:eastAsia="zh-SG"/>
            </w:rPr>
            <w:instrText>" ""</w:instrText>
          </w:r>
          <w:r w:rsidRPr="00C454E9">
            <w:instrText xml:space="preserve"> </w:instrText>
          </w:r>
          <w:r w:rsidRPr="00C454E9">
            <w:fldChar w:fldCharType="separate"/>
          </w:r>
          <w:r w:rsidRPr="00C454E9">
            <w:instrText xml:space="preserve">1 - </w:instrText>
          </w:r>
          <w:r w:rsidRPr="00C454E9">
            <w:fldChar w:fldCharType="end"/>
          </w:r>
          <w:r w:rsidRPr="00C454E9">
            <w:instrText>" ""</w:instrText>
          </w:r>
          <w:r w:rsidRPr="00C454E9">
            <w:rPr>
              <w:lang w:eastAsia="zh-SG"/>
            </w:rPr>
            <w:instrText xml:space="preserve"> </w:instrText>
          </w:r>
          <w:r w:rsidRPr="00C454E9">
            <w:rPr>
              <w:lang w:eastAsia="zh-SG"/>
            </w:rPr>
            <w:fldChar w:fldCharType="end"/>
          </w:r>
          <w:r w:rsidRPr="00C454E9">
            <w:rPr>
              <w:lang w:eastAsia="zh-SG"/>
            </w:rPr>
            <w:fldChar w:fldCharType="begin"/>
          </w:r>
          <w:r w:rsidRPr="00C454E9">
            <w:rPr>
              <w:lang w:eastAsia="zh-SG"/>
            </w:rPr>
            <w:instrText xml:space="preserve"> if </w:instrText>
          </w:r>
          <w:r w:rsidRPr="00C454E9">
            <w:fldChar w:fldCharType="begin"/>
          </w:r>
          <w:r w:rsidRPr="00C454E9">
            <w:instrText xml:space="preserve"> DOCPROPERTY  UseChapterHeading </w:instrText>
          </w:r>
          <w:r w:rsidRPr="00C454E9">
            <w:fldChar w:fldCharType="separate"/>
          </w:r>
          <w:r w:rsidR="00C5229E">
            <w:instrText>N</w:instrText>
          </w:r>
          <w:r w:rsidRPr="00C454E9">
            <w:fldChar w:fldCharType="end"/>
          </w:r>
          <w:r w:rsidRPr="00C454E9">
            <w:instrText>="Y" "</w:instrText>
          </w:r>
          <w:r w:rsidRPr="00C454E9">
            <w:fldChar w:fldCharType="begin"/>
          </w:r>
          <w:r w:rsidRPr="00C454E9">
            <w:instrText xml:space="preserve"> if </w:instrText>
          </w:r>
          <w:r w:rsidRPr="00C454E9">
            <w:rPr>
              <w:lang w:eastAsia="zh-SG"/>
            </w:rPr>
            <w:fldChar w:fldCharType="begin"/>
          </w:r>
          <w:r w:rsidRPr="00C454E9">
            <w:rPr>
              <w:lang w:eastAsia="zh-SG"/>
            </w:rPr>
            <w:instrText xml:space="preserve"> SECTION </w:instrText>
          </w:r>
          <w:r w:rsidRPr="00C454E9">
            <w:rPr>
              <w:lang w:eastAsia="zh-SG"/>
            </w:rPr>
            <w:fldChar w:fldCharType="separate"/>
          </w:r>
          <w:r w:rsidRPr="00C454E9">
            <w:rPr>
              <w:lang w:eastAsia="zh-SG"/>
            </w:rPr>
            <w:instrText>2</w:instrText>
          </w:r>
          <w:r w:rsidRPr="00C454E9">
            <w:rPr>
              <w:lang w:eastAsia="zh-SG"/>
            </w:rPr>
            <w:fldChar w:fldCharType="end"/>
          </w:r>
          <w:r w:rsidRPr="00C454E9">
            <w:rPr>
              <w:lang w:eastAsia="zh-SG"/>
            </w:rPr>
            <w:instrText>&gt;"1" "</w:instrText>
          </w:r>
          <w:fldSimple w:instr=" STYLEREF  1  \* MERGEFORMAT ">
            <w:r w:rsidRPr="00C454E9">
              <w:rPr>
                <w:bCs/>
              </w:rPr>
              <w:instrText>Allgemeines</w:instrText>
            </w:r>
          </w:fldSimple>
          <w:r w:rsidRPr="00C454E9">
            <w:rPr>
              <w:lang w:eastAsia="zh-SG"/>
            </w:rPr>
            <w:instrText>" ""</w:instrText>
          </w:r>
          <w:r w:rsidRPr="00C454E9">
            <w:instrText xml:space="preserve"> </w:instrText>
          </w:r>
          <w:r w:rsidRPr="00C454E9">
            <w:fldChar w:fldCharType="separate"/>
          </w:r>
          <w:r w:rsidRPr="00C454E9">
            <w:rPr>
              <w:bCs/>
            </w:rPr>
            <w:instrText>Allgemeines</w:instrText>
          </w:r>
          <w:r w:rsidRPr="00C454E9">
            <w:fldChar w:fldCharType="end"/>
          </w:r>
          <w:r w:rsidRPr="00C454E9">
            <w:instrText>" ""</w:instrText>
          </w:r>
          <w:r w:rsidRPr="00C454E9">
            <w:rPr>
              <w:lang w:eastAsia="zh-SG"/>
            </w:rPr>
            <w:instrText xml:space="preserve"> </w:instrText>
          </w:r>
          <w:r w:rsidRPr="00C454E9">
            <w:rPr>
              <w:lang w:eastAsia="zh-SG"/>
            </w:rPr>
            <w:fldChar w:fldCharType="end"/>
          </w:r>
        </w:p>
      </w:tc>
      <w:tc>
        <w:tcPr>
          <w:tcW w:w="950" w:type="pct"/>
          <w:vAlign w:val="center"/>
        </w:tcPr>
        <w:p w:rsidR="00BA227E" w:rsidRPr="00C454E9" w:rsidRDefault="00BA227E" w:rsidP="00CE7633">
          <w:pPr>
            <w:jc w:val="right"/>
          </w:pPr>
        </w:p>
      </w:tc>
    </w:tr>
  </w:tbl>
  <w:p w:rsidR="00BA227E" w:rsidRPr="00C454E9" w:rsidRDefault="00BA227E" w:rsidP="00B9140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1E0" w:firstRow="1" w:lastRow="1" w:firstColumn="1" w:lastColumn="1" w:noHBand="0" w:noVBand="0"/>
    </w:tblPr>
    <w:tblGrid>
      <w:gridCol w:w="3663"/>
      <w:gridCol w:w="4144"/>
      <w:gridCol w:w="1831"/>
    </w:tblGrid>
    <w:tr w:rsidR="00BA227E" w:rsidTr="00CE7633">
      <w:trPr>
        <w:trHeight w:hRule="exact" w:val="1247"/>
      </w:trPr>
      <w:tc>
        <w:tcPr>
          <w:tcW w:w="1900" w:type="pct"/>
          <w:vAlign w:val="center"/>
        </w:tcPr>
        <w:p w:rsidR="00BA227E" w:rsidRPr="00970F6B" w:rsidRDefault="00BA227E" w:rsidP="00CE7633">
          <w:r>
            <w:rPr>
              <w:noProof/>
            </w:rPr>
            <w:drawing>
              <wp:inline distT="0" distB="0" distL="0" distR="0" wp14:anchorId="6A56C80C" wp14:editId="1E45655B">
                <wp:extent cx="2160000" cy="322933"/>
                <wp:effectExtent l="0" t="0" r="0" b="1270"/>
                <wp:docPr id="2825" name="Grafik 283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2160000" cy="322933"/>
                        </a:xfrm>
                        <a:prstGeom prst="rect">
                          <a:avLst/>
                        </a:prstGeom>
                      </pic:spPr>
                    </pic:pic>
                  </a:graphicData>
                </a:graphic>
              </wp:inline>
            </w:drawing>
          </w:r>
        </w:p>
      </w:tc>
      <w:tc>
        <w:tcPr>
          <w:tcW w:w="2150" w:type="pct"/>
          <w:vAlign w:val="center"/>
        </w:tcPr>
        <w:p w:rsidR="00BA227E" w:rsidRPr="00E91146" w:rsidRDefault="00BA227E" w:rsidP="00CE7633">
          <w:pPr>
            <w:pStyle w:val="SMSHeadercenter"/>
          </w:pPr>
        </w:p>
      </w:tc>
      <w:tc>
        <w:tcPr>
          <w:tcW w:w="950" w:type="pct"/>
          <w:vAlign w:val="center"/>
        </w:tcPr>
        <w:p w:rsidR="00BA227E" w:rsidRDefault="00BA227E" w:rsidP="00CE7633"/>
      </w:tc>
    </w:tr>
  </w:tbl>
  <w:p w:rsidR="00BA227E" w:rsidRPr="00B9140E" w:rsidRDefault="00BA227E" w:rsidP="00B914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AFE29A2"/>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56A21CA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8432D89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9A96DC5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12CB970"/>
    <w:lvl w:ilvl="0">
      <w:start w:val="1"/>
      <w:numFmt w:val="bullet"/>
      <w:pStyle w:val="ListBullet5"/>
      <w:lvlText w:val=""/>
      <w:lvlJc w:val="left"/>
      <w:pPr>
        <w:ind w:left="1814" w:hanging="453"/>
      </w:pPr>
      <w:rPr>
        <w:rFonts w:ascii="Wingdings 2" w:hAnsi="Wingdings 2" w:hint="default"/>
        <w:b w:val="0"/>
        <w:i w:val="0"/>
        <w:sz w:val="16"/>
      </w:rPr>
    </w:lvl>
  </w:abstractNum>
  <w:abstractNum w:abstractNumId="5" w15:restartNumberingAfterBreak="0">
    <w:nsid w:val="FFFFFF81"/>
    <w:multiLevelType w:val="singleLevel"/>
    <w:tmpl w:val="C430F09C"/>
    <w:lvl w:ilvl="0">
      <w:start w:val="1"/>
      <w:numFmt w:val="bullet"/>
      <w:pStyle w:val="ListBullet4"/>
      <w:lvlText w:val=""/>
      <w:lvlJc w:val="left"/>
      <w:pPr>
        <w:ind w:left="1361" w:hanging="340"/>
      </w:pPr>
      <w:rPr>
        <w:rFonts w:ascii="Wingdings 2" w:hAnsi="Wingdings 2" w:hint="default"/>
        <w:sz w:val="16"/>
      </w:rPr>
    </w:lvl>
  </w:abstractNum>
  <w:abstractNum w:abstractNumId="6" w15:restartNumberingAfterBreak="0">
    <w:nsid w:val="FFFFFF82"/>
    <w:multiLevelType w:val="singleLevel"/>
    <w:tmpl w:val="364A0DA0"/>
    <w:lvl w:ilvl="0">
      <w:start w:val="1"/>
      <w:numFmt w:val="bullet"/>
      <w:pStyle w:val="ListBullet3"/>
      <w:lvlText w:val=""/>
      <w:lvlJc w:val="left"/>
      <w:pPr>
        <w:ind w:left="1021" w:hanging="341"/>
      </w:pPr>
      <w:rPr>
        <w:rFonts w:ascii="Wingdings 2" w:hAnsi="Wingdings 2" w:hint="default"/>
        <w:b w:val="0"/>
        <w:i w:val="0"/>
        <w:sz w:val="16"/>
      </w:rPr>
    </w:lvl>
  </w:abstractNum>
  <w:abstractNum w:abstractNumId="7" w15:restartNumberingAfterBreak="0">
    <w:nsid w:val="FFFFFF83"/>
    <w:multiLevelType w:val="singleLevel"/>
    <w:tmpl w:val="32C4F840"/>
    <w:lvl w:ilvl="0">
      <w:start w:val="1"/>
      <w:numFmt w:val="bullet"/>
      <w:pStyle w:val="ListBullet2"/>
      <w:lvlText w:val=""/>
      <w:lvlJc w:val="left"/>
      <w:pPr>
        <w:ind w:left="680" w:hanging="340"/>
      </w:pPr>
      <w:rPr>
        <w:rFonts w:ascii="Wingdings 2" w:hAnsi="Wingdings 2" w:hint="default"/>
        <w:color w:val="auto"/>
        <w:sz w:val="16"/>
      </w:rPr>
    </w:lvl>
  </w:abstractNum>
  <w:abstractNum w:abstractNumId="8" w15:restartNumberingAfterBreak="0">
    <w:nsid w:val="FFFFFF89"/>
    <w:multiLevelType w:val="singleLevel"/>
    <w:tmpl w:val="7E24A7D6"/>
    <w:lvl w:ilvl="0">
      <w:start w:val="1"/>
      <w:numFmt w:val="bullet"/>
      <w:pStyle w:val="ListBullet"/>
      <w:lvlText w:val=""/>
      <w:lvlJc w:val="left"/>
      <w:pPr>
        <w:ind w:left="340" w:hanging="340"/>
      </w:pPr>
      <w:rPr>
        <w:rFonts w:ascii="Wingdings 2" w:hAnsi="Wingdings 2" w:hint="default"/>
        <w:b w:val="0"/>
        <w:i w:val="0"/>
        <w:sz w:val="16"/>
      </w:rPr>
    </w:lvl>
  </w:abstractNum>
  <w:abstractNum w:abstractNumId="9" w15:restartNumberingAfterBreak="0">
    <w:nsid w:val="02396741"/>
    <w:multiLevelType w:val="hybridMultilevel"/>
    <w:tmpl w:val="A38A5CF8"/>
    <w:lvl w:ilvl="0" w:tplc="AC3E711C">
      <w:start w:val="2"/>
      <w:numFmt w:val="bullet"/>
      <w:lvlText w:val="-"/>
      <w:lvlJc w:val="left"/>
      <w:pPr>
        <w:ind w:left="720" w:hanging="360"/>
      </w:pPr>
      <w:rPr>
        <w:rFonts w:ascii="Arial" w:eastAsia="Calibr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0" w15:restartNumberingAfterBreak="0">
    <w:nsid w:val="105F3D81"/>
    <w:multiLevelType w:val="hybridMultilevel"/>
    <w:tmpl w:val="634E27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B7F12CE"/>
    <w:multiLevelType w:val="hybridMultilevel"/>
    <w:tmpl w:val="51D82C50"/>
    <w:lvl w:ilvl="0" w:tplc="9DAA1FDA">
      <w:start w:val="1"/>
      <w:numFmt w:val="bullet"/>
      <w:pStyle w:val="SMSListBulletStatus2"/>
      <w:lvlText w:val=""/>
      <w:lvlJc w:val="left"/>
      <w:pPr>
        <w:ind w:left="680" w:hanging="340"/>
      </w:pPr>
      <w:rPr>
        <w:rFonts w:ascii="Wingdings" w:hAnsi="Wingdings" w:hint="default"/>
      </w:rPr>
    </w:lvl>
    <w:lvl w:ilvl="1" w:tplc="04070003">
      <w:start w:val="1"/>
      <w:numFmt w:val="bullet"/>
      <w:lvlText w:val="o"/>
      <w:lvlJc w:val="left"/>
      <w:pPr>
        <w:ind w:left="1780" w:hanging="360"/>
      </w:pPr>
      <w:rPr>
        <w:rFonts w:ascii="Courier New" w:hAnsi="Courier New" w:cs="Courier New" w:hint="default"/>
      </w:rPr>
    </w:lvl>
    <w:lvl w:ilvl="2" w:tplc="04070005" w:tentative="1">
      <w:start w:val="1"/>
      <w:numFmt w:val="bullet"/>
      <w:lvlText w:val=""/>
      <w:lvlJc w:val="left"/>
      <w:pPr>
        <w:ind w:left="2500" w:hanging="360"/>
      </w:pPr>
      <w:rPr>
        <w:rFonts w:ascii="Wingdings" w:hAnsi="Wingdings" w:hint="default"/>
      </w:rPr>
    </w:lvl>
    <w:lvl w:ilvl="3" w:tplc="04070001" w:tentative="1">
      <w:start w:val="1"/>
      <w:numFmt w:val="bullet"/>
      <w:lvlText w:val=""/>
      <w:lvlJc w:val="left"/>
      <w:pPr>
        <w:ind w:left="3220" w:hanging="360"/>
      </w:pPr>
      <w:rPr>
        <w:rFonts w:ascii="Symbol" w:hAnsi="Symbol" w:hint="default"/>
      </w:rPr>
    </w:lvl>
    <w:lvl w:ilvl="4" w:tplc="04070003" w:tentative="1">
      <w:start w:val="1"/>
      <w:numFmt w:val="bullet"/>
      <w:lvlText w:val="o"/>
      <w:lvlJc w:val="left"/>
      <w:pPr>
        <w:ind w:left="3940" w:hanging="360"/>
      </w:pPr>
      <w:rPr>
        <w:rFonts w:ascii="Courier New" w:hAnsi="Courier New" w:cs="Courier New" w:hint="default"/>
      </w:rPr>
    </w:lvl>
    <w:lvl w:ilvl="5" w:tplc="04070005" w:tentative="1">
      <w:start w:val="1"/>
      <w:numFmt w:val="bullet"/>
      <w:lvlText w:val=""/>
      <w:lvlJc w:val="left"/>
      <w:pPr>
        <w:ind w:left="4660" w:hanging="360"/>
      </w:pPr>
      <w:rPr>
        <w:rFonts w:ascii="Wingdings" w:hAnsi="Wingdings" w:hint="default"/>
      </w:rPr>
    </w:lvl>
    <w:lvl w:ilvl="6" w:tplc="04070001" w:tentative="1">
      <w:start w:val="1"/>
      <w:numFmt w:val="bullet"/>
      <w:lvlText w:val=""/>
      <w:lvlJc w:val="left"/>
      <w:pPr>
        <w:ind w:left="5380" w:hanging="360"/>
      </w:pPr>
      <w:rPr>
        <w:rFonts w:ascii="Symbol" w:hAnsi="Symbol" w:hint="default"/>
      </w:rPr>
    </w:lvl>
    <w:lvl w:ilvl="7" w:tplc="04070003" w:tentative="1">
      <w:start w:val="1"/>
      <w:numFmt w:val="bullet"/>
      <w:lvlText w:val="o"/>
      <w:lvlJc w:val="left"/>
      <w:pPr>
        <w:ind w:left="6100" w:hanging="360"/>
      </w:pPr>
      <w:rPr>
        <w:rFonts w:ascii="Courier New" w:hAnsi="Courier New" w:cs="Courier New" w:hint="default"/>
      </w:rPr>
    </w:lvl>
    <w:lvl w:ilvl="8" w:tplc="04070005" w:tentative="1">
      <w:start w:val="1"/>
      <w:numFmt w:val="bullet"/>
      <w:lvlText w:val=""/>
      <w:lvlJc w:val="left"/>
      <w:pPr>
        <w:ind w:left="6820" w:hanging="360"/>
      </w:pPr>
      <w:rPr>
        <w:rFonts w:ascii="Wingdings" w:hAnsi="Wingdings" w:hint="default"/>
      </w:rPr>
    </w:lvl>
  </w:abstractNum>
  <w:abstractNum w:abstractNumId="12" w15:restartNumberingAfterBreak="0">
    <w:nsid w:val="1BD02CBF"/>
    <w:multiLevelType w:val="hybridMultilevel"/>
    <w:tmpl w:val="A920D32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C103614"/>
    <w:multiLevelType w:val="multilevel"/>
    <w:tmpl w:val="99248F64"/>
    <w:lvl w:ilvl="0">
      <w:start w:val="1"/>
      <w:numFmt w:val="decimal"/>
      <w:pStyle w:val="Heading1"/>
      <w:lvlText w:val="%1"/>
      <w:lvlJc w:val="left"/>
      <w:pPr>
        <w:tabs>
          <w:tab w:val="num" w:pos="567"/>
        </w:tabs>
        <w:ind w:left="567" w:hanging="567"/>
      </w:pPr>
      <w:rPr>
        <w:rFonts w:hint="default"/>
        <w:b/>
        <w:i w:val="0"/>
        <w:color w:val="auto"/>
        <w:sz w:val="32"/>
        <w:szCs w:val="36"/>
      </w:rPr>
    </w:lvl>
    <w:lvl w:ilvl="1">
      <w:start w:val="1"/>
      <w:numFmt w:val="decimal"/>
      <w:pStyle w:val="Heading2"/>
      <w:lvlText w:val="%1.%2"/>
      <w:lvlJc w:val="left"/>
      <w:pPr>
        <w:tabs>
          <w:tab w:val="num" w:pos="851"/>
        </w:tabs>
        <w:ind w:left="851" w:hanging="851"/>
      </w:pPr>
      <w:rPr>
        <w:rFonts w:hint="default"/>
        <w:sz w:val="28"/>
        <w:szCs w:val="36"/>
        <w:lang w:val="en-US"/>
      </w:rPr>
    </w:lvl>
    <w:lvl w:ilvl="2">
      <w:start w:val="1"/>
      <w:numFmt w:val="decimal"/>
      <w:pStyle w:val="Heading3"/>
      <w:lvlText w:val="%1.%2.%3"/>
      <w:lvlJc w:val="left"/>
      <w:pPr>
        <w:tabs>
          <w:tab w:val="num" w:pos="1134"/>
        </w:tabs>
        <w:ind w:left="1134" w:hanging="1134"/>
      </w:pPr>
      <w:rPr>
        <w:rFonts w:hint="default"/>
        <w:b/>
        <w:sz w:val="24"/>
      </w:rPr>
    </w:lvl>
    <w:lvl w:ilvl="3">
      <w:start w:val="1"/>
      <w:numFmt w:val="decimal"/>
      <w:pStyle w:val="Heading4"/>
      <w:lvlText w:val="%1.%2.%3.%4"/>
      <w:lvlJc w:val="left"/>
      <w:pPr>
        <w:tabs>
          <w:tab w:val="num" w:pos="1418"/>
        </w:tabs>
        <w:ind w:left="1418" w:hanging="1418"/>
      </w:pPr>
      <w:rPr>
        <w:rFonts w:hint="default"/>
        <w:sz w:val="24"/>
      </w:rPr>
    </w:lvl>
    <w:lvl w:ilvl="4">
      <w:start w:val="1"/>
      <w:numFmt w:val="decimal"/>
      <w:pStyle w:val="Heading5"/>
      <w:lvlText w:val="%1.%2.%3.%4.%5"/>
      <w:lvlJc w:val="left"/>
      <w:pPr>
        <w:tabs>
          <w:tab w:val="num" w:pos="1418"/>
        </w:tabs>
        <w:ind w:left="1418" w:hanging="141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1684768"/>
    <w:multiLevelType w:val="multilevel"/>
    <w:tmpl w:val="2CB47E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A847D9"/>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23117FF3"/>
    <w:multiLevelType w:val="multilevel"/>
    <w:tmpl w:val="04070023"/>
    <w:styleLink w:val="ArticleSection"/>
    <w:lvl w:ilvl="0">
      <w:start w:val="1"/>
      <w:numFmt w:val="upperRoman"/>
      <w:lvlText w:val="Artikel %1."/>
      <w:lvlJc w:val="left"/>
      <w:pPr>
        <w:tabs>
          <w:tab w:val="num" w:pos="1440"/>
        </w:tabs>
        <w:ind w:left="0" w:firstLine="0"/>
      </w:pPr>
    </w:lvl>
    <w:lvl w:ilvl="1">
      <w:start w:val="1"/>
      <w:numFmt w:val="decimalZero"/>
      <w:isLgl/>
      <w:lvlText w:val="Abschnitt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7" w15:restartNumberingAfterBreak="0">
    <w:nsid w:val="23AE7F21"/>
    <w:multiLevelType w:val="hybridMultilevel"/>
    <w:tmpl w:val="EF02D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BE7A13"/>
    <w:multiLevelType w:val="multilevel"/>
    <w:tmpl w:val="00D8A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5DD3EC5"/>
    <w:multiLevelType w:val="hybridMultilevel"/>
    <w:tmpl w:val="AE9039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36E3D20"/>
    <w:multiLevelType w:val="multilevel"/>
    <w:tmpl w:val="7A627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E97C54"/>
    <w:multiLevelType w:val="multilevel"/>
    <w:tmpl w:val="F0CC4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90076C5"/>
    <w:multiLevelType w:val="multilevel"/>
    <w:tmpl w:val="90D6E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D7157AE"/>
    <w:multiLevelType w:val="multilevel"/>
    <w:tmpl w:val="F8160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DA22076"/>
    <w:multiLevelType w:val="hybridMultilevel"/>
    <w:tmpl w:val="A9021E1E"/>
    <w:lvl w:ilvl="0" w:tplc="B21C7C36">
      <w:start w:val="1"/>
      <w:numFmt w:val="bullet"/>
      <w:pStyle w:val="SMSListBullet1"/>
      <w:lvlText w:val=""/>
      <w:lvlJc w:val="left"/>
      <w:pPr>
        <w:ind w:left="340" w:hanging="340"/>
      </w:pPr>
      <w:rPr>
        <w:rFonts w:ascii="Symbol" w:hAnsi="Symbol" w:hint="default"/>
        <w:b w:val="0"/>
        <w:i w:val="0"/>
        <w:sz w:val="16"/>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BD910D4"/>
    <w:multiLevelType w:val="multilevel"/>
    <w:tmpl w:val="3E26B080"/>
    <w:lvl w:ilvl="0">
      <w:start w:val="1"/>
      <w:numFmt w:val="decimal"/>
      <w:pStyle w:val="ListNumber"/>
      <w:lvlText w:val="%1."/>
      <w:lvlJc w:val="left"/>
      <w:pPr>
        <w:tabs>
          <w:tab w:val="num" w:pos="340"/>
        </w:tabs>
        <w:ind w:left="340" w:hanging="340"/>
      </w:pPr>
      <w:rPr>
        <w:rFonts w:ascii="Arial" w:hAnsi="Arial" w:cs="Arial" w:hint="default"/>
        <w:b w:val="0"/>
        <w:sz w:val="24"/>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6" w15:restartNumberingAfterBreak="0">
    <w:nsid w:val="54A16697"/>
    <w:multiLevelType w:val="hybridMultilevel"/>
    <w:tmpl w:val="06067BA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27" w15:restartNumberingAfterBreak="0">
    <w:nsid w:val="58921679"/>
    <w:multiLevelType w:val="multilevel"/>
    <w:tmpl w:val="B9C43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9B705E2"/>
    <w:multiLevelType w:val="multilevel"/>
    <w:tmpl w:val="9CB434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BCF5476"/>
    <w:multiLevelType w:val="hybridMultilevel"/>
    <w:tmpl w:val="18DE56B6"/>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30" w15:restartNumberingAfterBreak="0">
    <w:nsid w:val="5BCF6E96"/>
    <w:multiLevelType w:val="multilevel"/>
    <w:tmpl w:val="410CB78A"/>
    <w:styleLink w:val="1ai"/>
    <w:lvl w:ilvl="0">
      <w:start w:val="1"/>
      <w:numFmt w:val="upperRoman"/>
      <w:lvlText w:val="%1"/>
      <w:lvlJc w:val="left"/>
      <w:pPr>
        <w:tabs>
          <w:tab w:val="num" w:pos="567"/>
        </w:tabs>
        <w:ind w:left="567" w:hanging="567"/>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1" w15:restartNumberingAfterBreak="0">
    <w:nsid w:val="5D7E7131"/>
    <w:multiLevelType w:val="multilevel"/>
    <w:tmpl w:val="5B844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DFC5EAC"/>
    <w:multiLevelType w:val="multilevel"/>
    <w:tmpl w:val="4B14AA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47470F4"/>
    <w:multiLevelType w:val="hybridMultilevel"/>
    <w:tmpl w:val="2AD6AC30"/>
    <w:lvl w:ilvl="0" w:tplc="04070005">
      <w:start w:val="1"/>
      <w:numFmt w:val="bullet"/>
      <w:lvlText w:val=""/>
      <w:lvlJc w:val="left"/>
      <w:pPr>
        <w:ind w:left="436" w:hanging="360"/>
      </w:pPr>
      <w:rPr>
        <w:rFonts w:ascii="Wingdings" w:hAnsi="Wingdings" w:hint="default"/>
      </w:rPr>
    </w:lvl>
    <w:lvl w:ilvl="1" w:tplc="04070003">
      <w:start w:val="1"/>
      <w:numFmt w:val="bullet"/>
      <w:lvlText w:val="o"/>
      <w:lvlJc w:val="left"/>
      <w:pPr>
        <w:ind w:left="1156" w:hanging="360"/>
      </w:pPr>
      <w:rPr>
        <w:rFonts w:ascii="Courier New" w:hAnsi="Courier New" w:cs="Courier New" w:hint="default"/>
      </w:rPr>
    </w:lvl>
    <w:lvl w:ilvl="2" w:tplc="04070005">
      <w:start w:val="1"/>
      <w:numFmt w:val="bullet"/>
      <w:lvlText w:val=""/>
      <w:lvlJc w:val="left"/>
      <w:pPr>
        <w:ind w:left="1876" w:hanging="360"/>
      </w:pPr>
      <w:rPr>
        <w:rFonts w:ascii="Wingdings" w:hAnsi="Wingdings" w:hint="default"/>
      </w:rPr>
    </w:lvl>
    <w:lvl w:ilvl="3" w:tplc="04070001" w:tentative="1">
      <w:start w:val="1"/>
      <w:numFmt w:val="bullet"/>
      <w:lvlText w:val=""/>
      <w:lvlJc w:val="left"/>
      <w:pPr>
        <w:ind w:left="2596" w:hanging="360"/>
      </w:pPr>
      <w:rPr>
        <w:rFonts w:ascii="Symbol" w:hAnsi="Symbol" w:hint="default"/>
      </w:rPr>
    </w:lvl>
    <w:lvl w:ilvl="4" w:tplc="04070003" w:tentative="1">
      <w:start w:val="1"/>
      <w:numFmt w:val="bullet"/>
      <w:lvlText w:val="o"/>
      <w:lvlJc w:val="left"/>
      <w:pPr>
        <w:ind w:left="3316" w:hanging="360"/>
      </w:pPr>
      <w:rPr>
        <w:rFonts w:ascii="Courier New" w:hAnsi="Courier New" w:cs="Courier New" w:hint="default"/>
      </w:rPr>
    </w:lvl>
    <w:lvl w:ilvl="5" w:tplc="04070005" w:tentative="1">
      <w:start w:val="1"/>
      <w:numFmt w:val="bullet"/>
      <w:lvlText w:val=""/>
      <w:lvlJc w:val="left"/>
      <w:pPr>
        <w:ind w:left="4036" w:hanging="360"/>
      </w:pPr>
      <w:rPr>
        <w:rFonts w:ascii="Wingdings" w:hAnsi="Wingdings" w:hint="default"/>
      </w:rPr>
    </w:lvl>
    <w:lvl w:ilvl="6" w:tplc="04070001" w:tentative="1">
      <w:start w:val="1"/>
      <w:numFmt w:val="bullet"/>
      <w:lvlText w:val=""/>
      <w:lvlJc w:val="left"/>
      <w:pPr>
        <w:ind w:left="4756" w:hanging="360"/>
      </w:pPr>
      <w:rPr>
        <w:rFonts w:ascii="Symbol" w:hAnsi="Symbol" w:hint="default"/>
      </w:rPr>
    </w:lvl>
    <w:lvl w:ilvl="7" w:tplc="04070003" w:tentative="1">
      <w:start w:val="1"/>
      <w:numFmt w:val="bullet"/>
      <w:lvlText w:val="o"/>
      <w:lvlJc w:val="left"/>
      <w:pPr>
        <w:ind w:left="5476" w:hanging="360"/>
      </w:pPr>
      <w:rPr>
        <w:rFonts w:ascii="Courier New" w:hAnsi="Courier New" w:cs="Courier New" w:hint="default"/>
      </w:rPr>
    </w:lvl>
    <w:lvl w:ilvl="8" w:tplc="04070005" w:tentative="1">
      <w:start w:val="1"/>
      <w:numFmt w:val="bullet"/>
      <w:lvlText w:val=""/>
      <w:lvlJc w:val="left"/>
      <w:pPr>
        <w:ind w:left="6196" w:hanging="360"/>
      </w:pPr>
      <w:rPr>
        <w:rFonts w:ascii="Wingdings" w:hAnsi="Wingdings" w:hint="default"/>
      </w:rPr>
    </w:lvl>
  </w:abstractNum>
  <w:abstractNum w:abstractNumId="34" w15:restartNumberingAfterBreak="0">
    <w:nsid w:val="66977B4A"/>
    <w:multiLevelType w:val="multilevel"/>
    <w:tmpl w:val="44840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E7A7ED1"/>
    <w:multiLevelType w:val="multilevel"/>
    <w:tmpl w:val="910AD536"/>
    <w:lvl w:ilvl="0">
      <w:start w:val="1"/>
      <w:numFmt w:val="bullet"/>
      <w:lvlText w:val=""/>
      <w:lvlJc w:val="left"/>
      <w:pPr>
        <w:tabs>
          <w:tab w:val="num" w:pos="284"/>
        </w:tabs>
        <w:ind w:left="284" w:hanging="284"/>
      </w:pPr>
      <w:rPr>
        <w:rFonts w:ascii="Symbol" w:hAnsi="Symbol" w:hint="default"/>
      </w:rPr>
    </w:lvl>
    <w:lvl w:ilvl="1">
      <w:start w:val="1"/>
      <w:numFmt w:val="bullet"/>
      <w:lvlText w:val="-"/>
      <w:lvlJc w:val="left"/>
      <w:pPr>
        <w:tabs>
          <w:tab w:val="num" w:pos="284"/>
        </w:tabs>
        <w:ind w:left="284" w:firstLine="0"/>
      </w:pPr>
      <w:rPr>
        <w:rFonts w:ascii="Courier New" w:hAnsi="Courier New"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6" w15:restartNumberingAfterBreak="0">
    <w:nsid w:val="73E03BE4"/>
    <w:multiLevelType w:val="hybridMultilevel"/>
    <w:tmpl w:val="7F94D648"/>
    <w:lvl w:ilvl="0" w:tplc="69DA3682">
      <w:start w:val="1"/>
      <w:numFmt w:val="bullet"/>
      <w:pStyle w:val="SMSListBulletStatus1"/>
      <w:lvlText w:val=""/>
      <w:lvlJc w:val="left"/>
      <w:pPr>
        <w:ind w:left="340" w:hanging="34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4651190"/>
    <w:multiLevelType w:val="multilevel"/>
    <w:tmpl w:val="F97CB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6491F66"/>
    <w:multiLevelType w:val="multilevel"/>
    <w:tmpl w:val="9D567BEE"/>
    <w:lvl w:ilvl="0">
      <w:start w:val="1"/>
      <w:numFmt w:val="upperRoman"/>
      <w:pStyle w:val="SMSHeading1"/>
      <w:lvlText w:val="%1."/>
      <w:lvlJc w:val="left"/>
      <w:pPr>
        <w:tabs>
          <w:tab w:val="num" w:pos="1247"/>
        </w:tabs>
        <w:ind w:left="1247" w:hanging="567"/>
      </w:pPr>
      <w:rPr>
        <w:rFonts w:hint="default"/>
      </w:rPr>
    </w:lvl>
    <w:lvl w:ilvl="1">
      <w:start w:val="1"/>
      <w:numFmt w:val="lowerLetter"/>
      <w:lvlText w:val="%2)"/>
      <w:lvlJc w:val="left"/>
      <w:pPr>
        <w:tabs>
          <w:tab w:val="num" w:pos="1400"/>
        </w:tabs>
        <w:ind w:left="1400" w:hanging="360"/>
      </w:pPr>
      <w:rPr>
        <w:rFonts w:hint="default"/>
      </w:rPr>
    </w:lvl>
    <w:lvl w:ilvl="2">
      <w:start w:val="1"/>
      <w:numFmt w:val="lowerRoman"/>
      <w:lvlText w:val="%3)"/>
      <w:lvlJc w:val="left"/>
      <w:pPr>
        <w:tabs>
          <w:tab w:val="num" w:pos="1760"/>
        </w:tabs>
        <w:ind w:left="1760" w:hanging="360"/>
      </w:pPr>
      <w:rPr>
        <w:rFonts w:hint="default"/>
      </w:rPr>
    </w:lvl>
    <w:lvl w:ilvl="3">
      <w:start w:val="1"/>
      <w:numFmt w:val="decimal"/>
      <w:lvlText w:val="(%4)"/>
      <w:lvlJc w:val="left"/>
      <w:pPr>
        <w:tabs>
          <w:tab w:val="num" w:pos="2120"/>
        </w:tabs>
        <w:ind w:left="2120" w:hanging="360"/>
      </w:pPr>
      <w:rPr>
        <w:rFonts w:hint="default"/>
      </w:rPr>
    </w:lvl>
    <w:lvl w:ilvl="4">
      <w:start w:val="1"/>
      <w:numFmt w:val="lowerLetter"/>
      <w:lvlText w:val="(%5)"/>
      <w:lvlJc w:val="left"/>
      <w:pPr>
        <w:tabs>
          <w:tab w:val="num" w:pos="2480"/>
        </w:tabs>
        <w:ind w:left="2480" w:hanging="360"/>
      </w:pPr>
      <w:rPr>
        <w:rFonts w:hint="default"/>
      </w:rPr>
    </w:lvl>
    <w:lvl w:ilvl="5">
      <w:start w:val="1"/>
      <w:numFmt w:val="lowerRoman"/>
      <w:lvlText w:val="(%6)"/>
      <w:lvlJc w:val="left"/>
      <w:pPr>
        <w:tabs>
          <w:tab w:val="num" w:pos="2840"/>
        </w:tabs>
        <w:ind w:left="2840" w:hanging="360"/>
      </w:pPr>
      <w:rPr>
        <w:rFonts w:hint="default"/>
      </w:rPr>
    </w:lvl>
    <w:lvl w:ilvl="6">
      <w:start w:val="1"/>
      <w:numFmt w:val="decimal"/>
      <w:lvlText w:val="%7."/>
      <w:lvlJc w:val="left"/>
      <w:pPr>
        <w:tabs>
          <w:tab w:val="num" w:pos="3200"/>
        </w:tabs>
        <w:ind w:left="3200" w:hanging="360"/>
      </w:pPr>
      <w:rPr>
        <w:rFonts w:hint="default"/>
      </w:rPr>
    </w:lvl>
    <w:lvl w:ilvl="7">
      <w:start w:val="1"/>
      <w:numFmt w:val="lowerLetter"/>
      <w:lvlText w:val="%8."/>
      <w:lvlJc w:val="left"/>
      <w:pPr>
        <w:tabs>
          <w:tab w:val="num" w:pos="3560"/>
        </w:tabs>
        <w:ind w:left="3560" w:hanging="360"/>
      </w:pPr>
      <w:rPr>
        <w:rFonts w:hint="default"/>
      </w:rPr>
    </w:lvl>
    <w:lvl w:ilvl="8">
      <w:start w:val="1"/>
      <w:numFmt w:val="lowerRoman"/>
      <w:lvlText w:val="%9."/>
      <w:lvlJc w:val="left"/>
      <w:pPr>
        <w:tabs>
          <w:tab w:val="num" w:pos="3920"/>
        </w:tabs>
        <w:ind w:left="3920" w:hanging="360"/>
      </w:pPr>
      <w:rPr>
        <w:rFonts w:hint="default"/>
      </w:rPr>
    </w:lvl>
  </w:abstractNum>
  <w:abstractNum w:abstractNumId="39" w15:restartNumberingAfterBreak="0">
    <w:nsid w:val="7A0433F3"/>
    <w:multiLevelType w:val="hybridMultilevel"/>
    <w:tmpl w:val="785263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7B9A274B"/>
    <w:multiLevelType w:val="hybridMultilevel"/>
    <w:tmpl w:val="0E2895A4"/>
    <w:lvl w:ilvl="0" w:tplc="04070011">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15"/>
  </w:num>
  <w:num w:numId="5">
    <w:abstractNumId w:val="30"/>
  </w:num>
  <w:num w:numId="6">
    <w:abstractNumId w:val="16"/>
  </w:num>
  <w:num w:numId="7">
    <w:abstractNumId w:val="8"/>
  </w:num>
  <w:num w:numId="8">
    <w:abstractNumId w:val="7"/>
  </w:num>
  <w:num w:numId="9">
    <w:abstractNumId w:val="4"/>
  </w:num>
  <w:num w:numId="10">
    <w:abstractNumId w:val="13"/>
  </w:num>
  <w:num w:numId="11">
    <w:abstractNumId w:val="3"/>
  </w:num>
  <w:num w:numId="12">
    <w:abstractNumId w:val="25"/>
  </w:num>
  <w:num w:numId="13">
    <w:abstractNumId w:val="38"/>
  </w:num>
  <w:num w:numId="14">
    <w:abstractNumId w:val="7"/>
    <w:lvlOverride w:ilvl="0">
      <w:startOverride w:val="1"/>
    </w:lvlOverride>
  </w:num>
  <w:num w:numId="15">
    <w:abstractNumId w:val="6"/>
    <w:lvlOverride w:ilvl="0">
      <w:startOverride w:val="1"/>
    </w:lvlOverride>
  </w:num>
  <w:num w:numId="16">
    <w:abstractNumId w:val="5"/>
    <w:lvlOverride w:ilvl="0">
      <w:startOverride w:val="1"/>
    </w:lvlOverride>
  </w:num>
  <w:num w:numId="17">
    <w:abstractNumId w:val="36"/>
    <w:lvlOverride w:ilvl="0">
      <w:startOverride w:val="1"/>
    </w:lvlOverride>
  </w:num>
  <w:num w:numId="18">
    <w:abstractNumId w:val="24"/>
    <w:lvlOverride w:ilvl="0">
      <w:startOverride w:val="1"/>
    </w:lvlOverride>
  </w:num>
  <w:num w:numId="19">
    <w:abstractNumId w:val="35"/>
  </w:num>
  <w:num w:numId="20">
    <w:abstractNumId w:val="39"/>
  </w:num>
  <w:num w:numId="21">
    <w:abstractNumId w:val="40"/>
  </w:num>
  <w:num w:numId="22">
    <w:abstractNumId w:val="11"/>
  </w:num>
  <w:num w:numId="23">
    <w:abstractNumId w:val="11"/>
  </w:num>
  <w:num w:numId="24">
    <w:abstractNumId w:val="9"/>
  </w:num>
  <w:num w:numId="25">
    <w:abstractNumId w:val="33"/>
  </w:num>
  <w:num w:numId="26">
    <w:abstractNumId w:val="17"/>
  </w:num>
  <w:num w:numId="27">
    <w:abstractNumId w:val="10"/>
  </w:num>
  <w:num w:numId="28">
    <w:abstractNumId w:val="12"/>
  </w:num>
  <w:num w:numId="29">
    <w:abstractNumId w:val="26"/>
  </w:num>
  <w:num w:numId="30">
    <w:abstractNumId w:val="29"/>
  </w:num>
  <w:num w:numId="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7"/>
  </w:num>
  <w:num w:numId="33">
    <w:abstractNumId w:val="27"/>
  </w:num>
  <w:num w:numId="34">
    <w:abstractNumId w:val="31"/>
  </w:num>
  <w:num w:numId="35">
    <w:abstractNumId w:val="18"/>
  </w:num>
  <w:num w:numId="36">
    <w:abstractNumId w:val="22"/>
  </w:num>
  <w:num w:numId="37">
    <w:abstractNumId w:val="32"/>
  </w:num>
  <w:num w:numId="38">
    <w:abstractNumId w:val="28"/>
  </w:num>
  <w:num w:numId="39">
    <w:abstractNumId w:val="14"/>
  </w:num>
  <w:num w:numId="40">
    <w:abstractNumId w:val="23"/>
  </w:num>
  <w:num w:numId="41">
    <w:abstractNumId w:val="21"/>
  </w:num>
  <w:num w:numId="42">
    <w:abstractNumId w:val="20"/>
  </w:num>
  <w:num w:numId="43">
    <w:abstractNumId w:val="34"/>
  </w:num>
  <w:num w:numId="44">
    <w:abstractNumId w:val="19"/>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oNotTrackFormatting/>
  <w:defaultTabStop w:val="709"/>
  <w:hyphenationZone w:val="425"/>
  <w:drawingGridHorizontalSpacing w:val="181"/>
  <w:drawingGridVerticalSpacing w:val="181"/>
  <w:noPunctuationKerning/>
  <w:characterSpacingControl w:val="doNotCompress"/>
  <w:hdrShapeDefaults>
    <o:shapedefaults v:ext="edit" spidmax="2049">
      <o:colormru v:ext="edit" colors="#a6a6a6,#d9d9d9,#bfbfbf,#ddd"/>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7E7"/>
    <w:rsid w:val="00000CBD"/>
    <w:rsid w:val="00001E1A"/>
    <w:rsid w:val="00001F1F"/>
    <w:rsid w:val="0000276B"/>
    <w:rsid w:val="00002D02"/>
    <w:rsid w:val="00002E6E"/>
    <w:rsid w:val="00002EBA"/>
    <w:rsid w:val="0000307D"/>
    <w:rsid w:val="000032A6"/>
    <w:rsid w:val="000042D6"/>
    <w:rsid w:val="0000604B"/>
    <w:rsid w:val="000062E8"/>
    <w:rsid w:val="000064E8"/>
    <w:rsid w:val="0000677B"/>
    <w:rsid w:val="00006A44"/>
    <w:rsid w:val="00006C2C"/>
    <w:rsid w:val="00007AB2"/>
    <w:rsid w:val="000101D2"/>
    <w:rsid w:val="000101FD"/>
    <w:rsid w:val="00010BD4"/>
    <w:rsid w:val="00010C2A"/>
    <w:rsid w:val="00010C6F"/>
    <w:rsid w:val="000127B0"/>
    <w:rsid w:val="00012EA4"/>
    <w:rsid w:val="00013553"/>
    <w:rsid w:val="00013B15"/>
    <w:rsid w:val="00013CFA"/>
    <w:rsid w:val="000141CF"/>
    <w:rsid w:val="00015816"/>
    <w:rsid w:val="00015BA7"/>
    <w:rsid w:val="0001650C"/>
    <w:rsid w:val="0001658E"/>
    <w:rsid w:val="000165B1"/>
    <w:rsid w:val="00016811"/>
    <w:rsid w:val="00016AEC"/>
    <w:rsid w:val="000176B0"/>
    <w:rsid w:val="0001770E"/>
    <w:rsid w:val="000178A8"/>
    <w:rsid w:val="00017CBF"/>
    <w:rsid w:val="00017E65"/>
    <w:rsid w:val="00020D11"/>
    <w:rsid w:val="00020E24"/>
    <w:rsid w:val="00021A5E"/>
    <w:rsid w:val="00022213"/>
    <w:rsid w:val="0002307F"/>
    <w:rsid w:val="0002461D"/>
    <w:rsid w:val="00024AF9"/>
    <w:rsid w:val="00024B95"/>
    <w:rsid w:val="00025302"/>
    <w:rsid w:val="00025664"/>
    <w:rsid w:val="000258C7"/>
    <w:rsid w:val="00026070"/>
    <w:rsid w:val="000269F3"/>
    <w:rsid w:val="0003050D"/>
    <w:rsid w:val="0003206B"/>
    <w:rsid w:val="00032B45"/>
    <w:rsid w:val="00032E37"/>
    <w:rsid w:val="00033136"/>
    <w:rsid w:val="000332F5"/>
    <w:rsid w:val="00033426"/>
    <w:rsid w:val="00033892"/>
    <w:rsid w:val="00034E8C"/>
    <w:rsid w:val="0003544F"/>
    <w:rsid w:val="00035982"/>
    <w:rsid w:val="00035EC6"/>
    <w:rsid w:val="00040679"/>
    <w:rsid w:val="00040A47"/>
    <w:rsid w:val="00040A93"/>
    <w:rsid w:val="00040D86"/>
    <w:rsid w:val="000443B0"/>
    <w:rsid w:val="000448D7"/>
    <w:rsid w:val="00044A98"/>
    <w:rsid w:val="00045018"/>
    <w:rsid w:val="0004549D"/>
    <w:rsid w:val="000455A9"/>
    <w:rsid w:val="000455DF"/>
    <w:rsid w:val="000459D5"/>
    <w:rsid w:val="0004704A"/>
    <w:rsid w:val="000471C8"/>
    <w:rsid w:val="00047AC7"/>
    <w:rsid w:val="00047F3D"/>
    <w:rsid w:val="000503DC"/>
    <w:rsid w:val="0005080B"/>
    <w:rsid w:val="00050A7D"/>
    <w:rsid w:val="00050BCD"/>
    <w:rsid w:val="00050C11"/>
    <w:rsid w:val="00050DB3"/>
    <w:rsid w:val="00050FC3"/>
    <w:rsid w:val="00051080"/>
    <w:rsid w:val="00051647"/>
    <w:rsid w:val="000516D0"/>
    <w:rsid w:val="000518DD"/>
    <w:rsid w:val="00051975"/>
    <w:rsid w:val="00051EEA"/>
    <w:rsid w:val="0005263C"/>
    <w:rsid w:val="00052C03"/>
    <w:rsid w:val="00052DC8"/>
    <w:rsid w:val="00053408"/>
    <w:rsid w:val="0005364E"/>
    <w:rsid w:val="00053F79"/>
    <w:rsid w:val="000555A6"/>
    <w:rsid w:val="00056479"/>
    <w:rsid w:val="00056F0D"/>
    <w:rsid w:val="00057161"/>
    <w:rsid w:val="00057641"/>
    <w:rsid w:val="00060048"/>
    <w:rsid w:val="00060972"/>
    <w:rsid w:val="0006129A"/>
    <w:rsid w:val="000616AA"/>
    <w:rsid w:val="000628FE"/>
    <w:rsid w:val="00062F3C"/>
    <w:rsid w:val="0006324D"/>
    <w:rsid w:val="00063561"/>
    <w:rsid w:val="00063ADF"/>
    <w:rsid w:val="000651B7"/>
    <w:rsid w:val="0006538E"/>
    <w:rsid w:val="0006578C"/>
    <w:rsid w:val="000659A8"/>
    <w:rsid w:val="000663B2"/>
    <w:rsid w:val="0006685D"/>
    <w:rsid w:val="000668C4"/>
    <w:rsid w:val="00066F29"/>
    <w:rsid w:val="000670C0"/>
    <w:rsid w:val="000674B6"/>
    <w:rsid w:val="00067842"/>
    <w:rsid w:val="00070208"/>
    <w:rsid w:val="000705DE"/>
    <w:rsid w:val="00070860"/>
    <w:rsid w:val="000710FD"/>
    <w:rsid w:val="00071198"/>
    <w:rsid w:val="00071AF3"/>
    <w:rsid w:val="00071C57"/>
    <w:rsid w:val="00072C77"/>
    <w:rsid w:val="00073834"/>
    <w:rsid w:val="000738B9"/>
    <w:rsid w:val="0007393E"/>
    <w:rsid w:val="00074773"/>
    <w:rsid w:val="00074DEE"/>
    <w:rsid w:val="00075585"/>
    <w:rsid w:val="00075C72"/>
    <w:rsid w:val="00076061"/>
    <w:rsid w:val="0007679E"/>
    <w:rsid w:val="000767BE"/>
    <w:rsid w:val="000767ED"/>
    <w:rsid w:val="0008079F"/>
    <w:rsid w:val="00080E0B"/>
    <w:rsid w:val="00081EA1"/>
    <w:rsid w:val="0008220D"/>
    <w:rsid w:val="00082C30"/>
    <w:rsid w:val="00083E55"/>
    <w:rsid w:val="00083FF5"/>
    <w:rsid w:val="000848DB"/>
    <w:rsid w:val="0008492E"/>
    <w:rsid w:val="00084C96"/>
    <w:rsid w:val="00085E5D"/>
    <w:rsid w:val="00087186"/>
    <w:rsid w:val="00087202"/>
    <w:rsid w:val="00087901"/>
    <w:rsid w:val="00087AF1"/>
    <w:rsid w:val="00090E2D"/>
    <w:rsid w:val="00091B49"/>
    <w:rsid w:val="0009205D"/>
    <w:rsid w:val="000920D3"/>
    <w:rsid w:val="000940CC"/>
    <w:rsid w:val="00094532"/>
    <w:rsid w:val="000948AB"/>
    <w:rsid w:val="00094FF3"/>
    <w:rsid w:val="00095214"/>
    <w:rsid w:val="0009538D"/>
    <w:rsid w:val="00095839"/>
    <w:rsid w:val="00095DC6"/>
    <w:rsid w:val="00095F75"/>
    <w:rsid w:val="00095F92"/>
    <w:rsid w:val="0009658D"/>
    <w:rsid w:val="00097808"/>
    <w:rsid w:val="000A343A"/>
    <w:rsid w:val="000A3B6E"/>
    <w:rsid w:val="000A40FC"/>
    <w:rsid w:val="000A41FC"/>
    <w:rsid w:val="000A4C82"/>
    <w:rsid w:val="000A5639"/>
    <w:rsid w:val="000A5BCD"/>
    <w:rsid w:val="000A5D69"/>
    <w:rsid w:val="000A5E6C"/>
    <w:rsid w:val="000A6BB7"/>
    <w:rsid w:val="000A7179"/>
    <w:rsid w:val="000A7FB4"/>
    <w:rsid w:val="000B0509"/>
    <w:rsid w:val="000B0D31"/>
    <w:rsid w:val="000B1232"/>
    <w:rsid w:val="000B1344"/>
    <w:rsid w:val="000B233A"/>
    <w:rsid w:val="000B2473"/>
    <w:rsid w:val="000B25D3"/>
    <w:rsid w:val="000B2F5F"/>
    <w:rsid w:val="000B3366"/>
    <w:rsid w:val="000B37D1"/>
    <w:rsid w:val="000B4238"/>
    <w:rsid w:val="000B4855"/>
    <w:rsid w:val="000B4CEC"/>
    <w:rsid w:val="000B51A4"/>
    <w:rsid w:val="000B53AE"/>
    <w:rsid w:val="000B54D6"/>
    <w:rsid w:val="000B586F"/>
    <w:rsid w:val="000B5979"/>
    <w:rsid w:val="000B5C9D"/>
    <w:rsid w:val="000B6BDC"/>
    <w:rsid w:val="000B7DFB"/>
    <w:rsid w:val="000C0557"/>
    <w:rsid w:val="000C1E15"/>
    <w:rsid w:val="000C28E2"/>
    <w:rsid w:val="000C3860"/>
    <w:rsid w:val="000C444A"/>
    <w:rsid w:val="000C4CDD"/>
    <w:rsid w:val="000C53DA"/>
    <w:rsid w:val="000C5DD3"/>
    <w:rsid w:val="000C5E2B"/>
    <w:rsid w:val="000C6FEA"/>
    <w:rsid w:val="000C7155"/>
    <w:rsid w:val="000C746B"/>
    <w:rsid w:val="000D16AC"/>
    <w:rsid w:val="000D1F10"/>
    <w:rsid w:val="000D1F60"/>
    <w:rsid w:val="000D2296"/>
    <w:rsid w:val="000D248E"/>
    <w:rsid w:val="000D250B"/>
    <w:rsid w:val="000D2DAF"/>
    <w:rsid w:val="000D3EF1"/>
    <w:rsid w:val="000D44FD"/>
    <w:rsid w:val="000D46B4"/>
    <w:rsid w:val="000D48EF"/>
    <w:rsid w:val="000D4922"/>
    <w:rsid w:val="000D5638"/>
    <w:rsid w:val="000D5ECA"/>
    <w:rsid w:val="000D5FF5"/>
    <w:rsid w:val="000D71E3"/>
    <w:rsid w:val="000D76B1"/>
    <w:rsid w:val="000D7869"/>
    <w:rsid w:val="000D7A4F"/>
    <w:rsid w:val="000D7AE1"/>
    <w:rsid w:val="000D7D53"/>
    <w:rsid w:val="000D7F97"/>
    <w:rsid w:val="000D7FA8"/>
    <w:rsid w:val="000E0B75"/>
    <w:rsid w:val="000E12BD"/>
    <w:rsid w:val="000E1D37"/>
    <w:rsid w:val="000E205E"/>
    <w:rsid w:val="000E216B"/>
    <w:rsid w:val="000E21AE"/>
    <w:rsid w:val="000E24F8"/>
    <w:rsid w:val="000E3F7D"/>
    <w:rsid w:val="000E3FEA"/>
    <w:rsid w:val="000E472E"/>
    <w:rsid w:val="000E5FD1"/>
    <w:rsid w:val="000E63ED"/>
    <w:rsid w:val="000E692D"/>
    <w:rsid w:val="000E6AA8"/>
    <w:rsid w:val="000E6E92"/>
    <w:rsid w:val="000E7656"/>
    <w:rsid w:val="000E7A9A"/>
    <w:rsid w:val="000E7B8A"/>
    <w:rsid w:val="000F0568"/>
    <w:rsid w:val="000F06FA"/>
    <w:rsid w:val="000F0732"/>
    <w:rsid w:val="000F0815"/>
    <w:rsid w:val="000F12F1"/>
    <w:rsid w:val="000F15F7"/>
    <w:rsid w:val="000F2767"/>
    <w:rsid w:val="000F292B"/>
    <w:rsid w:val="000F2A0E"/>
    <w:rsid w:val="000F3085"/>
    <w:rsid w:val="000F32E5"/>
    <w:rsid w:val="000F3E29"/>
    <w:rsid w:val="000F3E9D"/>
    <w:rsid w:val="000F4DAB"/>
    <w:rsid w:val="000F4E24"/>
    <w:rsid w:val="000F5721"/>
    <w:rsid w:val="000F5A93"/>
    <w:rsid w:val="000F5D82"/>
    <w:rsid w:val="000F5DDF"/>
    <w:rsid w:val="000F6052"/>
    <w:rsid w:val="000F60FD"/>
    <w:rsid w:val="000F6DE3"/>
    <w:rsid w:val="000F7031"/>
    <w:rsid w:val="000F704D"/>
    <w:rsid w:val="000F7A97"/>
    <w:rsid w:val="00100366"/>
    <w:rsid w:val="0010079F"/>
    <w:rsid w:val="00100EF4"/>
    <w:rsid w:val="001016D9"/>
    <w:rsid w:val="001016DB"/>
    <w:rsid w:val="00102525"/>
    <w:rsid w:val="00102905"/>
    <w:rsid w:val="00102AEA"/>
    <w:rsid w:val="0010388E"/>
    <w:rsid w:val="00104677"/>
    <w:rsid w:val="00105810"/>
    <w:rsid w:val="00105C14"/>
    <w:rsid w:val="00106561"/>
    <w:rsid w:val="00106633"/>
    <w:rsid w:val="001066D1"/>
    <w:rsid w:val="00107B19"/>
    <w:rsid w:val="00110E56"/>
    <w:rsid w:val="001114C9"/>
    <w:rsid w:val="00111560"/>
    <w:rsid w:val="001122C7"/>
    <w:rsid w:val="00112436"/>
    <w:rsid w:val="00112DE4"/>
    <w:rsid w:val="00114052"/>
    <w:rsid w:val="00114314"/>
    <w:rsid w:val="0011461B"/>
    <w:rsid w:val="00115ADA"/>
    <w:rsid w:val="00116CE0"/>
    <w:rsid w:val="001173AD"/>
    <w:rsid w:val="001179D9"/>
    <w:rsid w:val="00120420"/>
    <w:rsid w:val="001206CE"/>
    <w:rsid w:val="00120770"/>
    <w:rsid w:val="00120920"/>
    <w:rsid w:val="00120DCD"/>
    <w:rsid w:val="0012136E"/>
    <w:rsid w:val="00121573"/>
    <w:rsid w:val="00121834"/>
    <w:rsid w:val="00121CDB"/>
    <w:rsid w:val="0012351E"/>
    <w:rsid w:val="00123CE9"/>
    <w:rsid w:val="00123F29"/>
    <w:rsid w:val="00124240"/>
    <w:rsid w:val="00124C90"/>
    <w:rsid w:val="00125712"/>
    <w:rsid w:val="001264B4"/>
    <w:rsid w:val="001268A7"/>
    <w:rsid w:val="00126D88"/>
    <w:rsid w:val="00127063"/>
    <w:rsid w:val="00127269"/>
    <w:rsid w:val="00127600"/>
    <w:rsid w:val="00130939"/>
    <w:rsid w:val="00131028"/>
    <w:rsid w:val="00131650"/>
    <w:rsid w:val="0013291D"/>
    <w:rsid w:val="00132C81"/>
    <w:rsid w:val="00132DB6"/>
    <w:rsid w:val="00133331"/>
    <w:rsid w:val="00133673"/>
    <w:rsid w:val="0013376E"/>
    <w:rsid w:val="00133BF7"/>
    <w:rsid w:val="00133CD3"/>
    <w:rsid w:val="00133D17"/>
    <w:rsid w:val="00133DEE"/>
    <w:rsid w:val="001348AE"/>
    <w:rsid w:val="00136912"/>
    <w:rsid w:val="00136B2B"/>
    <w:rsid w:val="00136BBF"/>
    <w:rsid w:val="0013759C"/>
    <w:rsid w:val="001376B5"/>
    <w:rsid w:val="00140FFD"/>
    <w:rsid w:val="00141034"/>
    <w:rsid w:val="001416BF"/>
    <w:rsid w:val="00141E75"/>
    <w:rsid w:val="00142772"/>
    <w:rsid w:val="00142D66"/>
    <w:rsid w:val="001431F1"/>
    <w:rsid w:val="00143554"/>
    <w:rsid w:val="001444C5"/>
    <w:rsid w:val="00145AC9"/>
    <w:rsid w:val="00145E20"/>
    <w:rsid w:val="0014690E"/>
    <w:rsid w:val="001500F8"/>
    <w:rsid w:val="001502E5"/>
    <w:rsid w:val="0015037B"/>
    <w:rsid w:val="0015073C"/>
    <w:rsid w:val="00150AA6"/>
    <w:rsid w:val="001518D5"/>
    <w:rsid w:val="001518EE"/>
    <w:rsid w:val="00151AE4"/>
    <w:rsid w:val="00152456"/>
    <w:rsid w:val="00152581"/>
    <w:rsid w:val="00152D96"/>
    <w:rsid w:val="00153172"/>
    <w:rsid w:val="00153398"/>
    <w:rsid w:val="0015414A"/>
    <w:rsid w:val="00155538"/>
    <w:rsid w:val="00155943"/>
    <w:rsid w:val="00155A44"/>
    <w:rsid w:val="00157892"/>
    <w:rsid w:val="00157895"/>
    <w:rsid w:val="001603FD"/>
    <w:rsid w:val="00160B9E"/>
    <w:rsid w:val="00160E45"/>
    <w:rsid w:val="00163500"/>
    <w:rsid w:val="00163A28"/>
    <w:rsid w:val="00163F35"/>
    <w:rsid w:val="0016541A"/>
    <w:rsid w:val="00165954"/>
    <w:rsid w:val="00165B27"/>
    <w:rsid w:val="00166538"/>
    <w:rsid w:val="00166753"/>
    <w:rsid w:val="00167FDD"/>
    <w:rsid w:val="001705F3"/>
    <w:rsid w:val="00170ABA"/>
    <w:rsid w:val="00170F2A"/>
    <w:rsid w:val="001728F2"/>
    <w:rsid w:val="00172968"/>
    <w:rsid w:val="0017393E"/>
    <w:rsid w:val="00173CAB"/>
    <w:rsid w:val="00173E17"/>
    <w:rsid w:val="001743AA"/>
    <w:rsid w:val="00174B99"/>
    <w:rsid w:val="001754D7"/>
    <w:rsid w:val="001757E8"/>
    <w:rsid w:val="00175901"/>
    <w:rsid w:val="00175AB9"/>
    <w:rsid w:val="00175F58"/>
    <w:rsid w:val="001767F2"/>
    <w:rsid w:val="00176CDD"/>
    <w:rsid w:val="0017736C"/>
    <w:rsid w:val="001776C2"/>
    <w:rsid w:val="001777AC"/>
    <w:rsid w:val="00180944"/>
    <w:rsid w:val="00181248"/>
    <w:rsid w:val="00181862"/>
    <w:rsid w:val="0018227C"/>
    <w:rsid w:val="00182318"/>
    <w:rsid w:val="001824E8"/>
    <w:rsid w:val="0018283D"/>
    <w:rsid w:val="001831FB"/>
    <w:rsid w:val="00184B25"/>
    <w:rsid w:val="00185042"/>
    <w:rsid w:val="001865DE"/>
    <w:rsid w:val="001877BD"/>
    <w:rsid w:val="00187D43"/>
    <w:rsid w:val="00190176"/>
    <w:rsid w:val="001901AA"/>
    <w:rsid w:val="00191119"/>
    <w:rsid w:val="00191BB1"/>
    <w:rsid w:val="00191EB3"/>
    <w:rsid w:val="0019213E"/>
    <w:rsid w:val="001923B3"/>
    <w:rsid w:val="00192A22"/>
    <w:rsid w:val="001931E6"/>
    <w:rsid w:val="001932E0"/>
    <w:rsid w:val="001943CC"/>
    <w:rsid w:val="00194743"/>
    <w:rsid w:val="00195299"/>
    <w:rsid w:val="00195580"/>
    <w:rsid w:val="00195DAB"/>
    <w:rsid w:val="00195F98"/>
    <w:rsid w:val="00197BFC"/>
    <w:rsid w:val="00197D42"/>
    <w:rsid w:val="001A0520"/>
    <w:rsid w:val="001A0C69"/>
    <w:rsid w:val="001A1278"/>
    <w:rsid w:val="001A1593"/>
    <w:rsid w:val="001A2BB3"/>
    <w:rsid w:val="001A3541"/>
    <w:rsid w:val="001A3640"/>
    <w:rsid w:val="001A387C"/>
    <w:rsid w:val="001A3C47"/>
    <w:rsid w:val="001A418A"/>
    <w:rsid w:val="001A494C"/>
    <w:rsid w:val="001A5318"/>
    <w:rsid w:val="001A634C"/>
    <w:rsid w:val="001A6935"/>
    <w:rsid w:val="001A6CD3"/>
    <w:rsid w:val="001A78E3"/>
    <w:rsid w:val="001B202A"/>
    <w:rsid w:val="001B24C8"/>
    <w:rsid w:val="001B3619"/>
    <w:rsid w:val="001B5397"/>
    <w:rsid w:val="001B5BCE"/>
    <w:rsid w:val="001B5BFD"/>
    <w:rsid w:val="001B624B"/>
    <w:rsid w:val="001B667E"/>
    <w:rsid w:val="001B75AA"/>
    <w:rsid w:val="001C028A"/>
    <w:rsid w:val="001C0A33"/>
    <w:rsid w:val="001C0A6F"/>
    <w:rsid w:val="001C0AC8"/>
    <w:rsid w:val="001C0D3D"/>
    <w:rsid w:val="001C14DD"/>
    <w:rsid w:val="001C291A"/>
    <w:rsid w:val="001C32F7"/>
    <w:rsid w:val="001C35DA"/>
    <w:rsid w:val="001C3663"/>
    <w:rsid w:val="001C3E35"/>
    <w:rsid w:val="001C411D"/>
    <w:rsid w:val="001C42D1"/>
    <w:rsid w:val="001C438E"/>
    <w:rsid w:val="001C49F9"/>
    <w:rsid w:val="001C4A18"/>
    <w:rsid w:val="001C5A45"/>
    <w:rsid w:val="001C6331"/>
    <w:rsid w:val="001C7740"/>
    <w:rsid w:val="001C7BBB"/>
    <w:rsid w:val="001C7D53"/>
    <w:rsid w:val="001D0D22"/>
    <w:rsid w:val="001D0E50"/>
    <w:rsid w:val="001D17BE"/>
    <w:rsid w:val="001D19DA"/>
    <w:rsid w:val="001D1B0C"/>
    <w:rsid w:val="001D23FD"/>
    <w:rsid w:val="001D2601"/>
    <w:rsid w:val="001D3932"/>
    <w:rsid w:val="001D3E81"/>
    <w:rsid w:val="001D61C6"/>
    <w:rsid w:val="001D69F7"/>
    <w:rsid w:val="001D7236"/>
    <w:rsid w:val="001D7468"/>
    <w:rsid w:val="001D7DA9"/>
    <w:rsid w:val="001D7E73"/>
    <w:rsid w:val="001E04E5"/>
    <w:rsid w:val="001E06E5"/>
    <w:rsid w:val="001E0BED"/>
    <w:rsid w:val="001E0DB4"/>
    <w:rsid w:val="001E1113"/>
    <w:rsid w:val="001E11DC"/>
    <w:rsid w:val="001E140A"/>
    <w:rsid w:val="001E15BD"/>
    <w:rsid w:val="001E3CF1"/>
    <w:rsid w:val="001E47F6"/>
    <w:rsid w:val="001E4C56"/>
    <w:rsid w:val="001E4D26"/>
    <w:rsid w:val="001E5266"/>
    <w:rsid w:val="001E603D"/>
    <w:rsid w:val="001E67CF"/>
    <w:rsid w:val="001E6DDE"/>
    <w:rsid w:val="001E7230"/>
    <w:rsid w:val="001E7488"/>
    <w:rsid w:val="001E77F0"/>
    <w:rsid w:val="001E7F71"/>
    <w:rsid w:val="001E7FC6"/>
    <w:rsid w:val="001F0317"/>
    <w:rsid w:val="001F0579"/>
    <w:rsid w:val="001F18C9"/>
    <w:rsid w:val="001F22F8"/>
    <w:rsid w:val="001F248A"/>
    <w:rsid w:val="001F26E4"/>
    <w:rsid w:val="001F2885"/>
    <w:rsid w:val="001F405F"/>
    <w:rsid w:val="001F4447"/>
    <w:rsid w:val="001F44F7"/>
    <w:rsid w:val="001F5488"/>
    <w:rsid w:val="001F58AF"/>
    <w:rsid w:val="001F6945"/>
    <w:rsid w:val="001F6B94"/>
    <w:rsid w:val="001F7043"/>
    <w:rsid w:val="001F75F6"/>
    <w:rsid w:val="002006AD"/>
    <w:rsid w:val="00200792"/>
    <w:rsid w:val="002009CE"/>
    <w:rsid w:val="00201D3A"/>
    <w:rsid w:val="00202A6E"/>
    <w:rsid w:val="00202C68"/>
    <w:rsid w:val="0020350A"/>
    <w:rsid w:val="00203D4F"/>
    <w:rsid w:val="00204466"/>
    <w:rsid w:val="0020456A"/>
    <w:rsid w:val="002057A3"/>
    <w:rsid w:val="0020588C"/>
    <w:rsid w:val="002061FC"/>
    <w:rsid w:val="00206B4D"/>
    <w:rsid w:val="002100F9"/>
    <w:rsid w:val="00210488"/>
    <w:rsid w:val="00210A9C"/>
    <w:rsid w:val="00210EB0"/>
    <w:rsid w:val="0021165C"/>
    <w:rsid w:val="00211AF8"/>
    <w:rsid w:val="00211C43"/>
    <w:rsid w:val="00213014"/>
    <w:rsid w:val="002134C0"/>
    <w:rsid w:val="0021392B"/>
    <w:rsid w:val="0021466D"/>
    <w:rsid w:val="00214F50"/>
    <w:rsid w:val="002151FA"/>
    <w:rsid w:val="00215375"/>
    <w:rsid w:val="002162A8"/>
    <w:rsid w:val="0021656A"/>
    <w:rsid w:val="002167DC"/>
    <w:rsid w:val="00216850"/>
    <w:rsid w:val="0021718B"/>
    <w:rsid w:val="00217A7F"/>
    <w:rsid w:val="00217CC9"/>
    <w:rsid w:val="00220E65"/>
    <w:rsid w:val="0022138E"/>
    <w:rsid w:val="0022174E"/>
    <w:rsid w:val="00222182"/>
    <w:rsid w:val="00222540"/>
    <w:rsid w:val="00222D9F"/>
    <w:rsid w:val="00223BA1"/>
    <w:rsid w:val="00224AAF"/>
    <w:rsid w:val="00224FA3"/>
    <w:rsid w:val="002255E5"/>
    <w:rsid w:val="00226088"/>
    <w:rsid w:val="0022662D"/>
    <w:rsid w:val="00226D84"/>
    <w:rsid w:val="00226ED8"/>
    <w:rsid w:val="002304DC"/>
    <w:rsid w:val="002313C6"/>
    <w:rsid w:val="002315C8"/>
    <w:rsid w:val="00231906"/>
    <w:rsid w:val="00231B99"/>
    <w:rsid w:val="00232412"/>
    <w:rsid w:val="0023246F"/>
    <w:rsid w:val="00232C6C"/>
    <w:rsid w:val="002332C8"/>
    <w:rsid w:val="00235141"/>
    <w:rsid w:val="00235411"/>
    <w:rsid w:val="0023584B"/>
    <w:rsid w:val="00235C0D"/>
    <w:rsid w:val="00236213"/>
    <w:rsid w:val="002365C0"/>
    <w:rsid w:val="002372D9"/>
    <w:rsid w:val="00237543"/>
    <w:rsid w:val="00237675"/>
    <w:rsid w:val="0024046F"/>
    <w:rsid w:val="00241E76"/>
    <w:rsid w:val="00241F34"/>
    <w:rsid w:val="00242392"/>
    <w:rsid w:val="0024252E"/>
    <w:rsid w:val="00242A7C"/>
    <w:rsid w:val="002433D6"/>
    <w:rsid w:val="002456A0"/>
    <w:rsid w:val="00245EBF"/>
    <w:rsid w:val="0024649A"/>
    <w:rsid w:val="00246FE8"/>
    <w:rsid w:val="002471B5"/>
    <w:rsid w:val="002473AE"/>
    <w:rsid w:val="0024778D"/>
    <w:rsid w:val="00247D38"/>
    <w:rsid w:val="00247F0C"/>
    <w:rsid w:val="00250AA0"/>
    <w:rsid w:val="00250CFC"/>
    <w:rsid w:val="00251A73"/>
    <w:rsid w:val="002528E5"/>
    <w:rsid w:val="00252978"/>
    <w:rsid w:val="002529A2"/>
    <w:rsid w:val="00252AAA"/>
    <w:rsid w:val="00253132"/>
    <w:rsid w:val="002534E3"/>
    <w:rsid w:val="002535E5"/>
    <w:rsid w:val="00253849"/>
    <w:rsid w:val="00253D7C"/>
    <w:rsid w:val="00253DEF"/>
    <w:rsid w:val="002546B1"/>
    <w:rsid w:val="00254804"/>
    <w:rsid w:val="0025480A"/>
    <w:rsid w:val="00254BB7"/>
    <w:rsid w:val="00255B73"/>
    <w:rsid w:val="002567F5"/>
    <w:rsid w:val="00257A3A"/>
    <w:rsid w:val="00260856"/>
    <w:rsid w:val="00260ABC"/>
    <w:rsid w:val="002612D1"/>
    <w:rsid w:val="00261BDE"/>
    <w:rsid w:val="00262223"/>
    <w:rsid w:val="0026257C"/>
    <w:rsid w:val="00262FCE"/>
    <w:rsid w:val="0026377D"/>
    <w:rsid w:val="0026488A"/>
    <w:rsid w:val="00264C9A"/>
    <w:rsid w:val="00264FD8"/>
    <w:rsid w:val="002658A2"/>
    <w:rsid w:val="00265B44"/>
    <w:rsid w:val="00266480"/>
    <w:rsid w:val="0026727D"/>
    <w:rsid w:val="002700A5"/>
    <w:rsid w:val="00270CC7"/>
    <w:rsid w:val="002716A3"/>
    <w:rsid w:val="0027177D"/>
    <w:rsid w:val="002718E5"/>
    <w:rsid w:val="0027193C"/>
    <w:rsid w:val="002725ED"/>
    <w:rsid w:val="0027279B"/>
    <w:rsid w:val="002731C5"/>
    <w:rsid w:val="002731C6"/>
    <w:rsid w:val="0027391F"/>
    <w:rsid w:val="00274002"/>
    <w:rsid w:val="00274BCD"/>
    <w:rsid w:val="00276A6F"/>
    <w:rsid w:val="00276E4B"/>
    <w:rsid w:val="00277417"/>
    <w:rsid w:val="00277551"/>
    <w:rsid w:val="00277792"/>
    <w:rsid w:val="002778C8"/>
    <w:rsid w:val="00277F7F"/>
    <w:rsid w:val="00280854"/>
    <w:rsid w:val="00280A42"/>
    <w:rsid w:val="00281B5C"/>
    <w:rsid w:val="002823FB"/>
    <w:rsid w:val="00282751"/>
    <w:rsid w:val="00282901"/>
    <w:rsid w:val="00282939"/>
    <w:rsid w:val="00283A77"/>
    <w:rsid w:val="00283B46"/>
    <w:rsid w:val="0028415A"/>
    <w:rsid w:val="002847C0"/>
    <w:rsid w:val="0028491A"/>
    <w:rsid w:val="0028493F"/>
    <w:rsid w:val="00284B7D"/>
    <w:rsid w:val="0028561B"/>
    <w:rsid w:val="002857C4"/>
    <w:rsid w:val="00285942"/>
    <w:rsid w:val="00286406"/>
    <w:rsid w:val="00286476"/>
    <w:rsid w:val="00286964"/>
    <w:rsid w:val="002873EF"/>
    <w:rsid w:val="00291829"/>
    <w:rsid w:val="0029191E"/>
    <w:rsid w:val="00291969"/>
    <w:rsid w:val="00291C68"/>
    <w:rsid w:val="00291D89"/>
    <w:rsid w:val="00292317"/>
    <w:rsid w:val="00292B87"/>
    <w:rsid w:val="002938AE"/>
    <w:rsid w:val="00294E69"/>
    <w:rsid w:val="00294E7F"/>
    <w:rsid w:val="00295E54"/>
    <w:rsid w:val="00295E8A"/>
    <w:rsid w:val="002966DE"/>
    <w:rsid w:val="0029690A"/>
    <w:rsid w:val="00296B51"/>
    <w:rsid w:val="00296C56"/>
    <w:rsid w:val="002971AD"/>
    <w:rsid w:val="002972CD"/>
    <w:rsid w:val="00297668"/>
    <w:rsid w:val="00297739"/>
    <w:rsid w:val="0029780B"/>
    <w:rsid w:val="00297A43"/>
    <w:rsid w:val="00297F3F"/>
    <w:rsid w:val="002A0228"/>
    <w:rsid w:val="002A1862"/>
    <w:rsid w:val="002A1FC6"/>
    <w:rsid w:val="002A2023"/>
    <w:rsid w:val="002A22F7"/>
    <w:rsid w:val="002A29DF"/>
    <w:rsid w:val="002A2D40"/>
    <w:rsid w:val="002A3437"/>
    <w:rsid w:val="002A376E"/>
    <w:rsid w:val="002A431C"/>
    <w:rsid w:val="002A4FA4"/>
    <w:rsid w:val="002A5D9E"/>
    <w:rsid w:val="002A5DA2"/>
    <w:rsid w:val="002A61D3"/>
    <w:rsid w:val="002A7CFD"/>
    <w:rsid w:val="002A7D60"/>
    <w:rsid w:val="002B0E6E"/>
    <w:rsid w:val="002B0EA9"/>
    <w:rsid w:val="002B187B"/>
    <w:rsid w:val="002B2851"/>
    <w:rsid w:val="002B2AF5"/>
    <w:rsid w:val="002B2E79"/>
    <w:rsid w:val="002B3174"/>
    <w:rsid w:val="002B33C1"/>
    <w:rsid w:val="002B341A"/>
    <w:rsid w:val="002B36A9"/>
    <w:rsid w:val="002B3917"/>
    <w:rsid w:val="002B3C01"/>
    <w:rsid w:val="002B3D83"/>
    <w:rsid w:val="002B3F21"/>
    <w:rsid w:val="002B3F46"/>
    <w:rsid w:val="002B4835"/>
    <w:rsid w:val="002B48B3"/>
    <w:rsid w:val="002B556A"/>
    <w:rsid w:val="002B7433"/>
    <w:rsid w:val="002C0EA9"/>
    <w:rsid w:val="002C0F8F"/>
    <w:rsid w:val="002C1B22"/>
    <w:rsid w:val="002C2174"/>
    <w:rsid w:val="002C26CB"/>
    <w:rsid w:val="002C2DC0"/>
    <w:rsid w:val="002C3038"/>
    <w:rsid w:val="002C3486"/>
    <w:rsid w:val="002C363F"/>
    <w:rsid w:val="002C3D05"/>
    <w:rsid w:val="002C465A"/>
    <w:rsid w:val="002C48E7"/>
    <w:rsid w:val="002C4A3C"/>
    <w:rsid w:val="002C4F4B"/>
    <w:rsid w:val="002C5542"/>
    <w:rsid w:val="002C55D6"/>
    <w:rsid w:val="002C57B9"/>
    <w:rsid w:val="002C7B0E"/>
    <w:rsid w:val="002C7F9D"/>
    <w:rsid w:val="002C7FB2"/>
    <w:rsid w:val="002D21FA"/>
    <w:rsid w:val="002D223F"/>
    <w:rsid w:val="002D239A"/>
    <w:rsid w:val="002D27E5"/>
    <w:rsid w:val="002D32C9"/>
    <w:rsid w:val="002D38E3"/>
    <w:rsid w:val="002D3B58"/>
    <w:rsid w:val="002D46DA"/>
    <w:rsid w:val="002D479E"/>
    <w:rsid w:val="002D49EA"/>
    <w:rsid w:val="002D4F08"/>
    <w:rsid w:val="002D4FF3"/>
    <w:rsid w:val="002D5A37"/>
    <w:rsid w:val="002D6343"/>
    <w:rsid w:val="002D676E"/>
    <w:rsid w:val="002D6AF4"/>
    <w:rsid w:val="002D75DC"/>
    <w:rsid w:val="002D7F74"/>
    <w:rsid w:val="002E09DE"/>
    <w:rsid w:val="002E0D59"/>
    <w:rsid w:val="002E3A9D"/>
    <w:rsid w:val="002E49E4"/>
    <w:rsid w:val="002E6DD0"/>
    <w:rsid w:val="002E706F"/>
    <w:rsid w:val="002E7942"/>
    <w:rsid w:val="002E7BE6"/>
    <w:rsid w:val="002E7C2A"/>
    <w:rsid w:val="002E7FA8"/>
    <w:rsid w:val="002F0024"/>
    <w:rsid w:val="002F025E"/>
    <w:rsid w:val="002F0660"/>
    <w:rsid w:val="002F1431"/>
    <w:rsid w:val="002F14FC"/>
    <w:rsid w:val="002F1AAE"/>
    <w:rsid w:val="002F2297"/>
    <w:rsid w:val="002F24DA"/>
    <w:rsid w:val="002F3D2F"/>
    <w:rsid w:val="002F3D47"/>
    <w:rsid w:val="002F3EAD"/>
    <w:rsid w:val="002F40D2"/>
    <w:rsid w:val="002F50FF"/>
    <w:rsid w:val="002F5620"/>
    <w:rsid w:val="002F5CC3"/>
    <w:rsid w:val="002F6EE7"/>
    <w:rsid w:val="002F6FE4"/>
    <w:rsid w:val="002F7579"/>
    <w:rsid w:val="002F7861"/>
    <w:rsid w:val="002F7884"/>
    <w:rsid w:val="0030183D"/>
    <w:rsid w:val="00301B40"/>
    <w:rsid w:val="00301E3F"/>
    <w:rsid w:val="0030227E"/>
    <w:rsid w:val="00302300"/>
    <w:rsid w:val="00302BA3"/>
    <w:rsid w:val="00303347"/>
    <w:rsid w:val="003036AA"/>
    <w:rsid w:val="00303C46"/>
    <w:rsid w:val="00304778"/>
    <w:rsid w:val="003047EB"/>
    <w:rsid w:val="003049BE"/>
    <w:rsid w:val="00305517"/>
    <w:rsid w:val="0030593E"/>
    <w:rsid w:val="00305B38"/>
    <w:rsid w:val="00305B5F"/>
    <w:rsid w:val="00305F8F"/>
    <w:rsid w:val="00306278"/>
    <w:rsid w:val="00306438"/>
    <w:rsid w:val="003065DB"/>
    <w:rsid w:val="0030683D"/>
    <w:rsid w:val="003069B3"/>
    <w:rsid w:val="0030702B"/>
    <w:rsid w:val="00310227"/>
    <w:rsid w:val="00310D83"/>
    <w:rsid w:val="003111E9"/>
    <w:rsid w:val="0031197C"/>
    <w:rsid w:val="00311B9A"/>
    <w:rsid w:val="00312201"/>
    <w:rsid w:val="00312D64"/>
    <w:rsid w:val="003139B3"/>
    <w:rsid w:val="00313F0F"/>
    <w:rsid w:val="00314ADB"/>
    <w:rsid w:val="00315CE3"/>
    <w:rsid w:val="00315E78"/>
    <w:rsid w:val="00316541"/>
    <w:rsid w:val="00316CEC"/>
    <w:rsid w:val="0031725F"/>
    <w:rsid w:val="0031759E"/>
    <w:rsid w:val="003207D4"/>
    <w:rsid w:val="00320D89"/>
    <w:rsid w:val="0032133D"/>
    <w:rsid w:val="0032177A"/>
    <w:rsid w:val="00322375"/>
    <w:rsid w:val="0032265F"/>
    <w:rsid w:val="00322B3A"/>
    <w:rsid w:val="003248F6"/>
    <w:rsid w:val="00324E2F"/>
    <w:rsid w:val="003254DF"/>
    <w:rsid w:val="003259AB"/>
    <w:rsid w:val="0032636A"/>
    <w:rsid w:val="0032645C"/>
    <w:rsid w:val="003264B4"/>
    <w:rsid w:val="003269B9"/>
    <w:rsid w:val="00326A6D"/>
    <w:rsid w:val="0032721D"/>
    <w:rsid w:val="003273E7"/>
    <w:rsid w:val="003279A0"/>
    <w:rsid w:val="00330264"/>
    <w:rsid w:val="003305E1"/>
    <w:rsid w:val="00330A87"/>
    <w:rsid w:val="00331AE8"/>
    <w:rsid w:val="00331B23"/>
    <w:rsid w:val="00331F27"/>
    <w:rsid w:val="0033212A"/>
    <w:rsid w:val="003332C8"/>
    <w:rsid w:val="003336BD"/>
    <w:rsid w:val="00333D04"/>
    <w:rsid w:val="003344C7"/>
    <w:rsid w:val="003353B9"/>
    <w:rsid w:val="00335409"/>
    <w:rsid w:val="0033590F"/>
    <w:rsid w:val="003364B4"/>
    <w:rsid w:val="0033672D"/>
    <w:rsid w:val="00336869"/>
    <w:rsid w:val="003372F0"/>
    <w:rsid w:val="003400A9"/>
    <w:rsid w:val="003408A4"/>
    <w:rsid w:val="00341761"/>
    <w:rsid w:val="00341A9D"/>
    <w:rsid w:val="00341D1F"/>
    <w:rsid w:val="00342362"/>
    <w:rsid w:val="00342BFE"/>
    <w:rsid w:val="0034357F"/>
    <w:rsid w:val="00343920"/>
    <w:rsid w:val="00343DF2"/>
    <w:rsid w:val="00344131"/>
    <w:rsid w:val="0034413E"/>
    <w:rsid w:val="00344469"/>
    <w:rsid w:val="00344B31"/>
    <w:rsid w:val="003450F3"/>
    <w:rsid w:val="00345DBA"/>
    <w:rsid w:val="0034640C"/>
    <w:rsid w:val="0035060F"/>
    <w:rsid w:val="003511EA"/>
    <w:rsid w:val="00352495"/>
    <w:rsid w:val="00352AE4"/>
    <w:rsid w:val="0035306F"/>
    <w:rsid w:val="00353B07"/>
    <w:rsid w:val="00353B3D"/>
    <w:rsid w:val="00354BE4"/>
    <w:rsid w:val="0035538F"/>
    <w:rsid w:val="003557D2"/>
    <w:rsid w:val="00355AA9"/>
    <w:rsid w:val="00355B1A"/>
    <w:rsid w:val="00355F68"/>
    <w:rsid w:val="00356392"/>
    <w:rsid w:val="0035682B"/>
    <w:rsid w:val="00356BDD"/>
    <w:rsid w:val="00356EAE"/>
    <w:rsid w:val="00357A8C"/>
    <w:rsid w:val="00360137"/>
    <w:rsid w:val="003607F2"/>
    <w:rsid w:val="00360DA5"/>
    <w:rsid w:val="003617F5"/>
    <w:rsid w:val="003625F4"/>
    <w:rsid w:val="00363445"/>
    <w:rsid w:val="00363A56"/>
    <w:rsid w:val="00364088"/>
    <w:rsid w:val="00365533"/>
    <w:rsid w:val="0036572D"/>
    <w:rsid w:val="00365746"/>
    <w:rsid w:val="00366A59"/>
    <w:rsid w:val="003670A7"/>
    <w:rsid w:val="003671FF"/>
    <w:rsid w:val="00367787"/>
    <w:rsid w:val="00370474"/>
    <w:rsid w:val="00370B5A"/>
    <w:rsid w:val="00370EE9"/>
    <w:rsid w:val="0037101D"/>
    <w:rsid w:val="00371D65"/>
    <w:rsid w:val="00373C7D"/>
    <w:rsid w:val="00374287"/>
    <w:rsid w:val="00374799"/>
    <w:rsid w:val="003748DB"/>
    <w:rsid w:val="003751D6"/>
    <w:rsid w:val="003765CF"/>
    <w:rsid w:val="0037712F"/>
    <w:rsid w:val="0037718D"/>
    <w:rsid w:val="00377AEC"/>
    <w:rsid w:val="00377B0D"/>
    <w:rsid w:val="00377C14"/>
    <w:rsid w:val="00377D74"/>
    <w:rsid w:val="00377D87"/>
    <w:rsid w:val="003800CC"/>
    <w:rsid w:val="003802E8"/>
    <w:rsid w:val="00380FE6"/>
    <w:rsid w:val="00381285"/>
    <w:rsid w:val="00382499"/>
    <w:rsid w:val="00382794"/>
    <w:rsid w:val="00382958"/>
    <w:rsid w:val="00382E53"/>
    <w:rsid w:val="00383113"/>
    <w:rsid w:val="00383235"/>
    <w:rsid w:val="003833E5"/>
    <w:rsid w:val="00383812"/>
    <w:rsid w:val="00383894"/>
    <w:rsid w:val="00383B53"/>
    <w:rsid w:val="00384F87"/>
    <w:rsid w:val="00385190"/>
    <w:rsid w:val="00386329"/>
    <w:rsid w:val="003863DF"/>
    <w:rsid w:val="003866E5"/>
    <w:rsid w:val="0038685E"/>
    <w:rsid w:val="003868BA"/>
    <w:rsid w:val="00386A3F"/>
    <w:rsid w:val="00387B79"/>
    <w:rsid w:val="00387C0E"/>
    <w:rsid w:val="00387DED"/>
    <w:rsid w:val="00390880"/>
    <w:rsid w:val="00390B06"/>
    <w:rsid w:val="00391331"/>
    <w:rsid w:val="00391957"/>
    <w:rsid w:val="0039211E"/>
    <w:rsid w:val="00392139"/>
    <w:rsid w:val="0039223F"/>
    <w:rsid w:val="00392314"/>
    <w:rsid w:val="00393540"/>
    <w:rsid w:val="003945EE"/>
    <w:rsid w:val="00394991"/>
    <w:rsid w:val="00394C06"/>
    <w:rsid w:val="003955CF"/>
    <w:rsid w:val="003967B9"/>
    <w:rsid w:val="00396C7E"/>
    <w:rsid w:val="00396E44"/>
    <w:rsid w:val="00397C58"/>
    <w:rsid w:val="003A1752"/>
    <w:rsid w:val="003A21FF"/>
    <w:rsid w:val="003A25EE"/>
    <w:rsid w:val="003A28FB"/>
    <w:rsid w:val="003A3192"/>
    <w:rsid w:val="003A332C"/>
    <w:rsid w:val="003A3381"/>
    <w:rsid w:val="003A374E"/>
    <w:rsid w:val="003A3750"/>
    <w:rsid w:val="003A3FDD"/>
    <w:rsid w:val="003A40C4"/>
    <w:rsid w:val="003A43E2"/>
    <w:rsid w:val="003A457C"/>
    <w:rsid w:val="003A4AF9"/>
    <w:rsid w:val="003A4BCA"/>
    <w:rsid w:val="003A571F"/>
    <w:rsid w:val="003A6396"/>
    <w:rsid w:val="003A672A"/>
    <w:rsid w:val="003A6DA8"/>
    <w:rsid w:val="003A6E7C"/>
    <w:rsid w:val="003A7DAF"/>
    <w:rsid w:val="003B153C"/>
    <w:rsid w:val="003B194D"/>
    <w:rsid w:val="003B24AE"/>
    <w:rsid w:val="003B24B4"/>
    <w:rsid w:val="003B3009"/>
    <w:rsid w:val="003B3255"/>
    <w:rsid w:val="003B3A74"/>
    <w:rsid w:val="003B43F1"/>
    <w:rsid w:val="003B4486"/>
    <w:rsid w:val="003B46CC"/>
    <w:rsid w:val="003B4C01"/>
    <w:rsid w:val="003B5149"/>
    <w:rsid w:val="003B63DD"/>
    <w:rsid w:val="003B67EB"/>
    <w:rsid w:val="003B6992"/>
    <w:rsid w:val="003B7374"/>
    <w:rsid w:val="003B75B2"/>
    <w:rsid w:val="003B7F2D"/>
    <w:rsid w:val="003B7F98"/>
    <w:rsid w:val="003C02F7"/>
    <w:rsid w:val="003C072A"/>
    <w:rsid w:val="003C0C85"/>
    <w:rsid w:val="003C1B38"/>
    <w:rsid w:val="003C2219"/>
    <w:rsid w:val="003C2253"/>
    <w:rsid w:val="003C291E"/>
    <w:rsid w:val="003C2F44"/>
    <w:rsid w:val="003C32D1"/>
    <w:rsid w:val="003C37E7"/>
    <w:rsid w:val="003C3DB2"/>
    <w:rsid w:val="003C42FB"/>
    <w:rsid w:val="003C65E0"/>
    <w:rsid w:val="003C678E"/>
    <w:rsid w:val="003C6BB6"/>
    <w:rsid w:val="003C74AD"/>
    <w:rsid w:val="003C7633"/>
    <w:rsid w:val="003D0266"/>
    <w:rsid w:val="003D1F1C"/>
    <w:rsid w:val="003D296A"/>
    <w:rsid w:val="003D29AC"/>
    <w:rsid w:val="003D3579"/>
    <w:rsid w:val="003D3700"/>
    <w:rsid w:val="003D37FB"/>
    <w:rsid w:val="003D3AAD"/>
    <w:rsid w:val="003D4EDB"/>
    <w:rsid w:val="003D52B8"/>
    <w:rsid w:val="003D5ADE"/>
    <w:rsid w:val="003D5C03"/>
    <w:rsid w:val="003D5F1C"/>
    <w:rsid w:val="003D7700"/>
    <w:rsid w:val="003E11D6"/>
    <w:rsid w:val="003E2670"/>
    <w:rsid w:val="003E2849"/>
    <w:rsid w:val="003E347A"/>
    <w:rsid w:val="003E398C"/>
    <w:rsid w:val="003E3C89"/>
    <w:rsid w:val="003E3E76"/>
    <w:rsid w:val="003E3E9D"/>
    <w:rsid w:val="003E3F43"/>
    <w:rsid w:val="003E4047"/>
    <w:rsid w:val="003E4D1B"/>
    <w:rsid w:val="003E55E4"/>
    <w:rsid w:val="003E55F1"/>
    <w:rsid w:val="003E5E45"/>
    <w:rsid w:val="003E5E7B"/>
    <w:rsid w:val="003E6956"/>
    <w:rsid w:val="003E6E51"/>
    <w:rsid w:val="003E71AE"/>
    <w:rsid w:val="003E71D9"/>
    <w:rsid w:val="003E7574"/>
    <w:rsid w:val="003F05DB"/>
    <w:rsid w:val="003F19D3"/>
    <w:rsid w:val="003F1D5E"/>
    <w:rsid w:val="003F37AB"/>
    <w:rsid w:val="003F4085"/>
    <w:rsid w:val="003F43E8"/>
    <w:rsid w:val="003F49A8"/>
    <w:rsid w:val="003F4B19"/>
    <w:rsid w:val="003F5509"/>
    <w:rsid w:val="003F6C6D"/>
    <w:rsid w:val="003F7038"/>
    <w:rsid w:val="003F73B1"/>
    <w:rsid w:val="003F7429"/>
    <w:rsid w:val="003F7472"/>
    <w:rsid w:val="003F74F1"/>
    <w:rsid w:val="004007B7"/>
    <w:rsid w:val="004008F1"/>
    <w:rsid w:val="00400F3E"/>
    <w:rsid w:val="00400F59"/>
    <w:rsid w:val="00401883"/>
    <w:rsid w:val="00401D94"/>
    <w:rsid w:val="0040252D"/>
    <w:rsid w:val="0040280B"/>
    <w:rsid w:val="004029AC"/>
    <w:rsid w:val="00402CE3"/>
    <w:rsid w:val="00402D62"/>
    <w:rsid w:val="00402FAC"/>
    <w:rsid w:val="00403029"/>
    <w:rsid w:val="0040359D"/>
    <w:rsid w:val="00403795"/>
    <w:rsid w:val="0040491A"/>
    <w:rsid w:val="00404F14"/>
    <w:rsid w:val="00405535"/>
    <w:rsid w:val="00405BD5"/>
    <w:rsid w:val="00405BD6"/>
    <w:rsid w:val="0040628C"/>
    <w:rsid w:val="00406716"/>
    <w:rsid w:val="0040753E"/>
    <w:rsid w:val="00407C0F"/>
    <w:rsid w:val="00407CE4"/>
    <w:rsid w:val="00407ECC"/>
    <w:rsid w:val="0041115A"/>
    <w:rsid w:val="004115D7"/>
    <w:rsid w:val="00411D49"/>
    <w:rsid w:val="004124D1"/>
    <w:rsid w:val="004129C1"/>
    <w:rsid w:val="00413694"/>
    <w:rsid w:val="00413E98"/>
    <w:rsid w:val="00414430"/>
    <w:rsid w:val="004152A5"/>
    <w:rsid w:val="00415360"/>
    <w:rsid w:val="00416505"/>
    <w:rsid w:val="00416ABD"/>
    <w:rsid w:val="0041710C"/>
    <w:rsid w:val="004173D0"/>
    <w:rsid w:val="00420955"/>
    <w:rsid w:val="0042096F"/>
    <w:rsid w:val="00420C9B"/>
    <w:rsid w:val="0042160D"/>
    <w:rsid w:val="00421D6B"/>
    <w:rsid w:val="00422149"/>
    <w:rsid w:val="004227FA"/>
    <w:rsid w:val="0042378D"/>
    <w:rsid w:val="00424220"/>
    <w:rsid w:val="004248F8"/>
    <w:rsid w:val="004252B1"/>
    <w:rsid w:val="0042578A"/>
    <w:rsid w:val="0042613E"/>
    <w:rsid w:val="004263BF"/>
    <w:rsid w:val="004270B3"/>
    <w:rsid w:val="0042737C"/>
    <w:rsid w:val="00427748"/>
    <w:rsid w:val="0043000B"/>
    <w:rsid w:val="00430806"/>
    <w:rsid w:val="00430B0E"/>
    <w:rsid w:val="00431287"/>
    <w:rsid w:val="00431288"/>
    <w:rsid w:val="00432704"/>
    <w:rsid w:val="00432708"/>
    <w:rsid w:val="00432755"/>
    <w:rsid w:val="004331D4"/>
    <w:rsid w:val="00434020"/>
    <w:rsid w:val="0043483C"/>
    <w:rsid w:val="00434B12"/>
    <w:rsid w:val="00434B6D"/>
    <w:rsid w:val="00434F60"/>
    <w:rsid w:val="00435383"/>
    <w:rsid w:val="004357AA"/>
    <w:rsid w:val="004358FA"/>
    <w:rsid w:val="00435C72"/>
    <w:rsid w:val="004367C6"/>
    <w:rsid w:val="00437463"/>
    <w:rsid w:val="0044022B"/>
    <w:rsid w:val="004404A4"/>
    <w:rsid w:val="00440EB6"/>
    <w:rsid w:val="00441587"/>
    <w:rsid w:val="0044192A"/>
    <w:rsid w:val="00441E24"/>
    <w:rsid w:val="00441F73"/>
    <w:rsid w:val="004421FB"/>
    <w:rsid w:val="00442B80"/>
    <w:rsid w:val="0044339A"/>
    <w:rsid w:val="004433C2"/>
    <w:rsid w:val="00443403"/>
    <w:rsid w:val="00443ED2"/>
    <w:rsid w:val="00444188"/>
    <w:rsid w:val="004442FD"/>
    <w:rsid w:val="0044437E"/>
    <w:rsid w:val="0044562A"/>
    <w:rsid w:val="00445D05"/>
    <w:rsid w:val="00445E0E"/>
    <w:rsid w:val="00447D6E"/>
    <w:rsid w:val="00447F50"/>
    <w:rsid w:val="00450501"/>
    <w:rsid w:val="004505E3"/>
    <w:rsid w:val="004507FB"/>
    <w:rsid w:val="00450B6A"/>
    <w:rsid w:val="00450DDC"/>
    <w:rsid w:val="00451076"/>
    <w:rsid w:val="004511ED"/>
    <w:rsid w:val="00451FCB"/>
    <w:rsid w:val="00453003"/>
    <w:rsid w:val="0045399D"/>
    <w:rsid w:val="004542FB"/>
    <w:rsid w:val="004546D8"/>
    <w:rsid w:val="00454FE3"/>
    <w:rsid w:val="00455194"/>
    <w:rsid w:val="00455AB8"/>
    <w:rsid w:val="00455B94"/>
    <w:rsid w:val="00456279"/>
    <w:rsid w:val="0045749F"/>
    <w:rsid w:val="00460DCB"/>
    <w:rsid w:val="0046187B"/>
    <w:rsid w:val="00462905"/>
    <w:rsid w:val="00463546"/>
    <w:rsid w:val="00463D82"/>
    <w:rsid w:val="00464165"/>
    <w:rsid w:val="00464D4F"/>
    <w:rsid w:val="00464E2D"/>
    <w:rsid w:val="0046522B"/>
    <w:rsid w:val="0046559D"/>
    <w:rsid w:val="004655EE"/>
    <w:rsid w:val="00465AE5"/>
    <w:rsid w:val="00466501"/>
    <w:rsid w:val="0046690D"/>
    <w:rsid w:val="004669A5"/>
    <w:rsid w:val="00466BEB"/>
    <w:rsid w:val="00466D9F"/>
    <w:rsid w:val="00466DF0"/>
    <w:rsid w:val="00466F16"/>
    <w:rsid w:val="004670CD"/>
    <w:rsid w:val="00467928"/>
    <w:rsid w:val="0046792F"/>
    <w:rsid w:val="00470C87"/>
    <w:rsid w:val="00471556"/>
    <w:rsid w:val="004715B9"/>
    <w:rsid w:val="004720D9"/>
    <w:rsid w:val="004722EB"/>
    <w:rsid w:val="0047273B"/>
    <w:rsid w:val="00472F01"/>
    <w:rsid w:val="004732BF"/>
    <w:rsid w:val="0047365C"/>
    <w:rsid w:val="00473942"/>
    <w:rsid w:val="00473C44"/>
    <w:rsid w:val="00475111"/>
    <w:rsid w:val="00475A0B"/>
    <w:rsid w:val="00475A14"/>
    <w:rsid w:val="004766B8"/>
    <w:rsid w:val="00476BF5"/>
    <w:rsid w:val="00476F54"/>
    <w:rsid w:val="004773FC"/>
    <w:rsid w:val="004779E5"/>
    <w:rsid w:val="004800A0"/>
    <w:rsid w:val="00480346"/>
    <w:rsid w:val="0048109A"/>
    <w:rsid w:val="0048144F"/>
    <w:rsid w:val="004818C1"/>
    <w:rsid w:val="00481C5B"/>
    <w:rsid w:val="00482908"/>
    <w:rsid w:val="004830EB"/>
    <w:rsid w:val="004835A1"/>
    <w:rsid w:val="0048406A"/>
    <w:rsid w:val="00484543"/>
    <w:rsid w:val="00484A8F"/>
    <w:rsid w:val="00484D1C"/>
    <w:rsid w:val="00485D22"/>
    <w:rsid w:val="004861CD"/>
    <w:rsid w:val="0048697F"/>
    <w:rsid w:val="00487056"/>
    <w:rsid w:val="00487376"/>
    <w:rsid w:val="00487783"/>
    <w:rsid w:val="00487E4D"/>
    <w:rsid w:val="00487EE0"/>
    <w:rsid w:val="00490429"/>
    <w:rsid w:val="00490A06"/>
    <w:rsid w:val="00490CD0"/>
    <w:rsid w:val="004914C1"/>
    <w:rsid w:val="0049243E"/>
    <w:rsid w:val="004936A8"/>
    <w:rsid w:val="00494357"/>
    <w:rsid w:val="00494519"/>
    <w:rsid w:val="00494A2D"/>
    <w:rsid w:val="00494F1F"/>
    <w:rsid w:val="00495982"/>
    <w:rsid w:val="00495B4B"/>
    <w:rsid w:val="0049644E"/>
    <w:rsid w:val="004965F0"/>
    <w:rsid w:val="004967EA"/>
    <w:rsid w:val="004968FB"/>
    <w:rsid w:val="00496C6D"/>
    <w:rsid w:val="004974A3"/>
    <w:rsid w:val="004A01B7"/>
    <w:rsid w:val="004A0343"/>
    <w:rsid w:val="004A054A"/>
    <w:rsid w:val="004A0830"/>
    <w:rsid w:val="004A0951"/>
    <w:rsid w:val="004A0FE0"/>
    <w:rsid w:val="004A14D6"/>
    <w:rsid w:val="004A16FB"/>
    <w:rsid w:val="004A1787"/>
    <w:rsid w:val="004A26B9"/>
    <w:rsid w:val="004A27DB"/>
    <w:rsid w:val="004A33CD"/>
    <w:rsid w:val="004A343E"/>
    <w:rsid w:val="004A354E"/>
    <w:rsid w:val="004A3BE2"/>
    <w:rsid w:val="004A3D30"/>
    <w:rsid w:val="004A5001"/>
    <w:rsid w:val="004A5202"/>
    <w:rsid w:val="004A5894"/>
    <w:rsid w:val="004A5D02"/>
    <w:rsid w:val="004A70A8"/>
    <w:rsid w:val="004A7847"/>
    <w:rsid w:val="004B0DFB"/>
    <w:rsid w:val="004B0FC4"/>
    <w:rsid w:val="004B2098"/>
    <w:rsid w:val="004B23E6"/>
    <w:rsid w:val="004B3E07"/>
    <w:rsid w:val="004B49C7"/>
    <w:rsid w:val="004B4B95"/>
    <w:rsid w:val="004B5B36"/>
    <w:rsid w:val="004B5B59"/>
    <w:rsid w:val="004B5EEC"/>
    <w:rsid w:val="004B6427"/>
    <w:rsid w:val="004B68CF"/>
    <w:rsid w:val="004B6927"/>
    <w:rsid w:val="004B6EDC"/>
    <w:rsid w:val="004B7114"/>
    <w:rsid w:val="004B7762"/>
    <w:rsid w:val="004C0EA6"/>
    <w:rsid w:val="004C10A3"/>
    <w:rsid w:val="004C12C0"/>
    <w:rsid w:val="004C1355"/>
    <w:rsid w:val="004C1473"/>
    <w:rsid w:val="004C1F6C"/>
    <w:rsid w:val="004C267E"/>
    <w:rsid w:val="004C2A70"/>
    <w:rsid w:val="004C3303"/>
    <w:rsid w:val="004C3361"/>
    <w:rsid w:val="004C37EB"/>
    <w:rsid w:val="004C4398"/>
    <w:rsid w:val="004C4419"/>
    <w:rsid w:val="004C4CD9"/>
    <w:rsid w:val="004C5503"/>
    <w:rsid w:val="004C56FC"/>
    <w:rsid w:val="004C5B10"/>
    <w:rsid w:val="004C5B2A"/>
    <w:rsid w:val="004C66E4"/>
    <w:rsid w:val="004D02BD"/>
    <w:rsid w:val="004D0414"/>
    <w:rsid w:val="004D107B"/>
    <w:rsid w:val="004D3D86"/>
    <w:rsid w:val="004D4393"/>
    <w:rsid w:val="004D4E4B"/>
    <w:rsid w:val="004D5239"/>
    <w:rsid w:val="004D5F21"/>
    <w:rsid w:val="004D6A37"/>
    <w:rsid w:val="004D6A3D"/>
    <w:rsid w:val="004D6D2B"/>
    <w:rsid w:val="004D7101"/>
    <w:rsid w:val="004D720C"/>
    <w:rsid w:val="004D78CF"/>
    <w:rsid w:val="004E0494"/>
    <w:rsid w:val="004E0786"/>
    <w:rsid w:val="004E0955"/>
    <w:rsid w:val="004E1000"/>
    <w:rsid w:val="004E1600"/>
    <w:rsid w:val="004E22B3"/>
    <w:rsid w:val="004E2977"/>
    <w:rsid w:val="004E2B2A"/>
    <w:rsid w:val="004E32EB"/>
    <w:rsid w:val="004E336F"/>
    <w:rsid w:val="004E3E6B"/>
    <w:rsid w:val="004E3F06"/>
    <w:rsid w:val="004E45A0"/>
    <w:rsid w:val="004E4D80"/>
    <w:rsid w:val="004E4EA7"/>
    <w:rsid w:val="004E5196"/>
    <w:rsid w:val="004E599D"/>
    <w:rsid w:val="004E5A94"/>
    <w:rsid w:val="004E6415"/>
    <w:rsid w:val="004E6BBE"/>
    <w:rsid w:val="004E725E"/>
    <w:rsid w:val="004E78A3"/>
    <w:rsid w:val="004E7DDC"/>
    <w:rsid w:val="004F03D8"/>
    <w:rsid w:val="004F05F3"/>
    <w:rsid w:val="004F0F0C"/>
    <w:rsid w:val="004F17E7"/>
    <w:rsid w:val="004F2181"/>
    <w:rsid w:val="004F23E0"/>
    <w:rsid w:val="004F3C46"/>
    <w:rsid w:val="004F43CE"/>
    <w:rsid w:val="004F4E10"/>
    <w:rsid w:val="004F4FF8"/>
    <w:rsid w:val="004F53FA"/>
    <w:rsid w:val="004F6011"/>
    <w:rsid w:val="004F716A"/>
    <w:rsid w:val="004F776B"/>
    <w:rsid w:val="004F7FF9"/>
    <w:rsid w:val="00500E89"/>
    <w:rsid w:val="00501C4E"/>
    <w:rsid w:val="00501C58"/>
    <w:rsid w:val="00502AA0"/>
    <w:rsid w:val="00502B94"/>
    <w:rsid w:val="00502C9A"/>
    <w:rsid w:val="00502E05"/>
    <w:rsid w:val="005048EF"/>
    <w:rsid w:val="00504F3B"/>
    <w:rsid w:val="00505D35"/>
    <w:rsid w:val="00505F2E"/>
    <w:rsid w:val="00507685"/>
    <w:rsid w:val="005105A7"/>
    <w:rsid w:val="0051096B"/>
    <w:rsid w:val="00511CAD"/>
    <w:rsid w:val="005123AA"/>
    <w:rsid w:val="00512B84"/>
    <w:rsid w:val="00512E22"/>
    <w:rsid w:val="00513178"/>
    <w:rsid w:val="00513DDE"/>
    <w:rsid w:val="00513EFE"/>
    <w:rsid w:val="00513F36"/>
    <w:rsid w:val="00514747"/>
    <w:rsid w:val="00515204"/>
    <w:rsid w:val="00515DB4"/>
    <w:rsid w:val="005161EA"/>
    <w:rsid w:val="005163ED"/>
    <w:rsid w:val="0051659A"/>
    <w:rsid w:val="00516E6F"/>
    <w:rsid w:val="0051760A"/>
    <w:rsid w:val="00520622"/>
    <w:rsid w:val="00520708"/>
    <w:rsid w:val="00521331"/>
    <w:rsid w:val="005218FC"/>
    <w:rsid w:val="00521C76"/>
    <w:rsid w:val="00521DBE"/>
    <w:rsid w:val="00522169"/>
    <w:rsid w:val="0052226C"/>
    <w:rsid w:val="005225C9"/>
    <w:rsid w:val="0052366F"/>
    <w:rsid w:val="00523B9B"/>
    <w:rsid w:val="00523E48"/>
    <w:rsid w:val="0052405F"/>
    <w:rsid w:val="00525413"/>
    <w:rsid w:val="005259D4"/>
    <w:rsid w:val="0052673A"/>
    <w:rsid w:val="00526B57"/>
    <w:rsid w:val="005277BE"/>
    <w:rsid w:val="00527CDD"/>
    <w:rsid w:val="005300BF"/>
    <w:rsid w:val="005302F0"/>
    <w:rsid w:val="00531CAD"/>
    <w:rsid w:val="0053287F"/>
    <w:rsid w:val="0053370E"/>
    <w:rsid w:val="00533AA3"/>
    <w:rsid w:val="005343E2"/>
    <w:rsid w:val="0053443D"/>
    <w:rsid w:val="00534617"/>
    <w:rsid w:val="00534A20"/>
    <w:rsid w:val="00534CDE"/>
    <w:rsid w:val="00534E43"/>
    <w:rsid w:val="00535320"/>
    <w:rsid w:val="005359AA"/>
    <w:rsid w:val="00535F10"/>
    <w:rsid w:val="005362CF"/>
    <w:rsid w:val="0053683E"/>
    <w:rsid w:val="0053705F"/>
    <w:rsid w:val="005375DE"/>
    <w:rsid w:val="00537C3E"/>
    <w:rsid w:val="00541140"/>
    <w:rsid w:val="00543402"/>
    <w:rsid w:val="005434AD"/>
    <w:rsid w:val="0054370E"/>
    <w:rsid w:val="00543A7D"/>
    <w:rsid w:val="00544492"/>
    <w:rsid w:val="00545325"/>
    <w:rsid w:val="005454A6"/>
    <w:rsid w:val="0054605C"/>
    <w:rsid w:val="00546AE9"/>
    <w:rsid w:val="00546C4D"/>
    <w:rsid w:val="00547D4D"/>
    <w:rsid w:val="00547E2A"/>
    <w:rsid w:val="00547FD0"/>
    <w:rsid w:val="005502FF"/>
    <w:rsid w:val="005508D7"/>
    <w:rsid w:val="00551A2F"/>
    <w:rsid w:val="0055254A"/>
    <w:rsid w:val="00552691"/>
    <w:rsid w:val="00552ED9"/>
    <w:rsid w:val="005547D4"/>
    <w:rsid w:val="0055512E"/>
    <w:rsid w:val="0055633B"/>
    <w:rsid w:val="00557241"/>
    <w:rsid w:val="005577C3"/>
    <w:rsid w:val="00557CAC"/>
    <w:rsid w:val="00560306"/>
    <w:rsid w:val="0056088C"/>
    <w:rsid w:val="00561EAA"/>
    <w:rsid w:val="00562E8D"/>
    <w:rsid w:val="0056410C"/>
    <w:rsid w:val="00564B41"/>
    <w:rsid w:val="00565469"/>
    <w:rsid w:val="00565C65"/>
    <w:rsid w:val="00565DED"/>
    <w:rsid w:val="00566741"/>
    <w:rsid w:val="005670F4"/>
    <w:rsid w:val="00567ADF"/>
    <w:rsid w:val="00570176"/>
    <w:rsid w:val="0057089B"/>
    <w:rsid w:val="0057097E"/>
    <w:rsid w:val="00570E3B"/>
    <w:rsid w:val="005716DE"/>
    <w:rsid w:val="005724D8"/>
    <w:rsid w:val="00572816"/>
    <w:rsid w:val="00572FD9"/>
    <w:rsid w:val="0057435E"/>
    <w:rsid w:val="005746D9"/>
    <w:rsid w:val="005759D6"/>
    <w:rsid w:val="00575A51"/>
    <w:rsid w:val="00575D07"/>
    <w:rsid w:val="00575F08"/>
    <w:rsid w:val="005771F1"/>
    <w:rsid w:val="005773F2"/>
    <w:rsid w:val="00577806"/>
    <w:rsid w:val="00577C54"/>
    <w:rsid w:val="0058056A"/>
    <w:rsid w:val="00581520"/>
    <w:rsid w:val="00581615"/>
    <w:rsid w:val="0058169A"/>
    <w:rsid w:val="00582D8D"/>
    <w:rsid w:val="0058339E"/>
    <w:rsid w:val="0058417C"/>
    <w:rsid w:val="00586587"/>
    <w:rsid w:val="00586606"/>
    <w:rsid w:val="005871E3"/>
    <w:rsid w:val="00590FBE"/>
    <w:rsid w:val="00591948"/>
    <w:rsid w:val="005920E6"/>
    <w:rsid w:val="0059223C"/>
    <w:rsid w:val="00592941"/>
    <w:rsid w:val="00593422"/>
    <w:rsid w:val="00593EFF"/>
    <w:rsid w:val="005945EC"/>
    <w:rsid w:val="0059473F"/>
    <w:rsid w:val="005947D6"/>
    <w:rsid w:val="00594A6D"/>
    <w:rsid w:val="00594D81"/>
    <w:rsid w:val="00595098"/>
    <w:rsid w:val="0059518F"/>
    <w:rsid w:val="00595615"/>
    <w:rsid w:val="00595E1D"/>
    <w:rsid w:val="00595FA0"/>
    <w:rsid w:val="0059652E"/>
    <w:rsid w:val="0059724E"/>
    <w:rsid w:val="00597381"/>
    <w:rsid w:val="005974BE"/>
    <w:rsid w:val="00597D65"/>
    <w:rsid w:val="00597D77"/>
    <w:rsid w:val="00597E9C"/>
    <w:rsid w:val="005A1451"/>
    <w:rsid w:val="005A14E4"/>
    <w:rsid w:val="005A1DB7"/>
    <w:rsid w:val="005A2374"/>
    <w:rsid w:val="005A2845"/>
    <w:rsid w:val="005A4065"/>
    <w:rsid w:val="005A4AAA"/>
    <w:rsid w:val="005A4DBF"/>
    <w:rsid w:val="005A4F09"/>
    <w:rsid w:val="005A4F21"/>
    <w:rsid w:val="005A55EA"/>
    <w:rsid w:val="005A6320"/>
    <w:rsid w:val="005A7574"/>
    <w:rsid w:val="005B0235"/>
    <w:rsid w:val="005B16C4"/>
    <w:rsid w:val="005B1FC1"/>
    <w:rsid w:val="005B276F"/>
    <w:rsid w:val="005B298E"/>
    <w:rsid w:val="005B2FD8"/>
    <w:rsid w:val="005B34D6"/>
    <w:rsid w:val="005B38B2"/>
    <w:rsid w:val="005B3E5C"/>
    <w:rsid w:val="005B44BA"/>
    <w:rsid w:val="005B4811"/>
    <w:rsid w:val="005B4969"/>
    <w:rsid w:val="005B4A70"/>
    <w:rsid w:val="005B5477"/>
    <w:rsid w:val="005B56A3"/>
    <w:rsid w:val="005B6AAC"/>
    <w:rsid w:val="005C0DC9"/>
    <w:rsid w:val="005C172D"/>
    <w:rsid w:val="005C1CCA"/>
    <w:rsid w:val="005C2C28"/>
    <w:rsid w:val="005C2DBC"/>
    <w:rsid w:val="005C335E"/>
    <w:rsid w:val="005C4210"/>
    <w:rsid w:val="005C4BB9"/>
    <w:rsid w:val="005C56BB"/>
    <w:rsid w:val="005C58DA"/>
    <w:rsid w:val="005C5B82"/>
    <w:rsid w:val="005C6146"/>
    <w:rsid w:val="005C71DC"/>
    <w:rsid w:val="005C73EC"/>
    <w:rsid w:val="005C777B"/>
    <w:rsid w:val="005C7B2B"/>
    <w:rsid w:val="005D0029"/>
    <w:rsid w:val="005D0745"/>
    <w:rsid w:val="005D0960"/>
    <w:rsid w:val="005D09B3"/>
    <w:rsid w:val="005D1073"/>
    <w:rsid w:val="005D18D5"/>
    <w:rsid w:val="005D1F34"/>
    <w:rsid w:val="005D23C3"/>
    <w:rsid w:val="005D26E4"/>
    <w:rsid w:val="005D2A44"/>
    <w:rsid w:val="005D3D10"/>
    <w:rsid w:val="005D3D41"/>
    <w:rsid w:val="005D4927"/>
    <w:rsid w:val="005D510F"/>
    <w:rsid w:val="005D58DB"/>
    <w:rsid w:val="005D6141"/>
    <w:rsid w:val="005D6B7B"/>
    <w:rsid w:val="005D6DFC"/>
    <w:rsid w:val="005D6FB3"/>
    <w:rsid w:val="005D7C55"/>
    <w:rsid w:val="005D7F68"/>
    <w:rsid w:val="005E08D7"/>
    <w:rsid w:val="005E13DC"/>
    <w:rsid w:val="005E1441"/>
    <w:rsid w:val="005E1A0C"/>
    <w:rsid w:val="005E22D2"/>
    <w:rsid w:val="005E26E2"/>
    <w:rsid w:val="005E29B7"/>
    <w:rsid w:val="005E2E13"/>
    <w:rsid w:val="005E485C"/>
    <w:rsid w:val="005E5540"/>
    <w:rsid w:val="005E572D"/>
    <w:rsid w:val="005E57A9"/>
    <w:rsid w:val="005E5822"/>
    <w:rsid w:val="005E70D4"/>
    <w:rsid w:val="005E741A"/>
    <w:rsid w:val="005E74F0"/>
    <w:rsid w:val="005E7F17"/>
    <w:rsid w:val="005F061C"/>
    <w:rsid w:val="005F0C9B"/>
    <w:rsid w:val="005F144F"/>
    <w:rsid w:val="005F1900"/>
    <w:rsid w:val="005F19E6"/>
    <w:rsid w:val="005F20E2"/>
    <w:rsid w:val="005F22C6"/>
    <w:rsid w:val="005F2392"/>
    <w:rsid w:val="005F25B7"/>
    <w:rsid w:val="005F3C2F"/>
    <w:rsid w:val="005F44E3"/>
    <w:rsid w:val="005F4551"/>
    <w:rsid w:val="005F4713"/>
    <w:rsid w:val="005F5729"/>
    <w:rsid w:val="005F582B"/>
    <w:rsid w:val="005F59C5"/>
    <w:rsid w:val="005F5BB1"/>
    <w:rsid w:val="005F7756"/>
    <w:rsid w:val="005F7B49"/>
    <w:rsid w:val="005F7C05"/>
    <w:rsid w:val="006003D6"/>
    <w:rsid w:val="00600818"/>
    <w:rsid w:val="00600EE0"/>
    <w:rsid w:val="0060194E"/>
    <w:rsid w:val="00601B33"/>
    <w:rsid w:val="00601C12"/>
    <w:rsid w:val="00602029"/>
    <w:rsid w:val="00602910"/>
    <w:rsid w:val="006034B6"/>
    <w:rsid w:val="00603808"/>
    <w:rsid w:val="00603E20"/>
    <w:rsid w:val="00604201"/>
    <w:rsid w:val="0060480B"/>
    <w:rsid w:val="00604C46"/>
    <w:rsid w:val="00605119"/>
    <w:rsid w:val="00605B3D"/>
    <w:rsid w:val="00605DC5"/>
    <w:rsid w:val="006067EB"/>
    <w:rsid w:val="00606C89"/>
    <w:rsid w:val="00606EA7"/>
    <w:rsid w:val="006073B1"/>
    <w:rsid w:val="00607403"/>
    <w:rsid w:val="006075DB"/>
    <w:rsid w:val="00607880"/>
    <w:rsid w:val="006104E2"/>
    <w:rsid w:val="00610889"/>
    <w:rsid w:val="00610F10"/>
    <w:rsid w:val="00610FFE"/>
    <w:rsid w:val="0061163C"/>
    <w:rsid w:val="00611A2F"/>
    <w:rsid w:val="00611BCF"/>
    <w:rsid w:val="00611D05"/>
    <w:rsid w:val="00611F10"/>
    <w:rsid w:val="00611F89"/>
    <w:rsid w:val="006125D1"/>
    <w:rsid w:val="00612F28"/>
    <w:rsid w:val="006135E2"/>
    <w:rsid w:val="00613FE2"/>
    <w:rsid w:val="00614B37"/>
    <w:rsid w:val="00614E6C"/>
    <w:rsid w:val="0061549E"/>
    <w:rsid w:val="00615A4D"/>
    <w:rsid w:val="006169FB"/>
    <w:rsid w:val="00617167"/>
    <w:rsid w:val="006172E0"/>
    <w:rsid w:val="00620BB5"/>
    <w:rsid w:val="00621027"/>
    <w:rsid w:val="006210F1"/>
    <w:rsid w:val="006216BE"/>
    <w:rsid w:val="006218B0"/>
    <w:rsid w:val="00621BD1"/>
    <w:rsid w:val="00622FE9"/>
    <w:rsid w:val="00623112"/>
    <w:rsid w:val="00623AF9"/>
    <w:rsid w:val="00624103"/>
    <w:rsid w:val="00624C2F"/>
    <w:rsid w:val="006251F8"/>
    <w:rsid w:val="006265B2"/>
    <w:rsid w:val="00627058"/>
    <w:rsid w:val="00627A38"/>
    <w:rsid w:val="006300B1"/>
    <w:rsid w:val="00630131"/>
    <w:rsid w:val="00630421"/>
    <w:rsid w:val="00630897"/>
    <w:rsid w:val="006310EA"/>
    <w:rsid w:val="00631CB9"/>
    <w:rsid w:val="00631E4A"/>
    <w:rsid w:val="006328AB"/>
    <w:rsid w:val="00632A3A"/>
    <w:rsid w:val="006332ED"/>
    <w:rsid w:val="0063335A"/>
    <w:rsid w:val="006342F7"/>
    <w:rsid w:val="00634502"/>
    <w:rsid w:val="00635991"/>
    <w:rsid w:val="00635F9E"/>
    <w:rsid w:val="0063735D"/>
    <w:rsid w:val="006373AB"/>
    <w:rsid w:val="00640649"/>
    <w:rsid w:val="00641021"/>
    <w:rsid w:val="00641A14"/>
    <w:rsid w:val="00642382"/>
    <w:rsid w:val="00642A29"/>
    <w:rsid w:val="006430FA"/>
    <w:rsid w:val="00646DC7"/>
    <w:rsid w:val="00647896"/>
    <w:rsid w:val="0064795F"/>
    <w:rsid w:val="00647FF1"/>
    <w:rsid w:val="00650D8E"/>
    <w:rsid w:val="0065163B"/>
    <w:rsid w:val="00651678"/>
    <w:rsid w:val="00652045"/>
    <w:rsid w:val="00652136"/>
    <w:rsid w:val="00652615"/>
    <w:rsid w:val="00652E39"/>
    <w:rsid w:val="0065304C"/>
    <w:rsid w:val="0065334D"/>
    <w:rsid w:val="00653F67"/>
    <w:rsid w:val="006549CE"/>
    <w:rsid w:val="00655697"/>
    <w:rsid w:val="00655756"/>
    <w:rsid w:val="00655C60"/>
    <w:rsid w:val="00656A95"/>
    <w:rsid w:val="00656D59"/>
    <w:rsid w:val="00657232"/>
    <w:rsid w:val="00657500"/>
    <w:rsid w:val="00657B99"/>
    <w:rsid w:val="00657C9E"/>
    <w:rsid w:val="00660898"/>
    <w:rsid w:val="00660991"/>
    <w:rsid w:val="006628B0"/>
    <w:rsid w:val="006634AB"/>
    <w:rsid w:val="00663F69"/>
    <w:rsid w:val="00663FD8"/>
    <w:rsid w:val="00663FDD"/>
    <w:rsid w:val="006640C9"/>
    <w:rsid w:val="00664934"/>
    <w:rsid w:val="00664D4F"/>
    <w:rsid w:val="00665111"/>
    <w:rsid w:val="0066525D"/>
    <w:rsid w:val="00665643"/>
    <w:rsid w:val="006657A1"/>
    <w:rsid w:val="00665830"/>
    <w:rsid w:val="00665DA0"/>
    <w:rsid w:val="00666012"/>
    <w:rsid w:val="0066601F"/>
    <w:rsid w:val="00666034"/>
    <w:rsid w:val="00666291"/>
    <w:rsid w:val="006664AB"/>
    <w:rsid w:val="006672A5"/>
    <w:rsid w:val="006677C8"/>
    <w:rsid w:val="00667F2B"/>
    <w:rsid w:val="006705EE"/>
    <w:rsid w:val="00670B0C"/>
    <w:rsid w:val="00670DA4"/>
    <w:rsid w:val="006711AD"/>
    <w:rsid w:val="006716DB"/>
    <w:rsid w:val="00671760"/>
    <w:rsid w:val="006717C5"/>
    <w:rsid w:val="0067265C"/>
    <w:rsid w:val="0067404D"/>
    <w:rsid w:val="00674988"/>
    <w:rsid w:val="00674DEF"/>
    <w:rsid w:val="00674FCC"/>
    <w:rsid w:val="00674FEE"/>
    <w:rsid w:val="006756E5"/>
    <w:rsid w:val="00675E7D"/>
    <w:rsid w:val="0067606E"/>
    <w:rsid w:val="0067763D"/>
    <w:rsid w:val="006779AD"/>
    <w:rsid w:val="006808B9"/>
    <w:rsid w:val="006812C9"/>
    <w:rsid w:val="00681A32"/>
    <w:rsid w:val="00681A58"/>
    <w:rsid w:val="00681BB9"/>
    <w:rsid w:val="006824B2"/>
    <w:rsid w:val="0068333C"/>
    <w:rsid w:val="00683EDE"/>
    <w:rsid w:val="006842A6"/>
    <w:rsid w:val="00684B65"/>
    <w:rsid w:val="00685E9F"/>
    <w:rsid w:val="0068711A"/>
    <w:rsid w:val="006900B9"/>
    <w:rsid w:val="00690229"/>
    <w:rsid w:val="0069071E"/>
    <w:rsid w:val="0069143C"/>
    <w:rsid w:val="006915A7"/>
    <w:rsid w:val="00691989"/>
    <w:rsid w:val="00691B49"/>
    <w:rsid w:val="00695265"/>
    <w:rsid w:val="00695509"/>
    <w:rsid w:val="00695B42"/>
    <w:rsid w:val="00695D24"/>
    <w:rsid w:val="00696422"/>
    <w:rsid w:val="0069787D"/>
    <w:rsid w:val="006A0001"/>
    <w:rsid w:val="006A08CC"/>
    <w:rsid w:val="006A0EDB"/>
    <w:rsid w:val="006A10CF"/>
    <w:rsid w:val="006A1156"/>
    <w:rsid w:val="006A1425"/>
    <w:rsid w:val="006A146F"/>
    <w:rsid w:val="006A174E"/>
    <w:rsid w:val="006A1EDA"/>
    <w:rsid w:val="006A2247"/>
    <w:rsid w:val="006A2309"/>
    <w:rsid w:val="006A283C"/>
    <w:rsid w:val="006A3DDC"/>
    <w:rsid w:val="006A4619"/>
    <w:rsid w:val="006A4CA0"/>
    <w:rsid w:val="006A54FB"/>
    <w:rsid w:val="006A5ED0"/>
    <w:rsid w:val="006A63DF"/>
    <w:rsid w:val="006A6BB8"/>
    <w:rsid w:val="006A6E4C"/>
    <w:rsid w:val="006A6EAF"/>
    <w:rsid w:val="006A7223"/>
    <w:rsid w:val="006B0A43"/>
    <w:rsid w:val="006B0D84"/>
    <w:rsid w:val="006B1035"/>
    <w:rsid w:val="006B1134"/>
    <w:rsid w:val="006B1A2A"/>
    <w:rsid w:val="006B1B27"/>
    <w:rsid w:val="006B1D1A"/>
    <w:rsid w:val="006B2D98"/>
    <w:rsid w:val="006B3A07"/>
    <w:rsid w:val="006B468E"/>
    <w:rsid w:val="006B4F5A"/>
    <w:rsid w:val="006B5500"/>
    <w:rsid w:val="006B6406"/>
    <w:rsid w:val="006B6581"/>
    <w:rsid w:val="006B7BEE"/>
    <w:rsid w:val="006B7CF7"/>
    <w:rsid w:val="006C1980"/>
    <w:rsid w:val="006C220C"/>
    <w:rsid w:val="006C251C"/>
    <w:rsid w:val="006C31BB"/>
    <w:rsid w:val="006C31CC"/>
    <w:rsid w:val="006C33FB"/>
    <w:rsid w:val="006C4DD2"/>
    <w:rsid w:val="006C5A06"/>
    <w:rsid w:val="006C71DF"/>
    <w:rsid w:val="006C7256"/>
    <w:rsid w:val="006D01FC"/>
    <w:rsid w:val="006D1106"/>
    <w:rsid w:val="006D14D5"/>
    <w:rsid w:val="006D1946"/>
    <w:rsid w:val="006D2717"/>
    <w:rsid w:val="006D2CF4"/>
    <w:rsid w:val="006D3BA5"/>
    <w:rsid w:val="006D67FC"/>
    <w:rsid w:val="006D6CB9"/>
    <w:rsid w:val="006D75EF"/>
    <w:rsid w:val="006D787C"/>
    <w:rsid w:val="006D7A72"/>
    <w:rsid w:val="006E0038"/>
    <w:rsid w:val="006E0878"/>
    <w:rsid w:val="006E09AB"/>
    <w:rsid w:val="006E0BC9"/>
    <w:rsid w:val="006E0D53"/>
    <w:rsid w:val="006E0DE0"/>
    <w:rsid w:val="006E0E9D"/>
    <w:rsid w:val="006E1B4B"/>
    <w:rsid w:val="006E2D14"/>
    <w:rsid w:val="006E3068"/>
    <w:rsid w:val="006E32EF"/>
    <w:rsid w:val="006E43F0"/>
    <w:rsid w:val="006E4B4A"/>
    <w:rsid w:val="006E55E0"/>
    <w:rsid w:val="006E5D5C"/>
    <w:rsid w:val="006E60C4"/>
    <w:rsid w:val="006E6459"/>
    <w:rsid w:val="006F0167"/>
    <w:rsid w:val="006F0519"/>
    <w:rsid w:val="006F09D6"/>
    <w:rsid w:val="006F152C"/>
    <w:rsid w:val="006F238E"/>
    <w:rsid w:val="006F29F5"/>
    <w:rsid w:val="006F3379"/>
    <w:rsid w:val="006F3F85"/>
    <w:rsid w:val="006F41DF"/>
    <w:rsid w:val="006F45B7"/>
    <w:rsid w:val="006F465F"/>
    <w:rsid w:val="006F49D1"/>
    <w:rsid w:val="006F4A03"/>
    <w:rsid w:val="006F50BF"/>
    <w:rsid w:val="006F5ABB"/>
    <w:rsid w:val="006F6739"/>
    <w:rsid w:val="006F7320"/>
    <w:rsid w:val="007001DB"/>
    <w:rsid w:val="00700798"/>
    <w:rsid w:val="00700867"/>
    <w:rsid w:val="00700DC4"/>
    <w:rsid w:val="007020F1"/>
    <w:rsid w:val="0070364E"/>
    <w:rsid w:val="00704380"/>
    <w:rsid w:val="00704532"/>
    <w:rsid w:val="00704DD8"/>
    <w:rsid w:val="0070568F"/>
    <w:rsid w:val="007078B2"/>
    <w:rsid w:val="007105F6"/>
    <w:rsid w:val="00710C03"/>
    <w:rsid w:val="00713A82"/>
    <w:rsid w:val="00713F0A"/>
    <w:rsid w:val="007143B0"/>
    <w:rsid w:val="00714E67"/>
    <w:rsid w:val="00716331"/>
    <w:rsid w:val="007167DC"/>
    <w:rsid w:val="00716C51"/>
    <w:rsid w:val="0071728A"/>
    <w:rsid w:val="007176CA"/>
    <w:rsid w:val="00717B49"/>
    <w:rsid w:val="007203D7"/>
    <w:rsid w:val="00720C09"/>
    <w:rsid w:val="007213E2"/>
    <w:rsid w:val="00721B12"/>
    <w:rsid w:val="007226B8"/>
    <w:rsid w:val="00722AB8"/>
    <w:rsid w:val="0072316D"/>
    <w:rsid w:val="007236E9"/>
    <w:rsid w:val="00723D5D"/>
    <w:rsid w:val="007245A9"/>
    <w:rsid w:val="00725DE7"/>
    <w:rsid w:val="00726009"/>
    <w:rsid w:val="00726252"/>
    <w:rsid w:val="0073163E"/>
    <w:rsid w:val="007316FB"/>
    <w:rsid w:val="007326E2"/>
    <w:rsid w:val="00732800"/>
    <w:rsid w:val="00732D0B"/>
    <w:rsid w:val="00733154"/>
    <w:rsid w:val="00733A91"/>
    <w:rsid w:val="00733AB5"/>
    <w:rsid w:val="00733E79"/>
    <w:rsid w:val="007348E6"/>
    <w:rsid w:val="00734AA8"/>
    <w:rsid w:val="00734ECF"/>
    <w:rsid w:val="007353B9"/>
    <w:rsid w:val="00735A4C"/>
    <w:rsid w:val="007362C2"/>
    <w:rsid w:val="007364C3"/>
    <w:rsid w:val="0073690C"/>
    <w:rsid w:val="00736E6F"/>
    <w:rsid w:val="00737635"/>
    <w:rsid w:val="00737DEF"/>
    <w:rsid w:val="00737E42"/>
    <w:rsid w:val="00740063"/>
    <w:rsid w:val="0074011D"/>
    <w:rsid w:val="00740CB4"/>
    <w:rsid w:val="007411A5"/>
    <w:rsid w:val="007421A0"/>
    <w:rsid w:val="0074298C"/>
    <w:rsid w:val="00742BE1"/>
    <w:rsid w:val="00744404"/>
    <w:rsid w:val="0074486B"/>
    <w:rsid w:val="00744CBA"/>
    <w:rsid w:val="00746745"/>
    <w:rsid w:val="0074691B"/>
    <w:rsid w:val="00746C0A"/>
    <w:rsid w:val="00746C93"/>
    <w:rsid w:val="00746D3E"/>
    <w:rsid w:val="00751101"/>
    <w:rsid w:val="007513A8"/>
    <w:rsid w:val="007517E4"/>
    <w:rsid w:val="00751B86"/>
    <w:rsid w:val="007521A3"/>
    <w:rsid w:val="00752437"/>
    <w:rsid w:val="00754317"/>
    <w:rsid w:val="00754AFD"/>
    <w:rsid w:val="00755105"/>
    <w:rsid w:val="007558F5"/>
    <w:rsid w:val="007560B8"/>
    <w:rsid w:val="00756385"/>
    <w:rsid w:val="0076005E"/>
    <w:rsid w:val="00760228"/>
    <w:rsid w:val="007606E8"/>
    <w:rsid w:val="0076074E"/>
    <w:rsid w:val="00761227"/>
    <w:rsid w:val="007615F7"/>
    <w:rsid w:val="00761DB9"/>
    <w:rsid w:val="007623E7"/>
    <w:rsid w:val="007626F6"/>
    <w:rsid w:val="0076349D"/>
    <w:rsid w:val="007636BA"/>
    <w:rsid w:val="0076493D"/>
    <w:rsid w:val="00764B69"/>
    <w:rsid w:val="007657EA"/>
    <w:rsid w:val="00765D57"/>
    <w:rsid w:val="00766697"/>
    <w:rsid w:val="007668DB"/>
    <w:rsid w:val="0076694F"/>
    <w:rsid w:val="00766BF7"/>
    <w:rsid w:val="00766D66"/>
    <w:rsid w:val="0076721B"/>
    <w:rsid w:val="00770A6A"/>
    <w:rsid w:val="00771127"/>
    <w:rsid w:val="007723A5"/>
    <w:rsid w:val="00772A4F"/>
    <w:rsid w:val="00772D3A"/>
    <w:rsid w:val="00772DBA"/>
    <w:rsid w:val="0077353E"/>
    <w:rsid w:val="00773CA8"/>
    <w:rsid w:val="007745F7"/>
    <w:rsid w:val="00774907"/>
    <w:rsid w:val="007749C9"/>
    <w:rsid w:val="00774CBE"/>
    <w:rsid w:val="00774D5E"/>
    <w:rsid w:val="0077501B"/>
    <w:rsid w:val="00775836"/>
    <w:rsid w:val="00776711"/>
    <w:rsid w:val="00776CA7"/>
    <w:rsid w:val="00776CF3"/>
    <w:rsid w:val="00776F41"/>
    <w:rsid w:val="00777376"/>
    <w:rsid w:val="00777456"/>
    <w:rsid w:val="00777686"/>
    <w:rsid w:val="007776E2"/>
    <w:rsid w:val="007808B7"/>
    <w:rsid w:val="0078199B"/>
    <w:rsid w:val="007819A0"/>
    <w:rsid w:val="007823CD"/>
    <w:rsid w:val="00783354"/>
    <w:rsid w:val="00783F65"/>
    <w:rsid w:val="00784D57"/>
    <w:rsid w:val="00785041"/>
    <w:rsid w:val="00785232"/>
    <w:rsid w:val="0078529A"/>
    <w:rsid w:val="007852EA"/>
    <w:rsid w:val="00785D9E"/>
    <w:rsid w:val="00785F6D"/>
    <w:rsid w:val="0078663F"/>
    <w:rsid w:val="00786960"/>
    <w:rsid w:val="00786D21"/>
    <w:rsid w:val="0078706E"/>
    <w:rsid w:val="00787088"/>
    <w:rsid w:val="00787E2B"/>
    <w:rsid w:val="0079144A"/>
    <w:rsid w:val="00791B01"/>
    <w:rsid w:val="00791E5C"/>
    <w:rsid w:val="00791F06"/>
    <w:rsid w:val="00792CDE"/>
    <w:rsid w:val="00792D82"/>
    <w:rsid w:val="00793C1A"/>
    <w:rsid w:val="00793D19"/>
    <w:rsid w:val="00794008"/>
    <w:rsid w:val="0079404F"/>
    <w:rsid w:val="0079422B"/>
    <w:rsid w:val="00794572"/>
    <w:rsid w:val="00794B60"/>
    <w:rsid w:val="00794B95"/>
    <w:rsid w:val="00794E44"/>
    <w:rsid w:val="007956F1"/>
    <w:rsid w:val="0079632C"/>
    <w:rsid w:val="007970FE"/>
    <w:rsid w:val="00797AF5"/>
    <w:rsid w:val="007A0555"/>
    <w:rsid w:val="007A06B6"/>
    <w:rsid w:val="007A0D50"/>
    <w:rsid w:val="007A0FDB"/>
    <w:rsid w:val="007A11E5"/>
    <w:rsid w:val="007A1259"/>
    <w:rsid w:val="007A128B"/>
    <w:rsid w:val="007A1B21"/>
    <w:rsid w:val="007A1E54"/>
    <w:rsid w:val="007A2A89"/>
    <w:rsid w:val="007A2CDC"/>
    <w:rsid w:val="007A2EAF"/>
    <w:rsid w:val="007A2F8E"/>
    <w:rsid w:val="007A307A"/>
    <w:rsid w:val="007A32CE"/>
    <w:rsid w:val="007A3B5F"/>
    <w:rsid w:val="007A47DB"/>
    <w:rsid w:val="007A51F0"/>
    <w:rsid w:val="007A56F1"/>
    <w:rsid w:val="007A5E7B"/>
    <w:rsid w:val="007A65C1"/>
    <w:rsid w:val="007A672C"/>
    <w:rsid w:val="007A6BA9"/>
    <w:rsid w:val="007A6DE0"/>
    <w:rsid w:val="007A7A3E"/>
    <w:rsid w:val="007A7E59"/>
    <w:rsid w:val="007A7EEC"/>
    <w:rsid w:val="007B0618"/>
    <w:rsid w:val="007B0709"/>
    <w:rsid w:val="007B1E8D"/>
    <w:rsid w:val="007B2841"/>
    <w:rsid w:val="007B2B0C"/>
    <w:rsid w:val="007B2C12"/>
    <w:rsid w:val="007B2DBE"/>
    <w:rsid w:val="007B3212"/>
    <w:rsid w:val="007B3864"/>
    <w:rsid w:val="007B3CE4"/>
    <w:rsid w:val="007B501E"/>
    <w:rsid w:val="007B51E5"/>
    <w:rsid w:val="007B599C"/>
    <w:rsid w:val="007B5E6E"/>
    <w:rsid w:val="007B5F81"/>
    <w:rsid w:val="007B61D0"/>
    <w:rsid w:val="007B6428"/>
    <w:rsid w:val="007B65BC"/>
    <w:rsid w:val="007B6B4B"/>
    <w:rsid w:val="007B6E29"/>
    <w:rsid w:val="007B7117"/>
    <w:rsid w:val="007B75CC"/>
    <w:rsid w:val="007B7993"/>
    <w:rsid w:val="007B7FAC"/>
    <w:rsid w:val="007C0075"/>
    <w:rsid w:val="007C1877"/>
    <w:rsid w:val="007C1C81"/>
    <w:rsid w:val="007C2138"/>
    <w:rsid w:val="007C2317"/>
    <w:rsid w:val="007C2478"/>
    <w:rsid w:val="007C4377"/>
    <w:rsid w:val="007C466E"/>
    <w:rsid w:val="007C7251"/>
    <w:rsid w:val="007C7534"/>
    <w:rsid w:val="007C7EFD"/>
    <w:rsid w:val="007D0377"/>
    <w:rsid w:val="007D0518"/>
    <w:rsid w:val="007D3097"/>
    <w:rsid w:val="007D33BA"/>
    <w:rsid w:val="007D35FF"/>
    <w:rsid w:val="007D4113"/>
    <w:rsid w:val="007D429D"/>
    <w:rsid w:val="007D4837"/>
    <w:rsid w:val="007D576E"/>
    <w:rsid w:val="007D69F3"/>
    <w:rsid w:val="007D6AD1"/>
    <w:rsid w:val="007E001D"/>
    <w:rsid w:val="007E14EF"/>
    <w:rsid w:val="007E18A7"/>
    <w:rsid w:val="007E1D2D"/>
    <w:rsid w:val="007E1ED5"/>
    <w:rsid w:val="007E262E"/>
    <w:rsid w:val="007E2C38"/>
    <w:rsid w:val="007E2D81"/>
    <w:rsid w:val="007E2DFE"/>
    <w:rsid w:val="007E3A46"/>
    <w:rsid w:val="007E3B4E"/>
    <w:rsid w:val="007E4478"/>
    <w:rsid w:val="007E4B97"/>
    <w:rsid w:val="007E50FB"/>
    <w:rsid w:val="007E5881"/>
    <w:rsid w:val="007E656E"/>
    <w:rsid w:val="007E65E9"/>
    <w:rsid w:val="007E6F7F"/>
    <w:rsid w:val="007F03BA"/>
    <w:rsid w:val="007F0424"/>
    <w:rsid w:val="007F057E"/>
    <w:rsid w:val="007F0B1D"/>
    <w:rsid w:val="007F0C9D"/>
    <w:rsid w:val="007F106D"/>
    <w:rsid w:val="007F29E9"/>
    <w:rsid w:val="007F41F5"/>
    <w:rsid w:val="007F42C6"/>
    <w:rsid w:val="007F463F"/>
    <w:rsid w:val="007F550D"/>
    <w:rsid w:val="007F5C0F"/>
    <w:rsid w:val="007F6441"/>
    <w:rsid w:val="007F6E90"/>
    <w:rsid w:val="007F773C"/>
    <w:rsid w:val="00800CBD"/>
    <w:rsid w:val="00800EBF"/>
    <w:rsid w:val="008011DB"/>
    <w:rsid w:val="00801C67"/>
    <w:rsid w:val="00801D05"/>
    <w:rsid w:val="00801F38"/>
    <w:rsid w:val="00802389"/>
    <w:rsid w:val="0080281A"/>
    <w:rsid w:val="00802978"/>
    <w:rsid w:val="00802C3E"/>
    <w:rsid w:val="00802D20"/>
    <w:rsid w:val="00802DA5"/>
    <w:rsid w:val="00803058"/>
    <w:rsid w:val="00803905"/>
    <w:rsid w:val="00803B78"/>
    <w:rsid w:val="00803D32"/>
    <w:rsid w:val="00803E9F"/>
    <w:rsid w:val="00803FB5"/>
    <w:rsid w:val="00803FF2"/>
    <w:rsid w:val="00804467"/>
    <w:rsid w:val="008049BF"/>
    <w:rsid w:val="00804BF8"/>
    <w:rsid w:val="0080529E"/>
    <w:rsid w:val="008053E7"/>
    <w:rsid w:val="00805BB6"/>
    <w:rsid w:val="008074DE"/>
    <w:rsid w:val="008078B3"/>
    <w:rsid w:val="00807EDA"/>
    <w:rsid w:val="00810761"/>
    <w:rsid w:val="00810A3E"/>
    <w:rsid w:val="0081119A"/>
    <w:rsid w:val="008111FE"/>
    <w:rsid w:val="00812911"/>
    <w:rsid w:val="008135FF"/>
    <w:rsid w:val="00813BBF"/>
    <w:rsid w:val="00813E6C"/>
    <w:rsid w:val="008146AA"/>
    <w:rsid w:val="00814B79"/>
    <w:rsid w:val="00815DED"/>
    <w:rsid w:val="0081680F"/>
    <w:rsid w:val="00817A29"/>
    <w:rsid w:val="00820347"/>
    <w:rsid w:val="008209A1"/>
    <w:rsid w:val="00820AA8"/>
    <w:rsid w:val="00820FAD"/>
    <w:rsid w:val="00821143"/>
    <w:rsid w:val="00822A1D"/>
    <w:rsid w:val="0082305C"/>
    <w:rsid w:val="00824058"/>
    <w:rsid w:val="00824D0A"/>
    <w:rsid w:val="0082500E"/>
    <w:rsid w:val="008256FA"/>
    <w:rsid w:val="00826528"/>
    <w:rsid w:val="0082688B"/>
    <w:rsid w:val="00826934"/>
    <w:rsid w:val="00827008"/>
    <w:rsid w:val="00827284"/>
    <w:rsid w:val="0083107B"/>
    <w:rsid w:val="008311DF"/>
    <w:rsid w:val="0083122A"/>
    <w:rsid w:val="00831562"/>
    <w:rsid w:val="008317FE"/>
    <w:rsid w:val="008320D3"/>
    <w:rsid w:val="008324EF"/>
    <w:rsid w:val="00832ACC"/>
    <w:rsid w:val="00833A4F"/>
    <w:rsid w:val="00834711"/>
    <w:rsid w:val="0083483C"/>
    <w:rsid w:val="00834AFB"/>
    <w:rsid w:val="00835335"/>
    <w:rsid w:val="00835F93"/>
    <w:rsid w:val="00836785"/>
    <w:rsid w:val="00836D03"/>
    <w:rsid w:val="00837D25"/>
    <w:rsid w:val="008409BA"/>
    <w:rsid w:val="00840EB7"/>
    <w:rsid w:val="00841069"/>
    <w:rsid w:val="00841120"/>
    <w:rsid w:val="00841A6B"/>
    <w:rsid w:val="00841E81"/>
    <w:rsid w:val="00842609"/>
    <w:rsid w:val="008429FD"/>
    <w:rsid w:val="00842CB3"/>
    <w:rsid w:val="008435AB"/>
    <w:rsid w:val="008438C5"/>
    <w:rsid w:val="008441D2"/>
    <w:rsid w:val="00844549"/>
    <w:rsid w:val="0084499D"/>
    <w:rsid w:val="00844B6E"/>
    <w:rsid w:val="0084562C"/>
    <w:rsid w:val="008458ED"/>
    <w:rsid w:val="00845FB3"/>
    <w:rsid w:val="00847141"/>
    <w:rsid w:val="0084716D"/>
    <w:rsid w:val="00847426"/>
    <w:rsid w:val="00847466"/>
    <w:rsid w:val="00847470"/>
    <w:rsid w:val="008475F3"/>
    <w:rsid w:val="008478A7"/>
    <w:rsid w:val="008502DD"/>
    <w:rsid w:val="00850301"/>
    <w:rsid w:val="00850552"/>
    <w:rsid w:val="00850570"/>
    <w:rsid w:val="00851D5D"/>
    <w:rsid w:val="00851FF0"/>
    <w:rsid w:val="00852464"/>
    <w:rsid w:val="0085273A"/>
    <w:rsid w:val="00852B1B"/>
    <w:rsid w:val="008534D0"/>
    <w:rsid w:val="008535CB"/>
    <w:rsid w:val="0085362C"/>
    <w:rsid w:val="0085373F"/>
    <w:rsid w:val="00853A95"/>
    <w:rsid w:val="00854529"/>
    <w:rsid w:val="00854EA3"/>
    <w:rsid w:val="0085573F"/>
    <w:rsid w:val="0085639A"/>
    <w:rsid w:val="0085698B"/>
    <w:rsid w:val="00856AB4"/>
    <w:rsid w:val="00856D23"/>
    <w:rsid w:val="00856D34"/>
    <w:rsid w:val="008579EE"/>
    <w:rsid w:val="00860B19"/>
    <w:rsid w:val="008613BF"/>
    <w:rsid w:val="008615D3"/>
    <w:rsid w:val="008619BC"/>
    <w:rsid w:val="00861EDE"/>
    <w:rsid w:val="008625B0"/>
    <w:rsid w:val="00862697"/>
    <w:rsid w:val="0086311F"/>
    <w:rsid w:val="0086388C"/>
    <w:rsid w:val="00863D87"/>
    <w:rsid w:val="00864574"/>
    <w:rsid w:val="00864722"/>
    <w:rsid w:val="0086549A"/>
    <w:rsid w:val="008667E0"/>
    <w:rsid w:val="00866CCB"/>
    <w:rsid w:val="008675DF"/>
    <w:rsid w:val="00870580"/>
    <w:rsid w:val="00870F2F"/>
    <w:rsid w:val="00871FCD"/>
    <w:rsid w:val="008728E8"/>
    <w:rsid w:val="008732A7"/>
    <w:rsid w:val="008738F6"/>
    <w:rsid w:val="0087393A"/>
    <w:rsid w:val="00873AE4"/>
    <w:rsid w:val="00874142"/>
    <w:rsid w:val="008749A4"/>
    <w:rsid w:val="00874C78"/>
    <w:rsid w:val="0087564F"/>
    <w:rsid w:val="00875927"/>
    <w:rsid w:val="008759F9"/>
    <w:rsid w:val="008764E9"/>
    <w:rsid w:val="008769A8"/>
    <w:rsid w:val="00876FE3"/>
    <w:rsid w:val="00877890"/>
    <w:rsid w:val="00877A56"/>
    <w:rsid w:val="00877BE8"/>
    <w:rsid w:val="00877C26"/>
    <w:rsid w:val="00877D0B"/>
    <w:rsid w:val="00881CB5"/>
    <w:rsid w:val="0088207E"/>
    <w:rsid w:val="00882806"/>
    <w:rsid w:val="00882DED"/>
    <w:rsid w:val="008839ED"/>
    <w:rsid w:val="00884556"/>
    <w:rsid w:val="00884E5E"/>
    <w:rsid w:val="00884F0F"/>
    <w:rsid w:val="00884F5D"/>
    <w:rsid w:val="00885CFB"/>
    <w:rsid w:val="00885FA9"/>
    <w:rsid w:val="0088606F"/>
    <w:rsid w:val="00886166"/>
    <w:rsid w:val="008862DA"/>
    <w:rsid w:val="00887264"/>
    <w:rsid w:val="00890238"/>
    <w:rsid w:val="008903B4"/>
    <w:rsid w:val="008906D6"/>
    <w:rsid w:val="00890A54"/>
    <w:rsid w:val="00891893"/>
    <w:rsid w:val="00891B6A"/>
    <w:rsid w:val="00891C07"/>
    <w:rsid w:val="0089207B"/>
    <w:rsid w:val="008921C8"/>
    <w:rsid w:val="00892239"/>
    <w:rsid w:val="0089249B"/>
    <w:rsid w:val="00892824"/>
    <w:rsid w:val="008934A6"/>
    <w:rsid w:val="00893B22"/>
    <w:rsid w:val="008951BE"/>
    <w:rsid w:val="00895F8D"/>
    <w:rsid w:val="00896080"/>
    <w:rsid w:val="00896D0E"/>
    <w:rsid w:val="00897129"/>
    <w:rsid w:val="00897672"/>
    <w:rsid w:val="008A0770"/>
    <w:rsid w:val="008A09A8"/>
    <w:rsid w:val="008A12EC"/>
    <w:rsid w:val="008A17C0"/>
    <w:rsid w:val="008A26D8"/>
    <w:rsid w:val="008A29DC"/>
    <w:rsid w:val="008A3CE3"/>
    <w:rsid w:val="008A3F6F"/>
    <w:rsid w:val="008A45F4"/>
    <w:rsid w:val="008A46C1"/>
    <w:rsid w:val="008A517C"/>
    <w:rsid w:val="008A5CE9"/>
    <w:rsid w:val="008A64F5"/>
    <w:rsid w:val="008A6F72"/>
    <w:rsid w:val="008A77FC"/>
    <w:rsid w:val="008A7A4D"/>
    <w:rsid w:val="008A7CEB"/>
    <w:rsid w:val="008A7F7F"/>
    <w:rsid w:val="008B0B93"/>
    <w:rsid w:val="008B2333"/>
    <w:rsid w:val="008B2418"/>
    <w:rsid w:val="008B3B68"/>
    <w:rsid w:val="008B3B86"/>
    <w:rsid w:val="008B3BDA"/>
    <w:rsid w:val="008B4786"/>
    <w:rsid w:val="008B4EFE"/>
    <w:rsid w:val="008B526F"/>
    <w:rsid w:val="008B53A8"/>
    <w:rsid w:val="008B64C6"/>
    <w:rsid w:val="008B6721"/>
    <w:rsid w:val="008B672E"/>
    <w:rsid w:val="008B6C52"/>
    <w:rsid w:val="008B6ECE"/>
    <w:rsid w:val="008B73F5"/>
    <w:rsid w:val="008B78B7"/>
    <w:rsid w:val="008B7978"/>
    <w:rsid w:val="008C09CD"/>
    <w:rsid w:val="008C0F82"/>
    <w:rsid w:val="008C1433"/>
    <w:rsid w:val="008C18AA"/>
    <w:rsid w:val="008C18E0"/>
    <w:rsid w:val="008C1D85"/>
    <w:rsid w:val="008C1DA9"/>
    <w:rsid w:val="008C273B"/>
    <w:rsid w:val="008C2CF6"/>
    <w:rsid w:val="008C30F9"/>
    <w:rsid w:val="008C35D2"/>
    <w:rsid w:val="008C444E"/>
    <w:rsid w:val="008C5277"/>
    <w:rsid w:val="008C56CC"/>
    <w:rsid w:val="008C667C"/>
    <w:rsid w:val="008C66FF"/>
    <w:rsid w:val="008C7190"/>
    <w:rsid w:val="008C734B"/>
    <w:rsid w:val="008D00B3"/>
    <w:rsid w:val="008D0B15"/>
    <w:rsid w:val="008D0E14"/>
    <w:rsid w:val="008D1111"/>
    <w:rsid w:val="008D1349"/>
    <w:rsid w:val="008D13F5"/>
    <w:rsid w:val="008D1725"/>
    <w:rsid w:val="008D17F9"/>
    <w:rsid w:val="008D1EDD"/>
    <w:rsid w:val="008D2188"/>
    <w:rsid w:val="008D2734"/>
    <w:rsid w:val="008D2BF6"/>
    <w:rsid w:val="008D2D46"/>
    <w:rsid w:val="008D3373"/>
    <w:rsid w:val="008D3CF8"/>
    <w:rsid w:val="008D42F9"/>
    <w:rsid w:val="008D4406"/>
    <w:rsid w:val="008D4808"/>
    <w:rsid w:val="008D499E"/>
    <w:rsid w:val="008D4EAD"/>
    <w:rsid w:val="008D5703"/>
    <w:rsid w:val="008D59FA"/>
    <w:rsid w:val="008D64D5"/>
    <w:rsid w:val="008D6C5F"/>
    <w:rsid w:val="008D7385"/>
    <w:rsid w:val="008E068E"/>
    <w:rsid w:val="008E0873"/>
    <w:rsid w:val="008E0B20"/>
    <w:rsid w:val="008E0E79"/>
    <w:rsid w:val="008E14F8"/>
    <w:rsid w:val="008E1BE9"/>
    <w:rsid w:val="008E283F"/>
    <w:rsid w:val="008E5322"/>
    <w:rsid w:val="008E5A18"/>
    <w:rsid w:val="008E5AD9"/>
    <w:rsid w:val="008E699D"/>
    <w:rsid w:val="008E69A2"/>
    <w:rsid w:val="008E6BBD"/>
    <w:rsid w:val="008F01A8"/>
    <w:rsid w:val="008F1567"/>
    <w:rsid w:val="008F17B2"/>
    <w:rsid w:val="008F29A8"/>
    <w:rsid w:val="008F2C25"/>
    <w:rsid w:val="008F305C"/>
    <w:rsid w:val="008F3628"/>
    <w:rsid w:val="008F3BA7"/>
    <w:rsid w:val="008F5F1D"/>
    <w:rsid w:val="008F6ADC"/>
    <w:rsid w:val="008F7300"/>
    <w:rsid w:val="009008CC"/>
    <w:rsid w:val="009013F4"/>
    <w:rsid w:val="0090174B"/>
    <w:rsid w:val="00901CFB"/>
    <w:rsid w:val="0090255C"/>
    <w:rsid w:val="0090271B"/>
    <w:rsid w:val="0090282A"/>
    <w:rsid w:val="00902A9B"/>
    <w:rsid w:val="009035F8"/>
    <w:rsid w:val="00903792"/>
    <w:rsid w:val="0090515A"/>
    <w:rsid w:val="009060A2"/>
    <w:rsid w:val="00906A2A"/>
    <w:rsid w:val="00906A6D"/>
    <w:rsid w:val="00906AE7"/>
    <w:rsid w:val="00907C0E"/>
    <w:rsid w:val="00910FF6"/>
    <w:rsid w:val="00911262"/>
    <w:rsid w:val="00911F4D"/>
    <w:rsid w:val="009128A9"/>
    <w:rsid w:val="00912A5D"/>
    <w:rsid w:val="00912B23"/>
    <w:rsid w:val="0091355A"/>
    <w:rsid w:val="009140E1"/>
    <w:rsid w:val="009144D7"/>
    <w:rsid w:val="00914C4F"/>
    <w:rsid w:val="0091599C"/>
    <w:rsid w:val="00917491"/>
    <w:rsid w:val="00917A45"/>
    <w:rsid w:val="00917EDC"/>
    <w:rsid w:val="00920B4D"/>
    <w:rsid w:val="009228AE"/>
    <w:rsid w:val="009241FC"/>
    <w:rsid w:val="0092459B"/>
    <w:rsid w:val="00924A1D"/>
    <w:rsid w:val="00924F88"/>
    <w:rsid w:val="0092573B"/>
    <w:rsid w:val="00925E6B"/>
    <w:rsid w:val="00926A1F"/>
    <w:rsid w:val="00926C9C"/>
    <w:rsid w:val="00926EF0"/>
    <w:rsid w:val="009270A9"/>
    <w:rsid w:val="00930BB0"/>
    <w:rsid w:val="009312E9"/>
    <w:rsid w:val="00931A23"/>
    <w:rsid w:val="00931DB1"/>
    <w:rsid w:val="00932021"/>
    <w:rsid w:val="00933292"/>
    <w:rsid w:val="009332C7"/>
    <w:rsid w:val="009339CD"/>
    <w:rsid w:val="00935008"/>
    <w:rsid w:val="009358ED"/>
    <w:rsid w:val="00937392"/>
    <w:rsid w:val="0093740C"/>
    <w:rsid w:val="00940F73"/>
    <w:rsid w:val="0094177A"/>
    <w:rsid w:val="00941CF4"/>
    <w:rsid w:val="009424B1"/>
    <w:rsid w:val="00942A09"/>
    <w:rsid w:val="00942EDD"/>
    <w:rsid w:val="00943199"/>
    <w:rsid w:val="009431F9"/>
    <w:rsid w:val="00943399"/>
    <w:rsid w:val="00943BEF"/>
    <w:rsid w:val="00943DF5"/>
    <w:rsid w:val="009441D4"/>
    <w:rsid w:val="00944DD6"/>
    <w:rsid w:val="00945024"/>
    <w:rsid w:val="00945CFF"/>
    <w:rsid w:val="0094604E"/>
    <w:rsid w:val="009473A2"/>
    <w:rsid w:val="00947737"/>
    <w:rsid w:val="0094775D"/>
    <w:rsid w:val="00947EB0"/>
    <w:rsid w:val="00950205"/>
    <w:rsid w:val="009503E3"/>
    <w:rsid w:val="00950E58"/>
    <w:rsid w:val="009511FE"/>
    <w:rsid w:val="00951783"/>
    <w:rsid w:val="00951D25"/>
    <w:rsid w:val="00952153"/>
    <w:rsid w:val="009536A4"/>
    <w:rsid w:val="009537A1"/>
    <w:rsid w:val="009539CE"/>
    <w:rsid w:val="00953FEF"/>
    <w:rsid w:val="009547F6"/>
    <w:rsid w:val="0095576D"/>
    <w:rsid w:val="00955887"/>
    <w:rsid w:val="00955C1D"/>
    <w:rsid w:val="009572CE"/>
    <w:rsid w:val="009579EB"/>
    <w:rsid w:val="00957DD4"/>
    <w:rsid w:val="0096014F"/>
    <w:rsid w:val="009607A6"/>
    <w:rsid w:val="009608BF"/>
    <w:rsid w:val="00960CD8"/>
    <w:rsid w:val="00961925"/>
    <w:rsid w:val="00962702"/>
    <w:rsid w:val="009629D4"/>
    <w:rsid w:val="00963787"/>
    <w:rsid w:val="00963B01"/>
    <w:rsid w:val="0096435F"/>
    <w:rsid w:val="009644CE"/>
    <w:rsid w:val="00965AE3"/>
    <w:rsid w:val="00965AE8"/>
    <w:rsid w:val="00965B75"/>
    <w:rsid w:val="00966D0F"/>
    <w:rsid w:val="0096714F"/>
    <w:rsid w:val="009705D3"/>
    <w:rsid w:val="00970AD2"/>
    <w:rsid w:val="00970F6B"/>
    <w:rsid w:val="009714C4"/>
    <w:rsid w:val="009714F2"/>
    <w:rsid w:val="00971E26"/>
    <w:rsid w:val="00972040"/>
    <w:rsid w:val="0097233B"/>
    <w:rsid w:val="0097288B"/>
    <w:rsid w:val="00972B1C"/>
    <w:rsid w:val="009731BF"/>
    <w:rsid w:val="00973B0B"/>
    <w:rsid w:val="00973D9A"/>
    <w:rsid w:val="00974611"/>
    <w:rsid w:val="00974679"/>
    <w:rsid w:val="00975C1A"/>
    <w:rsid w:val="00975DA2"/>
    <w:rsid w:val="00976689"/>
    <w:rsid w:val="00976FE6"/>
    <w:rsid w:val="00977024"/>
    <w:rsid w:val="00977651"/>
    <w:rsid w:val="009777A4"/>
    <w:rsid w:val="009801DF"/>
    <w:rsid w:val="00980950"/>
    <w:rsid w:val="009815FE"/>
    <w:rsid w:val="00981C6C"/>
    <w:rsid w:val="009822A8"/>
    <w:rsid w:val="00982969"/>
    <w:rsid w:val="00983680"/>
    <w:rsid w:val="00983EE8"/>
    <w:rsid w:val="009841FD"/>
    <w:rsid w:val="00984545"/>
    <w:rsid w:val="009849CE"/>
    <w:rsid w:val="00984AC6"/>
    <w:rsid w:val="0098502E"/>
    <w:rsid w:val="00985202"/>
    <w:rsid w:val="0098524D"/>
    <w:rsid w:val="00985E28"/>
    <w:rsid w:val="0098607C"/>
    <w:rsid w:val="00986688"/>
    <w:rsid w:val="00986890"/>
    <w:rsid w:val="009868DE"/>
    <w:rsid w:val="00986B23"/>
    <w:rsid w:val="00987273"/>
    <w:rsid w:val="009874F7"/>
    <w:rsid w:val="009878FA"/>
    <w:rsid w:val="00990E5B"/>
    <w:rsid w:val="009914DC"/>
    <w:rsid w:val="00992069"/>
    <w:rsid w:val="009927DD"/>
    <w:rsid w:val="00993F85"/>
    <w:rsid w:val="00994018"/>
    <w:rsid w:val="00994490"/>
    <w:rsid w:val="0099513D"/>
    <w:rsid w:val="00995F8B"/>
    <w:rsid w:val="00996B44"/>
    <w:rsid w:val="00996DB4"/>
    <w:rsid w:val="009974DA"/>
    <w:rsid w:val="0099763D"/>
    <w:rsid w:val="0099799E"/>
    <w:rsid w:val="009A03A1"/>
    <w:rsid w:val="009A0EDC"/>
    <w:rsid w:val="009A140F"/>
    <w:rsid w:val="009A181A"/>
    <w:rsid w:val="009A1BDE"/>
    <w:rsid w:val="009A25DF"/>
    <w:rsid w:val="009A292F"/>
    <w:rsid w:val="009A2D77"/>
    <w:rsid w:val="009A30B2"/>
    <w:rsid w:val="009A3256"/>
    <w:rsid w:val="009A34E2"/>
    <w:rsid w:val="009A3765"/>
    <w:rsid w:val="009A37B7"/>
    <w:rsid w:val="009A486D"/>
    <w:rsid w:val="009A49C2"/>
    <w:rsid w:val="009A4A91"/>
    <w:rsid w:val="009A5990"/>
    <w:rsid w:val="009A5B7E"/>
    <w:rsid w:val="009A66E8"/>
    <w:rsid w:val="009A6714"/>
    <w:rsid w:val="009A6A46"/>
    <w:rsid w:val="009A6F1C"/>
    <w:rsid w:val="009A705C"/>
    <w:rsid w:val="009A7AD5"/>
    <w:rsid w:val="009A7C7E"/>
    <w:rsid w:val="009B06E0"/>
    <w:rsid w:val="009B0D99"/>
    <w:rsid w:val="009B1346"/>
    <w:rsid w:val="009B2139"/>
    <w:rsid w:val="009B2896"/>
    <w:rsid w:val="009B2C37"/>
    <w:rsid w:val="009B361C"/>
    <w:rsid w:val="009B381B"/>
    <w:rsid w:val="009B48C4"/>
    <w:rsid w:val="009B4BF6"/>
    <w:rsid w:val="009B5291"/>
    <w:rsid w:val="009B53D5"/>
    <w:rsid w:val="009B5499"/>
    <w:rsid w:val="009B5D80"/>
    <w:rsid w:val="009B5DA9"/>
    <w:rsid w:val="009B7A35"/>
    <w:rsid w:val="009B7DF3"/>
    <w:rsid w:val="009B7E9A"/>
    <w:rsid w:val="009C035E"/>
    <w:rsid w:val="009C0C31"/>
    <w:rsid w:val="009C1169"/>
    <w:rsid w:val="009C11D8"/>
    <w:rsid w:val="009C1799"/>
    <w:rsid w:val="009C1894"/>
    <w:rsid w:val="009C1D32"/>
    <w:rsid w:val="009C1F62"/>
    <w:rsid w:val="009C2D28"/>
    <w:rsid w:val="009C2D2A"/>
    <w:rsid w:val="009C3184"/>
    <w:rsid w:val="009C33A2"/>
    <w:rsid w:val="009C36CF"/>
    <w:rsid w:val="009C3905"/>
    <w:rsid w:val="009C3A20"/>
    <w:rsid w:val="009C4C3C"/>
    <w:rsid w:val="009C5D68"/>
    <w:rsid w:val="009C63D0"/>
    <w:rsid w:val="009C75B4"/>
    <w:rsid w:val="009C7DA3"/>
    <w:rsid w:val="009D0FF4"/>
    <w:rsid w:val="009D1091"/>
    <w:rsid w:val="009D1132"/>
    <w:rsid w:val="009D11FA"/>
    <w:rsid w:val="009D1464"/>
    <w:rsid w:val="009D17D5"/>
    <w:rsid w:val="009D2095"/>
    <w:rsid w:val="009D2285"/>
    <w:rsid w:val="009D2546"/>
    <w:rsid w:val="009D25CF"/>
    <w:rsid w:val="009D2E07"/>
    <w:rsid w:val="009D349C"/>
    <w:rsid w:val="009D36D4"/>
    <w:rsid w:val="009D3A54"/>
    <w:rsid w:val="009D424C"/>
    <w:rsid w:val="009D42C8"/>
    <w:rsid w:val="009D6323"/>
    <w:rsid w:val="009D6602"/>
    <w:rsid w:val="009D6948"/>
    <w:rsid w:val="009D6D9B"/>
    <w:rsid w:val="009D753D"/>
    <w:rsid w:val="009D7562"/>
    <w:rsid w:val="009D7C5C"/>
    <w:rsid w:val="009D7D5A"/>
    <w:rsid w:val="009D7EC0"/>
    <w:rsid w:val="009E01B8"/>
    <w:rsid w:val="009E061E"/>
    <w:rsid w:val="009E0E78"/>
    <w:rsid w:val="009E1587"/>
    <w:rsid w:val="009E2101"/>
    <w:rsid w:val="009E29C2"/>
    <w:rsid w:val="009E2D0E"/>
    <w:rsid w:val="009E2FDA"/>
    <w:rsid w:val="009E39A6"/>
    <w:rsid w:val="009E441D"/>
    <w:rsid w:val="009E4421"/>
    <w:rsid w:val="009E5DBB"/>
    <w:rsid w:val="009E6204"/>
    <w:rsid w:val="009E780B"/>
    <w:rsid w:val="009E7C19"/>
    <w:rsid w:val="009F0EBC"/>
    <w:rsid w:val="009F1F99"/>
    <w:rsid w:val="009F24F5"/>
    <w:rsid w:val="009F3195"/>
    <w:rsid w:val="009F32EB"/>
    <w:rsid w:val="009F3323"/>
    <w:rsid w:val="009F41AE"/>
    <w:rsid w:val="009F4204"/>
    <w:rsid w:val="009F42D2"/>
    <w:rsid w:val="009F5170"/>
    <w:rsid w:val="009F5A3F"/>
    <w:rsid w:val="009F5B28"/>
    <w:rsid w:val="009F5E60"/>
    <w:rsid w:val="009F64B9"/>
    <w:rsid w:val="009F767A"/>
    <w:rsid w:val="009F7AF4"/>
    <w:rsid w:val="00A00CEE"/>
    <w:rsid w:val="00A012F4"/>
    <w:rsid w:val="00A01C68"/>
    <w:rsid w:val="00A02B0E"/>
    <w:rsid w:val="00A03597"/>
    <w:rsid w:val="00A0495B"/>
    <w:rsid w:val="00A050BA"/>
    <w:rsid w:val="00A05DDD"/>
    <w:rsid w:val="00A0601F"/>
    <w:rsid w:val="00A06088"/>
    <w:rsid w:val="00A0656C"/>
    <w:rsid w:val="00A066E4"/>
    <w:rsid w:val="00A06721"/>
    <w:rsid w:val="00A06F7A"/>
    <w:rsid w:val="00A0701C"/>
    <w:rsid w:val="00A104FA"/>
    <w:rsid w:val="00A10547"/>
    <w:rsid w:val="00A10875"/>
    <w:rsid w:val="00A10D85"/>
    <w:rsid w:val="00A11515"/>
    <w:rsid w:val="00A1159D"/>
    <w:rsid w:val="00A11629"/>
    <w:rsid w:val="00A12036"/>
    <w:rsid w:val="00A12163"/>
    <w:rsid w:val="00A134EA"/>
    <w:rsid w:val="00A13C28"/>
    <w:rsid w:val="00A15422"/>
    <w:rsid w:val="00A155EC"/>
    <w:rsid w:val="00A15E23"/>
    <w:rsid w:val="00A17158"/>
    <w:rsid w:val="00A17380"/>
    <w:rsid w:val="00A17834"/>
    <w:rsid w:val="00A17D75"/>
    <w:rsid w:val="00A205D9"/>
    <w:rsid w:val="00A20E4D"/>
    <w:rsid w:val="00A20EA4"/>
    <w:rsid w:val="00A21193"/>
    <w:rsid w:val="00A21740"/>
    <w:rsid w:val="00A222C9"/>
    <w:rsid w:val="00A22370"/>
    <w:rsid w:val="00A22981"/>
    <w:rsid w:val="00A234EC"/>
    <w:rsid w:val="00A25E02"/>
    <w:rsid w:val="00A26079"/>
    <w:rsid w:val="00A26647"/>
    <w:rsid w:val="00A26A5C"/>
    <w:rsid w:val="00A27316"/>
    <w:rsid w:val="00A3115C"/>
    <w:rsid w:val="00A31164"/>
    <w:rsid w:val="00A31878"/>
    <w:rsid w:val="00A31B61"/>
    <w:rsid w:val="00A31E52"/>
    <w:rsid w:val="00A33D02"/>
    <w:rsid w:val="00A346F0"/>
    <w:rsid w:val="00A347FA"/>
    <w:rsid w:val="00A355C4"/>
    <w:rsid w:val="00A35D12"/>
    <w:rsid w:val="00A35E12"/>
    <w:rsid w:val="00A36893"/>
    <w:rsid w:val="00A36D7C"/>
    <w:rsid w:val="00A37316"/>
    <w:rsid w:val="00A37DE8"/>
    <w:rsid w:val="00A37ECD"/>
    <w:rsid w:val="00A407D4"/>
    <w:rsid w:val="00A409DD"/>
    <w:rsid w:val="00A410C2"/>
    <w:rsid w:val="00A41637"/>
    <w:rsid w:val="00A41C39"/>
    <w:rsid w:val="00A41FF8"/>
    <w:rsid w:val="00A42319"/>
    <w:rsid w:val="00A42E4C"/>
    <w:rsid w:val="00A42FF2"/>
    <w:rsid w:val="00A43992"/>
    <w:rsid w:val="00A43B92"/>
    <w:rsid w:val="00A43CD2"/>
    <w:rsid w:val="00A44217"/>
    <w:rsid w:val="00A442B7"/>
    <w:rsid w:val="00A44AE6"/>
    <w:rsid w:val="00A44EB1"/>
    <w:rsid w:val="00A44FF6"/>
    <w:rsid w:val="00A4553E"/>
    <w:rsid w:val="00A45637"/>
    <w:rsid w:val="00A460CA"/>
    <w:rsid w:val="00A4624B"/>
    <w:rsid w:val="00A46734"/>
    <w:rsid w:val="00A46E26"/>
    <w:rsid w:val="00A4705D"/>
    <w:rsid w:val="00A472E6"/>
    <w:rsid w:val="00A5013B"/>
    <w:rsid w:val="00A50A4C"/>
    <w:rsid w:val="00A50E07"/>
    <w:rsid w:val="00A520E6"/>
    <w:rsid w:val="00A52FE4"/>
    <w:rsid w:val="00A5315D"/>
    <w:rsid w:val="00A531F0"/>
    <w:rsid w:val="00A53905"/>
    <w:rsid w:val="00A54073"/>
    <w:rsid w:val="00A54285"/>
    <w:rsid w:val="00A5472F"/>
    <w:rsid w:val="00A55A45"/>
    <w:rsid w:val="00A55EB8"/>
    <w:rsid w:val="00A56476"/>
    <w:rsid w:val="00A56484"/>
    <w:rsid w:val="00A566B4"/>
    <w:rsid w:val="00A57836"/>
    <w:rsid w:val="00A605EB"/>
    <w:rsid w:val="00A61849"/>
    <w:rsid w:val="00A620E9"/>
    <w:rsid w:val="00A622E8"/>
    <w:rsid w:val="00A63E2C"/>
    <w:rsid w:val="00A641C5"/>
    <w:rsid w:val="00A65850"/>
    <w:rsid w:val="00A65B58"/>
    <w:rsid w:val="00A661A1"/>
    <w:rsid w:val="00A66B62"/>
    <w:rsid w:val="00A672AF"/>
    <w:rsid w:val="00A676BA"/>
    <w:rsid w:val="00A7006A"/>
    <w:rsid w:val="00A700FA"/>
    <w:rsid w:val="00A701F7"/>
    <w:rsid w:val="00A714A3"/>
    <w:rsid w:val="00A7158C"/>
    <w:rsid w:val="00A71AA4"/>
    <w:rsid w:val="00A71F53"/>
    <w:rsid w:val="00A721B6"/>
    <w:rsid w:val="00A74006"/>
    <w:rsid w:val="00A74505"/>
    <w:rsid w:val="00A753BC"/>
    <w:rsid w:val="00A7594F"/>
    <w:rsid w:val="00A7609E"/>
    <w:rsid w:val="00A761A1"/>
    <w:rsid w:val="00A76B2E"/>
    <w:rsid w:val="00A773BC"/>
    <w:rsid w:val="00A77E27"/>
    <w:rsid w:val="00A828E8"/>
    <w:rsid w:val="00A82E99"/>
    <w:rsid w:val="00A83D47"/>
    <w:rsid w:val="00A842AD"/>
    <w:rsid w:val="00A84BD3"/>
    <w:rsid w:val="00A84C6F"/>
    <w:rsid w:val="00A85216"/>
    <w:rsid w:val="00A86919"/>
    <w:rsid w:val="00A87648"/>
    <w:rsid w:val="00A87DA2"/>
    <w:rsid w:val="00A908AE"/>
    <w:rsid w:val="00A908D3"/>
    <w:rsid w:val="00A90A49"/>
    <w:rsid w:val="00A915D6"/>
    <w:rsid w:val="00A91C65"/>
    <w:rsid w:val="00A938DF"/>
    <w:rsid w:val="00A93A2F"/>
    <w:rsid w:val="00A93AFA"/>
    <w:rsid w:val="00A93C03"/>
    <w:rsid w:val="00A9408C"/>
    <w:rsid w:val="00A94EF7"/>
    <w:rsid w:val="00A9563F"/>
    <w:rsid w:val="00A96EFC"/>
    <w:rsid w:val="00A9724D"/>
    <w:rsid w:val="00A97567"/>
    <w:rsid w:val="00A976FB"/>
    <w:rsid w:val="00A97964"/>
    <w:rsid w:val="00AA0199"/>
    <w:rsid w:val="00AA0DCF"/>
    <w:rsid w:val="00AA1021"/>
    <w:rsid w:val="00AA1048"/>
    <w:rsid w:val="00AA1149"/>
    <w:rsid w:val="00AA1BEB"/>
    <w:rsid w:val="00AA1D6D"/>
    <w:rsid w:val="00AA329D"/>
    <w:rsid w:val="00AA37F5"/>
    <w:rsid w:val="00AA4563"/>
    <w:rsid w:val="00AA585B"/>
    <w:rsid w:val="00AA5B66"/>
    <w:rsid w:val="00AA6FA8"/>
    <w:rsid w:val="00AA724D"/>
    <w:rsid w:val="00AA7476"/>
    <w:rsid w:val="00AA7A2F"/>
    <w:rsid w:val="00AB016F"/>
    <w:rsid w:val="00AB054D"/>
    <w:rsid w:val="00AB1345"/>
    <w:rsid w:val="00AB1777"/>
    <w:rsid w:val="00AB1D9E"/>
    <w:rsid w:val="00AB1F56"/>
    <w:rsid w:val="00AB2105"/>
    <w:rsid w:val="00AB2D3C"/>
    <w:rsid w:val="00AB305C"/>
    <w:rsid w:val="00AB37F2"/>
    <w:rsid w:val="00AB3A6E"/>
    <w:rsid w:val="00AB4774"/>
    <w:rsid w:val="00AB4A07"/>
    <w:rsid w:val="00AB67FD"/>
    <w:rsid w:val="00AB6A4B"/>
    <w:rsid w:val="00AB6C13"/>
    <w:rsid w:val="00AB71B9"/>
    <w:rsid w:val="00AC00FC"/>
    <w:rsid w:val="00AC08E0"/>
    <w:rsid w:val="00AC1666"/>
    <w:rsid w:val="00AC1A84"/>
    <w:rsid w:val="00AC1DCE"/>
    <w:rsid w:val="00AC22AE"/>
    <w:rsid w:val="00AC237B"/>
    <w:rsid w:val="00AC3248"/>
    <w:rsid w:val="00AC4C74"/>
    <w:rsid w:val="00AC4EFB"/>
    <w:rsid w:val="00AC5174"/>
    <w:rsid w:val="00AC51C7"/>
    <w:rsid w:val="00AC5749"/>
    <w:rsid w:val="00AC6320"/>
    <w:rsid w:val="00AC6B6F"/>
    <w:rsid w:val="00AC70A2"/>
    <w:rsid w:val="00AC72E5"/>
    <w:rsid w:val="00AC755F"/>
    <w:rsid w:val="00AC7689"/>
    <w:rsid w:val="00AC7846"/>
    <w:rsid w:val="00AD01EC"/>
    <w:rsid w:val="00AD0217"/>
    <w:rsid w:val="00AD1218"/>
    <w:rsid w:val="00AD1355"/>
    <w:rsid w:val="00AD140F"/>
    <w:rsid w:val="00AD2A83"/>
    <w:rsid w:val="00AD2E7B"/>
    <w:rsid w:val="00AD2F35"/>
    <w:rsid w:val="00AD38AD"/>
    <w:rsid w:val="00AD407E"/>
    <w:rsid w:val="00AD4818"/>
    <w:rsid w:val="00AD4AB3"/>
    <w:rsid w:val="00AD4CB3"/>
    <w:rsid w:val="00AD57F1"/>
    <w:rsid w:val="00AD5A65"/>
    <w:rsid w:val="00AD5ED4"/>
    <w:rsid w:val="00AD6856"/>
    <w:rsid w:val="00AD6C4B"/>
    <w:rsid w:val="00AD6CE8"/>
    <w:rsid w:val="00AD6DAD"/>
    <w:rsid w:val="00AD7B29"/>
    <w:rsid w:val="00AD7DAE"/>
    <w:rsid w:val="00AD7EDC"/>
    <w:rsid w:val="00AE131E"/>
    <w:rsid w:val="00AE384E"/>
    <w:rsid w:val="00AE3E46"/>
    <w:rsid w:val="00AE46C1"/>
    <w:rsid w:val="00AE5101"/>
    <w:rsid w:val="00AE531C"/>
    <w:rsid w:val="00AE5AC8"/>
    <w:rsid w:val="00AE60FC"/>
    <w:rsid w:val="00AE647D"/>
    <w:rsid w:val="00AE674B"/>
    <w:rsid w:val="00AE68EC"/>
    <w:rsid w:val="00AE7F88"/>
    <w:rsid w:val="00AF03A1"/>
    <w:rsid w:val="00AF0DC4"/>
    <w:rsid w:val="00AF1C2D"/>
    <w:rsid w:val="00AF28F7"/>
    <w:rsid w:val="00AF405C"/>
    <w:rsid w:val="00AF451A"/>
    <w:rsid w:val="00AF47A3"/>
    <w:rsid w:val="00AF4837"/>
    <w:rsid w:val="00AF49D3"/>
    <w:rsid w:val="00AF5053"/>
    <w:rsid w:val="00AF50AE"/>
    <w:rsid w:val="00AF5362"/>
    <w:rsid w:val="00AF5D74"/>
    <w:rsid w:val="00AF5F3A"/>
    <w:rsid w:val="00AF5FD2"/>
    <w:rsid w:val="00AF648C"/>
    <w:rsid w:val="00AF729E"/>
    <w:rsid w:val="00AF72EF"/>
    <w:rsid w:val="00AF7DF5"/>
    <w:rsid w:val="00B00179"/>
    <w:rsid w:val="00B005C0"/>
    <w:rsid w:val="00B00901"/>
    <w:rsid w:val="00B02587"/>
    <w:rsid w:val="00B02F3E"/>
    <w:rsid w:val="00B03354"/>
    <w:rsid w:val="00B03739"/>
    <w:rsid w:val="00B03DC6"/>
    <w:rsid w:val="00B04131"/>
    <w:rsid w:val="00B042CD"/>
    <w:rsid w:val="00B04A01"/>
    <w:rsid w:val="00B100DC"/>
    <w:rsid w:val="00B103B4"/>
    <w:rsid w:val="00B1050F"/>
    <w:rsid w:val="00B11091"/>
    <w:rsid w:val="00B110D1"/>
    <w:rsid w:val="00B125E3"/>
    <w:rsid w:val="00B1330F"/>
    <w:rsid w:val="00B14720"/>
    <w:rsid w:val="00B14AD1"/>
    <w:rsid w:val="00B1525B"/>
    <w:rsid w:val="00B15F68"/>
    <w:rsid w:val="00B16A61"/>
    <w:rsid w:val="00B170C1"/>
    <w:rsid w:val="00B176E8"/>
    <w:rsid w:val="00B2080B"/>
    <w:rsid w:val="00B20903"/>
    <w:rsid w:val="00B21CE5"/>
    <w:rsid w:val="00B21E4E"/>
    <w:rsid w:val="00B22887"/>
    <w:rsid w:val="00B229EB"/>
    <w:rsid w:val="00B22EF9"/>
    <w:rsid w:val="00B2333B"/>
    <w:rsid w:val="00B23727"/>
    <w:rsid w:val="00B23B97"/>
    <w:rsid w:val="00B23FFA"/>
    <w:rsid w:val="00B2495D"/>
    <w:rsid w:val="00B24A9F"/>
    <w:rsid w:val="00B24F15"/>
    <w:rsid w:val="00B260E5"/>
    <w:rsid w:val="00B261A0"/>
    <w:rsid w:val="00B26755"/>
    <w:rsid w:val="00B26A6A"/>
    <w:rsid w:val="00B27134"/>
    <w:rsid w:val="00B30C90"/>
    <w:rsid w:val="00B30CB5"/>
    <w:rsid w:val="00B31366"/>
    <w:rsid w:val="00B317B7"/>
    <w:rsid w:val="00B31862"/>
    <w:rsid w:val="00B3240E"/>
    <w:rsid w:val="00B33E25"/>
    <w:rsid w:val="00B34373"/>
    <w:rsid w:val="00B359BC"/>
    <w:rsid w:val="00B35D15"/>
    <w:rsid w:val="00B36F10"/>
    <w:rsid w:val="00B373E9"/>
    <w:rsid w:val="00B3798C"/>
    <w:rsid w:val="00B404EA"/>
    <w:rsid w:val="00B40810"/>
    <w:rsid w:val="00B41085"/>
    <w:rsid w:val="00B419DE"/>
    <w:rsid w:val="00B43C44"/>
    <w:rsid w:val="00B4402C"/>
    <w:rsid w:val="00B47325"/>
    <w:rsid w:val="00B474BB"/>
    <w:rsid w:val="00B47F04"/>
    <w:rsid w:val="00B504DB"/>
    <w:rsid w:val="00B50FF9"/>
    <w:rsid w:val="00B51C68"/>
    <w:rsid w:val="00B52460"/>
    <w:rsid w:val="00B52CEB"/>
    <w:rsid w:val="00B52E02"/>
    <w:rsid w:val="00B539E2"/>
    <w:rsid w:val="00B53E91"/>
    <w:rsid w:val="00B543C8"/>
    <w:rsid w:val="00B54465"/>
    <w:rsid w:val="00B54503"/>
    <w:rsid w:val="00B5496A"/>
    <w:rsid w:val="00B55336"/>
    <w:rsid w:val="00B554B8"/>
    <w:rsid w:val="00B56155"/>
    <w:rsid w:val="00B56219"/>
    <w:rsid w:val="00B57179"/>
    <w:rsid w:val="00B5773B"/>
    <w:rsid w:val="00B57E5D"/>
    <w:rsid w:val="00B6149F"/>
    <w:rsid w:val="00B61F6B"/>
    <w:rsid w:val="00B621CD"/>
    <w:rsid w:val="00B6241D"/>
    <w:rsid w:val="00B62FD6"/>
    <w:rsid w:val="00B631C3"/>
    <w:rsid w:val="00B637E7"/>
    <w:rsid w:val="00B63B09"/>
    <w:rsid w:val="00B64758"/>
    <w:rsid w:val="00B64889"/>
    <w:rsid w:val="00B648AD"/>
    <w:rsid w:val="00B648CA"/>
    <w:rsid w:val="00B64BEE"/>
    <w:rsid w:val="00B65ACB"/>
    <w:rsid w:val="00B66067"/>
    <w:rsid w:val="00B66843"/>
    <w:rsid w:val="00B66D77"/>
    <w:rsid w:val="00B67956"/>
    <w:rsid w:val="00B705E2"/>
    <w:rsid w:val="00B7077A"/>
    <w:rsid w:val="00B70BAD"/>
    <w:rsid w:val="00B716A4"/>
    <w:rsid w:val="00B72373"/>
    <w:rsid w:val="00B7276D"/>
    <w:rsid w:val="00B72858"/>
    <w:rsid w:val="00B72C71"/>
    <w:rsid w:val="00B73535"/>
    <w:rsid w:val="00B73F62"/>
    <w:rsid w:val="00B74728"/>
    <w:rsid w:val="00B75450"/>
    <w:rsid w:val="00B76C4A"/>
    <w:rsid w:val="00B76D02"/>
    <w:rsid w:val="00B76DC3"/>
    <w:rsid w:val="00B77A4E"/>
    <w:rsid w:val="00B808DB"/>
    <w:rsid w:val="00B80CFC"/>
    <w:rsid w:val="00B80F46"/>
    <w:rsid w:val="00B8106E"/>
    <w:rsid w:val="00B82D75"/>
    <w:rsid w:val="00B8304A"/>
    <w:rsid w:val="00B84075"/>
    <w:rsid w:val="00B85506"/>
    <w:rsid w:val="00B85598"/>
    <w:rsid w:val="00B87FEB"/>
    <w:rsid w:val="00B9068C"/>
    <w:rsid w:val="00B90FB8"/>
    <w:rsid w:val="00B9140E"/>
    <w:rsid w:val="00B928E0"/>
    <w:rsid w:val="00B93DDA"/>
    <w:rsid w:val="00B947BD"/>
    <w:rsid w:val="00B94CCF"/>
    <w:rsid w:val="00B94EA4"/>
    <w:rsid w:val="00B94FA6"/>
    <w:rsid w:val="00B95341"/>
    <w:rsid w:val="00B9573A"/>
    <w:rsid w:val="00B959A9"/>
    <w:rsid w:val="00B95B44"/>
    <w:rsid w:val="00B95CE9"/>
    <w:rsid w:val="00B96536"/>
    <w:rsid w:val="00B97A4F"/>
    <w:rsid w:val="00B97B5A"/>
    <w:rsid w:val="00BA00F6"/>
    <w:rsid w:val="00BA02B8"/>
    <w:rsid w:val="00BA0E49"/>
    <w:rsid w:val="00BA1422"/>
    <w:rsid w:val="00BA227E"/>
    <w:rsid w:val="00BA2526"/>
    <w:rsid w:val="00BA33DA"/>
    <w:rsid w:val="00BA3CD3"/>
    <w:rsid w:val="00BA465F"/>
    <w:rsid w:val="00BA5FD4"/>
    <w:rsid w:val="00BA6216"/>
    <w:rsid w:val="00BA6D4F"/>
    <w:rsid w:val="00BA6D66"/>
    <w:rsid w:val="00BA7312"/>
    <w:rsid w:val="00BA7589"/>
    <w:rsid w:val="00BA76C7"/>
    <w:rsid w:val="00BB0BA2"/>
    <w:rsid w:val="00BB1A62"/>
    <w:rsid w:val="00BB2005"/>
    <w:rsid w:val="00BB2A18"/>
    <w:rsid w:val="00BB2F26"/>
    <w:rsid w:val="00BB36C4"/>
    <w:rsid w:val="00BB381E"/>
    <w:rsid w:val="00BB39BE"/>
    <w:rsid w:val="00BB47C8"/>
    <w:rsid w:val="00BB4A6D"/>
    <w:rsid w:val="00BB4C52"/>
    <w:rsid w:val="00BB568E"/>
    <w:rsid w:val="00BB5704"/>
    <w:rsid w:val="00BB5897"/>
    <w:rsid w:val="00BB5CD9"/>
    <w:rsid w:val="00BB6176"/>
    <w:rsid w:val="00BB6806"/>
    <w:rsid w:val="00BB6A6F"/>
    <w:rsid w:val="00BB73DB"/>
    <w:rsid w:val="00BB7541"/>
    <w:rsid w:val="00BB7900"/>
    <w:rsid w:val="00BC0603"/>
    <w:rsid w:val="00BC0F58"/>
    <w:rsid w:val="00BC1281"/>
    <w:rsid w:val="00BC1815"/>
    <w:rsid w:val="00BC1888"/>
    <w:rsid w:val="00BC2993"/>
    <w:rsid w:val="00BC2D0B"/>
    <w:rsid w:val="00BC2E64"/>
    <w:rsid w:val="00BC3143"/>
    <w:rsid w:val="00BC3785"/>
    <w:rsid w:val="00BC42AB"/>
    <w:rsid w:val="00BC4488"/>
    <w:rsid w:val="00BC44F9"/>
    <w:rsid w:val="00BC4701"/>
    <w:rsid w:val="00BC6F94"/>
    <w:rsid w:val="00BC750E"/>
    <w:rsid w:val="00BC7CEA"/>
    <w:rsid w:val="00BD0365"/>
    <w:rsid w:val="00BD06C5"/>
    <w:rsid w:val="00BD06EB"/>
    <w:rsid w:val="00BD1DE7"/>
    <w:rsid w:val="00BD22C6"/>
    <w:rsid w:val="00BD2A11"/>
    <w:rsid w:val="00BD3B53"/>
    <w:rsid w:val="00BD4137"/>
    <w:rsid w:val="00BD4218"/>
    <w:rsid w:val="00BD46A4"/>
    <w:rsid w:val="00BD55BD"/>
    <w:rsid w:val="00BD56A6"/>
    <w:rsid w:val="00BD5ED8"/>
    <w:rsid w:val="00BD79C1"/>
    <w:rsid w:val="00BD7A5B"/>
    <w:rsid w:val="00BD7B32"/>
    <w:rsid w:val="00BE0BA4"/>
    <w:rsid w:val="00BE0D42"/>
    <w:rsid w:val="00BE1835"/>
    <w:rsid w:val="00BE192E"/>
    <w:rsid w:val="00BE4054"/>
    <w:rsid w:val="00BE4703"/>
    <w:rsid w:val="00BE4C48"/>
    <w:rsid w:val="00BE53BE"/>
    <w:rsid w:val="00BE5C5D"/>
    <w:rsid w:val="00BE68EC"/>
    <w:rsid w:val="00BE6A46"/>
    <w:rsid w:val="00BF018F"/>
    <w:rsid w:val="00BF019A"/>
    <w:rsid w:val="00BF02FA"/>
    <w:rsid w:val="00BF0662"/>
    <w:rsid w:val="00BF1005"/>
    <w:rsid w:val="00BF14B7"/>
    <w:rsid w:val="00BF1711"/>
    <w:rsid w:val="00BF1B5B"/>
    <w:rsid w:val="00BF24B5"/>
    <w:rsid w:val="00BF2C32"/>
    <w:rsid w:val="00BF342E"/>
    <w:rsid w:val="00BF414C"/>
    <w:rsid w:val="00BF52E5"/>
    <w:rsid w:val="00BF5DF7"/>
    <w:rsid w:val="00BF62B5"/>
    <w:rsid w:val="00BF6357"/>
    <w:rsid w:val="00BF6825"/>
    <w:rsid w:val="00BF6D8C"/>
    <w:rsid w:val="00BF6EC9"/>
    <w:rsid w:val="00BF7038"/>
    <w:rsid w:val="00BF71C8"/>
    <w:rsid w:val="00BF78C8"/>
    <w:rsid w:val="00BF7BF3"/>
    <w:rsid w:val="00BF7E3E"/>
    <w:rsid w:val="00C00C9A"/>
    <w:rsid w:val="00C01BC1"/>
    <w:rsid w:val="00C0299F"/>
    <w:rsid w:val="00C038B9"/>
    <w:rsid w:val="00C03F12"/>
    <w:rsid w:val="00C04235"/>
    <w:rsid w:val="00C052C1"/>
    <w:rsid w:val="00C0554F"/>
    <w:rsid w:val="00C05B14"/>
    <w:rsid w:val="00C06213"/>
    <w:rsid w:val="00C069D1"/>
    <w:rsid w:val="00C10AB1"/>
    <w:rsid w:val="00C12E35"/>
    <w:rsid w:val="00C12EC8"/>
    <w:rsid w:val="00C142B5"/>
    <w:rsid w:val="00C14BF2"/>
    <w:rsid w:val="00C1561B"/>
    <w:rsid w:val="00C1615B"/>
    <w:rsid w:val="00C16361"/>
    <w:rsid w:val="00C170A8"/>
    <w:rsid w:val="00C1725E"/>
    <w:rsid w:val="00C17359"/>
    <w:rsid w:val="00C1777A"/>
    <w:rsid w:val="00C20BC4"/>
    <w:rsid w:val="00C20EAE"/>
    <w:rsid w:val="00C20F37"/>
    <w:rsid w:val="00C21848"/>
    <w:rsid w:val="00C2189E"/>
    <w:rsid w:val="00C21B17"/>
    <w:rsid w:val="00C21E1A"/>
    <w:rsid w:val="00C22A90"/>
    <w:rsid w:val="00C22AEA"/>
    <w:rsid w:val="00C23244"/>
    <w:rsid w:val="00C235FF"/>
    <w:rsid w:val="00C23C27"/>
    <w:rsid w:val="00C23FA8"/>
    <w:rsid w:val="00C23FE5"/>
    <w:rsid w:val="00C241BC"/>
    <w:rsid w:val="00C25C06"/>
    <w:rsid w:val="00C2781D"/>
    <w:rsid w:val="00C30763"/>
    <w:rsid w:val="00C3080B"/>
    <w:rsid w:val="00C30BD6"/>
    <w:rsid w:val="00C31D24"/>
    <w:rsid w:val="00C31F38"/>
    <w:rsid w:val="00C32EF1"/>
    <w:rsid w:val="00C336C8"/>
    <w:rsid w:val="00C3421C"/>
    <w:rsid w:val="00C34A7F"/>
    <w:rsid w:val="00C34CF5"/>
    <w:rsid w:val="00C34D73"/>
    <w:rsid w:val="00C35438"/>
    <w:rsid w:val="00C35E1A"/>
    <w:rsid w:val="00C36ECC"/>
    <w:rsid w:val="00C36EDF"/>
    <w:rsid w:val="00C373D4"/>
    <w:rsid w:val="00C375A5"/>
    <w:rsid w:val="00C37949"/>
    <w:rsid w:val="00C37BB8"/>
    <w:rsid w:val="00C405B0"/>
    <w:rsid w:val="00C40DF5"/>
    <w:rsid w:val="00C41358"/>
    <w:rsid w:val="00C4150E"/>
    <w:rsid w:val="00C4183E"/>
    <w:rsid w:val="00C41B25"/>
    <w:rsid w:val="00C4204D"/>
    <w:rsid w:val="00C433BC"/>
    <w:rsid w:val="00C4469A"/>
    <w:rsid w:val="00C454E9"/>
    <w:rsid w:val="00C45992"/>
    <w:rsid w:val="00C46B21"/>
    <w:rsid w:val="00C47527"/>
    <w:rsid w:val="00C47999"/>
    <w:rsid w:val="00C510A2"/>
    <w:rsid w:val="00C5152A"/>
    <w:rsid w:val="00C5172F"/>
    <w:rsid w:val="00C51EDC"/>
    <w:rsid w:val="00C5229E"/>
    <w:rsid w:val="00C528D7"/>
    <w:rsid w:val="00C5317E"/>
    <w:rsid w:val="00C53CDC"/>
    <w:rsid w:val="00C5422B"/>
    <w:rsid w:val="00C54331"/>
    <w:rsid w:val="00C557FE"/>
    <w:rsid w:val="00C559CB"/>
    <w:rsid w:val="00C55E29"/>
    <w:rsid w:val="00C56579"/>
    <w:rsid w:val="00C5694F"/>
    <w:rsid w:val="00C57106"/>
    <w:rsid w:val="00C57417"/>
    <w:rsid w:val="00C57625"/>
    <w:rsid w:val="00C57941"/>
    <w:rsid w:val="00C57A9C"/>
    <w:rsid w:val="00C57C0E"/>
    <w:rsid w:val="00C60584"/>
    <w:rsid w:val="00C61428"/>
    <w:rsid w:val="00C61540"/>
    <w:rsid w:val="00C6188D"/>
    <w:rsid w:val="00C61C18"/>
    <w:rsid w:val="00C622BF"/>
    <w:rsid w:val="00C6243E"/>
    <w:rsid w:val="00C6287E"/>
    <w:rsid w:val="00C630D3"/>
    <w:rsid w:val="00C63694"/>
    <w:rsid w:val="00C638BC"/>
    <w:rsid w:val="00C639B2"/>
    <w:rsid w:val="00C653E1"/>
    <w:rsid w:val="00C6571C"/>
    <w:rsid w:val="00C657EF"/>
    <w:rsid w:val="00C65F6C"/>
    <w:rsid w:val="00C67226"/>
    <w:rsid w:val="00C67678"/>
    <w:rsid w:val="00C677B0"/>
    <w:rsid w:val="00C70145"/>
    <w:rsid w:val="00C70774"/>
    <w:rsid w:val="00C70A23"/>
    <w:rsid w:val="00C7239B"/>
    <w:rsid w:val="00C729A0"/>
    <w:rsid w:val="00C73085"/>
    <w:rsid w:val="00C747FF"/>
    <w:rsid w:val="00C75746"/>
    <w:rsid w:val="00C758D8"/>
    <w:rsid w:val="00C76633"/>
    <w:rsid w:val="00C76ECD"/>
    <w:rsid w:val="00C777D5"/>
    <w:rsid w:val="00C77D26"/>
    <w:rsid w:val="00C803A4"/>
    <w:rsid w:val="00C808E1"/>
    <w:rsid w:val="00C82B8F"/>
    <w:rsid w:val="00C82E01"/>
    <w:rsid w:val="00C832C6"/>
    <w:rsid w:val="00C83F2B"/>
    <w:rsid w:val="00C8426F"/>
    <w:rsid w:val="00C845C5"/>
    <w:rsid w:val="00C847CD"/>
    <w:rsid w:val="00C84824"/>
    <w:rsid w:val="00C850A1"/>
    <w:rsid w:val="00C8529F"/>
    <w:rsid w:val="00C86211"/>
    <w:rsid w:val="00C86852"/>
    <w:rsid w:val="00C86A8E"/>
    <w:rsid w:val="00C86A95"/>
    <w:rsid w:val="00C86D55"/>
    <w:rsid w:val="00C86FB7"/>
    <w:rsid w:val="00C870B4"/>
    <w:rsid w:val="00C87566"/>
    <w:rsid w:val="00C87C7C"/>
    <w:rsid w:val="00C9014E"/>
    <w:rsid w:val="00C90ECA"/>
    <w:rsid w:val="00C90FD9"/>
    <w:rsid w:val="00C91050"/>
    <w:rsid w:val="00C918CB"/>
    <w:rsid w:val="00C92FF9"/>
    <w:rsid w:val="00C93037"/>
    <w:rsid w:val="00C9314D"/>
    <w:rsid w:val="00C93517"/>
    <w:rsid w:val="00C94949"/>
    <w:rsid w:val="00C951FF"/>
    <w:rsid w:val="00C96207"/>
    <w:rsid w:val="00C96614"/>
    <w:rsid w:val="00C96870"/>
    <w:rsid w:val="00C9726F"/>
    <w:rsid w:val="00C973A8"/>
    <w:rsid w:val="00CA0196"/>
    <w:rsid w:val="00CA07BB"/>
    <w:rsid w:val="00CA1A19"/>
    <w:rsid w:val="00CA1B8E"/>
    <w:rsid w:val="00CA2640"/>
    <w:rsid w:val="00CA35C1"/>
    <w:rsid w:val="00CA37C6"/>
    <w:rsid w:val="00CA3D4C"/>
    <w:rsid w:val="00CA512C"/>
    <w:rsid w:val="00CA52A9"/>
    <w:rsid w:val="00CA5405"/>
    <w:rsid w:val="00CA6D01"/>
    <w:rsid w:val="00CA710A"/>
    <w:rsid w:val="00CA72BA"/>
    <w:rsid w:val="00CA7423"/>
    <w:rsid w:val="00CA7950"/>
    <w:rsid w:val="00CA7A59"/>
    <w:rsid w:val="00CB0BF6"/>
    <w:rsid w:val="00CB10AF"/>
    <w:rsid w:val="00CB1352"/>
    <w:rsid w:val="00CB16F2"/>
    <w:rsid w:val="00CB1E55"/>
    <w:rsid w:val="00CB23FE"/>
    <w:rsid w:val="00CB3950"/>
    <w:rsid w:val="00CB39AD"/>
    <w:rsid w:val="00CB4878"/>
    <w:rsid w:val="00CB4DB2"/>
    <w:rsid w:val="00CB5C67"/>
    <w:rsid w:val="00CB5C85"/>
    <w:rsid w:val="00CB5D7C"/>
    <w:rsid w:val="00CB6043"/>
    <w:rsid w:val="00CB68D0"/>
    <w:rsid w:val="00CB6DCD"/>
    <w:rsid w:val="00CB704D"/>
    <w:rsid w:val="00CB71BC"/>
    <w:rsid w:val="00CB71D2"/>
    <w:rsid w:val="00CC05AD"/>
    <w:rsid w:val="00CC0969"/>
    <w:rsid w:val="00CC16F1"/>
    <w:rsid w:val="00CC1BC4"/>
    <w:rsid w:val="00CC2699"/>
    <w:rsid w:val="00CC277D"/>
    <w:rsid w:val="00CC27DA"/>
    <w:rsid w:val="00CC3065"/>
    <w:rsid w:val="00CC3844"/>
    <w:rsid w:val="00CC41EC"/>
    <w:rsid w:val="00CC4703"/>
    <w:rsid w:val="00CC5016"/>
    <w:rsid w:val="00CC6295"/>
    <w:rsid w:val="00CC62D4"/>
    <w:rsid w:val="00CC77C4"/>
    <w:rsid w:val="00CC7878"/>
    <w:rsid w:val="00CD06E9"/>
    <w:rsid w:val="00CD1404"/>
    <w:rsid w:val="00CD15D5"/>
    <w:rsid w:val="00CD1ED0"/>
    <w:rsid w:val="00CD2117"/>
    <w:rsid w:val="00CD24C2"/>
    <w:rsid w:val="00CD2ADC"/>
    <w:rsid w:val="00CD2C79"/>
    <w:rsid w:val="00CD3155"/>
    <w:rsid w:val="00CD33CB"/>
    <w:rsid w:val="00CD3EF0"/>
    <w:rsid w:val="00CD4284"/>
    <w:rsid w:val="00CD6C6C"/>
    <w:rsid w:val="00CD6D90"/>
    <w:rsid w:val="00CD6E67"/>
    <w:rsid w:val="00CD7358"/>
    <w:rsid w:val="00CD7421"/>
    <w:rsid w:val="00CE0114"/>
    <w:rsid w:val="00CE029C"/>
    <w:rsid w:val="00CE05B2"/>
    <w:rsid w:val="00CE09F4"/>
    <w:rsid w:val="00CE116E"/>
    <w:rsid w:val="00CE13EC"/>
    <w:rsid w:val="00CE2048"/>
    <w:rsid w:val="00CE224E"/>
    <w:rsid w:val="00CE30FA"/>
    <w:rsid w:val="00CE3172"/>
    <w:rsid w:val="00CE406B"/>
    <w:rsid w:val="00CE4092"/>
    <w:rsid w:val="00CE448C"/>
    <w:rsid w:val="00CE4C5B"/>
    <w:rsid w:val="00CE5057"/>
    <w:rsid w:val="00CE5703"/>
    <w:rsid w:val="00CE5EDC"/>
    <w:rsid w:val="00CE699C"/>
    <w:rsid w:val="00CE7633"/>
    <w:rsid w:val="00CE7D42"/>
    <w:rsid w:val="00CE7DDD"/>
    <w:rsid w:val="00CE7EA1"/>
    <w:rsid w:val="00CF0982"/>
    <w:rsid w:val="00CF0A0E"/>
    <w:rsid w:val="00CF0F3D"/>
    <w:rsid w:val="00CF27F3"/>
    <w:rsid w:val="00CF3307"/>
    <w:rsid w:val="00CF3ECF"/>
    <w:rsid w:val="00CF457B"/>
    <w:rsid w:val="00CF4998"/>
    <w:rsid w:val="00CF5F99"/>
    <w:rsid w:val="00CF665D"/>
    <w:rsid w:val="00CF6FDD"/>
    <w:rsid w:val="00CF7421"/>
    <w:rsid w:val="00CF789D"/>
    <w:rsid w:val="00CF7D33"/>
    <w:rsid w:val="00D00390"/>
    <w:rsid w:val="00D00898"/>
    <w:rsid w:val="00D009E8"/>
    <w:rsid w:val="00D01253"/>
    <w:rsid w:val="00D0274A"/>
    <w:rsid w:val="00D02CB3"/>
    <w:rsid w:val="00D034D3"/>
    <w:rsid w:val="00D03681"/>
    <w:rsid w:val="00D03708"/>
    <w:rsid w:val="00D04EDA"/>
    <w:rsid w:val="00D06DC5"/>
    <w:rsid w:val="00D06E53"/>
    <w:rsid w:val="00D07305"/>
    <w:rsid w:val="00D07780"/>
    <w:rsid w:val="00D07DE4"/>
    <w:rsid w:val="00D10284"/>
    <w:rsid w:val="00D1093A"/>
    <w:rsid w:val="00D10E4B"/>
    <w:rsid w:val="00D1177E"/>
    <w:rsid w:val="00D13A5C"/>
    <w:rsid w:val="00D13DE9"/>
    <w:rsid w:val="00D15B9D"/>
    <w:rsid w:val="00D16FE5"/>
    <w:rsid w:val="00D170D8"/>
    <w:rsid w:val="00D171B5"/>
    <w:rsid w:val="00D173E1"/>
    <w:rsid w:val="00D205F1"/>
    <w:rsid w:val="00D206DB"/>
    <w:rsid w:val="00D20701"/>
    <w:rsid w:val="00D207CF"/>
    <w:rsid w:val="00D20C48"/>
    <w:rsid w:val="00D20F27"/>
    <w:rsid w:val="00D211C6"/>
    <w:rsid w:val="00D21C5A"/>
    <w:rsid w:val="00D21F5B"/>
    <w:rsid w:val="00D22ADD"/>
    <w:rsid w:val="00D22C3F"/>
    <w:rsid w:val="00D2423B"/>
    <w:rsid w:val="00D257E2"/>
    <w:rsid w:val="00D258E0"/>
    <w:rsid w:val="00D25FE5"/>
    <w:rsid w:val="00D26514"/>
    <w:rsid w:val="00D27D3F"/>
    <w:rsid w:val="00D27D5C"/>
    <w:rsid w:val="00D308A6"/>
    <w:rsid w:val="00D31464"/>
    <w:rsid w:val="00D31BD3"/>
    <w:rsid w:val="00D32470"/>
    <w:rsid w:val="00D32CE2"/>
    <w:rsid w:val="00D32E8C"/>
    <w:rsid w:val="00D36205"/>
    <w:rsid w:val="00D365A1"/>
    <w:rsid w:val="00D3678F"/>
    <w:rsid w:val="00D36BEE"/>
    <w:rsid w:val="00D37566"/>
    <w:rsid w:val="00D37DC6"/>
    <w:rsid w:val="00D40118"/>
    <w:rsid w:val="00D403E9"/>
    <w:rsid w:val="00D408C9"/>
    <w:rsid w:val="00D40D34"/>
    <w:rsid w:val="00D41665"/>
    <w:rsid w:val="00D42369"/>
    <w:rsid w:val="00D43274"/>
    <w:rsid w:val="00D43845"/>
    <w:rsid w:val="00D44E37"/>
    <w:rsid w:val="00D44E3F"/>
    <w:rsid w:val="00D45FF2"/>
    <w:rsid w:val="00D47780"/>
    <w:rsid w:val="00D4788D"/>
    <w:rsid w:val="00D50AA0"/>
    <w:rsid w:val="00D51DE2"/>
    <w:rsid w:val="00D5230C"/>
    <w:rsid w:val="00D5243E"/>
    <w:rsid w:val="00D52E7F"/>
    <w:rsid w:val="00D53189"/>
    <w:rsid w:val="00D5337B"/>
    <w:rsid w:val="00D53501"/>
    <w:rsid w:val="00D5351A"/>
    <w:rsid w:val="00D54AAF"/>
    <w:rsid w:val="00D54D05"/>
    <w:rsid w:val="00D56313"/>
    <w:rsid w:val="00D564CE"/>
    <w:rsid w:val="00D56C0D"/>
    <w:rsid w:val="00D5734A"/>
    <w:rsid w:val="00D575A0"/>
    <w:rsid w:val="00D57CE8"/>
    <w:rsid w:val="00D60327"/>
    <w:rsid w:val="00D606D2"/>
    <w:rsid w:val="00D61FD3"/>
    <w:rsid w:val="00D62165"/>
    <w:rsid w:val="00D6333C"/>
    <w:rsid w:val="00D63C08"/>
    <w:rsid w:val="00D63CCC"/>
    <w:rsid w:val="00D640C8"/>
    <w:rsid w:val="00D64BEA"/>
    <w:rsid w:val="00D64CF9"/>
    <w:rsid w:val="00D6527B"/>
    <w:rsid w:val="00D659A6"/>
    <w:rsid w:val="00D65ADC"/>
    <w:rsid w:val="00D6624C"/>
    <w:rsid w:val="00D67626"/>
    <w:rsid w:val="00D67B84"/>
    <w:rsid w:val="00D67C07"/>
    <w:rsid w:val="00D67FC7"/>
    <w:rsid w:val="00D7011E"/>
    <w:rsid w:val="00D70CF0"/>
    <w:rsid w:val="00D71091"/>
    <w:rsid w:val="00D71192"/>
    <w:rsid w:val="00D712CC"/>
    <w:rsid w:val="00D723B4"/>
    <w:rsid w:val="00D7259A"/>
    <w:rsid w:val="00D7308C"/>
    <w:rsid w:val="00D73263"/>
    <w:rsid w:val="00D74206"/>
    <w:rsid w:val="00D74BD0"/>
    <w:rsid w:val="00D74D91"/>
    <w:rsid w:val="00D74FAA"/>
    <w:rsid w:val="00D75F78"/>
    <w:rsid w:val="00D764AB"/>
    <w:rsid w:val="00D76929"/>
    <w:rsid w:val="00D76F69"/>
    <w:rsid w:val="00D80006"/>
    <w:rsid w:val="00D8032F"/>
    <w:rsid w:val="00D807C3"/>
    <w:rsid w:val="00D808E5"/>
    <w:rsid w:val="00D8142C"/>
    <w:rsid w:val="00D81438"/>
    <w:rsid w:val="00D824AE"/>
    <w:rsid w:val="00D824BC"/>
    <w:rsid w:val="00D830B8"/>
    <w:rsid w:val="00D83101"/>
    <w:rsid w:val="00D83484"/>
    <w:rsid w:val="00D85179"/>
    <w:rsid w:val="00D851E4"/>
    <w:rsid w:val="00D86022"/>
    <w:rsid w:val="00D8623F"/>
    <w:rsid w:val="00D86D9A"/>
    <w:rsid w:val="00D86E08"/>
    <w:rsid w:val="00D86E8F"/>
    <w:rsid w:val="00D8740E"/>
    <w:rsid w:val="00D900F8"/>
    <w:rsid w:val="00D9025F"/>
    <w:rsid w:val="00D90780"/>
    <w:rsid w:val="00D915F2"/>
    <w:rsid w:val="00D91846"/>
    <w:rsid w:val="00D9193A"/>
    <w:rsid w:val="00D91BB3"/>
    <w:rsid w:val="00D924DB"/>
    <w:rsid w:val="00D92560"/>
    <w:rsid w:val="00D94732"/>
    <w:rsid w:val="00D94C13"/>
    <w:rsid w:val="00D95113"/>
    <w:rsid w:val="00D9549D"/>
    <w:rsid w:val="00D95C36"/>
    <w:rsid w:val="00D965D2"/>
    <w:rsid w:val="00D96E54"/>
    <w:rsid w:val="00D970F5"/>
    <w:rsid w:val="00D971F0"/>
    <w:rsid w:val="00DA0B8C"/>
    <w:rsid w:val="00DA108D"/>
    <w:rsid w:val="00DA1489"/>
    <w:rsid w:val="00DA15B9"/>
    <w:rsid w:val="00DA1F71"/>
    <w:rsid w:val="00DA20B3"/>
    <w:rsid w:val="00DA2229"/>
    <w:rsid w:val="00DA2424"/>
    <w:rsid w:val="00DA276B"/>
    <w:rsid w:val="00DA2A6C"/>
    <w:rsid w:val="00DA32B5"/>
    <w:rsid w:val="00DA3364"/>
    <w:rsid w:val="00DA3376"/>
    <w:rsid w:val="00DA41FF"/>
    <w:rsid w:val="00DA4C99"/>
    <w:rsid w:val="00DA5E9F"/>
    <w:rsid w:val="00DA6B8F"/>
    <w:rsid w:val="00DB1036"/>
    <w:rsid w:val="00DB16BD"/>
    <w:rsid w:val="00DB1913"/>
    <w:rsid w:val="00DB1D68"/>
    <w:rsid w:val="00DB2601"/>
    <w:rsid w:val="00DB2B95"/>
    <w:rsid w:val="00DB3019"/>
    <w:rsid w:val="00DB3902"/>
    <w:rsid w:val="00DB4392"/>
    <w:rsid w:val="00DB4C06"/>
    <w:rsid w:val="00DB4FE9"/>
    <w:rsid w:val="00DB5AEC"/>
    <w:rsid w:val="00DB5BFB"/>
    <w:rsid w:val="00DB62EC"/>
    <w:rsid w:val="00DB674D"/>
    <w:rsid w:val="00DB68F5"/>
    <w:rsid w:val="00DB69C7"/>
    <w:rsid w:val="00DB6AA5"/>
    <w:rsid w:val="00DB6DBD"/>
    <w:rsid w:val="00DB7341"/>
    <w:rsid w:val="00DC03A6"/>
    <w:rsid w:val="00DC0E31"/>
    <w:rsid w:val="00DC1CFD"/>
    <w:rsid w:val="00DC2A8B"/>
    <w:rsid w:val="00DC2ABC"/>
    <w:rsid w:val="00DC2DC4"/>
    <w:rsid w:val="00DC2FF9"/>
    <w:rsid w:val="00DC39C7"/>
    <w:rsid w:val="00DC3F9D"/>
    <w:rsid w:val="00DC429D"/>
    <w:rsid w:val="00DC44B0"/>
    <w:rsid w:val="00DC4B98"/>
    <w:rsid w:val="00DC599B"/>
    <w:rsid w:val="00DC6373"/>
    <w:rsid w:val="00DC6917"/>
    <w:rsid w:val="00DC6B2C"/>
    <w:rsid w:val="00DC6EAC"/>
    <w:rsid w:val="00DC6F5A"/>
    <w:rsid w:val="00DC76A8"/>
    <w:rsid w:val="00DC7F66"/>
    <w:rsid w:val="00DD0F9D"/>
    <w:rsid w:val="00DD1615"/>
    <w:rsid w:val="00DD167A"/>
    <w:rsid w:val="00DD2157"/>
    <w:rsid w:val="00DD230F"/>
    <w:rsid w:val="00DD2BBF"/>
    <w:rsid w:val="00DD3C31"/>
    <w:rsid w:val="00DD3EC8"/>
    <w:rsid w:val="00DD41F2"/>
    <w:rsid w:val="00DD49A0"/>
    <w:rsid w:val="00DD4EAE"/>
    <w:rsid w:val="00DD5568"/>
    <w:rsid w:val="00DD5D08"/>
    <w:rsid w:val="00DD6215"/>
    <w:rsid w:val="00DD7165"/>
    <w:rsid w:val="00DE0DF8"/>
    <w:rsid w:val="00DE1072"/>
    <w:rsid w:val="00DE1608"/>
    <w:rsid w:val="00DE1BD6"/>
    <w:rsid w:val="00DE20A8"/>
    <w:rsid w:val="00DE2371"/>
    <w:rsid w:val="00DE2B55"/>
    <w:rsid w:val="00DE3517"/>
    <w:rsid w:val="00DE3ED3"/>
    <w:rsid w:val="00DE5173"/>
    <w:rsid w:val="00DE56ED"/>
    <w:rsid w:val="00DE630F"/>
    <w:rsid w:val="00DE6476"/>
    <w:rsid w:val="00DE6D73"/>
    <w:rsid w:val="00DE6DDC"/>
    <w:rsid w:val="00DE794D"/>
    <w:rsid w:val="00DF0536"/>
    <w:rsid w:val="00DF0C2D"/>
    <w:rsid w:val="00DF1E3C"/>
    <w:rsid w:val="00DF27F5"/>
    <w:rsid w:val="00DF2C86"/>
    <w:rsid w:val="00DF3065"/>
    <w:rsid w:val="00DF41D6"/>
    <w:rsid w:val="00DF52CD"/>
    <w:rsid w:val="00DF5768"/>
    <w:rsid w:val="00DF58B3"/>
    <w:rsid w:val="00DF6482"/>
    <w:rsid w:val="00DF649F"/>
    <w:rsid w:val="00DF6564"/>
    <w:rsid w:val="00DF6887"/>
    <w:rsid w:val="00DF6D89"/>
    <w:rsid w:val="00DF72AE"/>
    <w:rsid w:val="00DF759B"/>
    <w:rsid w:val="00DF797A"/>
    <w:rsid w:val="00E00B9F"/>
    <w:rsid w:val="00E0105C"/>
    <w:rsid w:val="00E012CD"/>
    <w:rsid w:val="00E0130A"/>
    <w:rsid w:val="00E01416"/>
    <w:rsid w:val="00E0248D"/>
    <w:rsid w:val="00E029D0"/>
    <w:rsid w:val="00E02FC8"/>
    <w:rsid w:val="00E032E8"/>
    <w:rsid w:val="00E0331F"/>
    <w:rsid w:val="00E037ED"/>
    <w:rsid w:val="00E03EC7"/>
    <w:rsid w:val="00E042EB"/>
    <w:rsid w:val="00E04803"/>
    <w:rsid w:val="00E04A55"/>
    <w:rsid w:val="00E04A6D"/>
    <w:rsid w:val="00E04CB0"/>
    <w:rsid w:val="00E04E3A"/>
    <w:rsid w:val="00E0593F"/>
    <w:rsid w:val="00E05961"/>
    <w:rsid w:val="00E06406"/>
    <w:rsid w:val="00E065B7"/>
    <w:rsid w:val="00E0688C"/>
    <w:rsid w:val="00E06B1D"/>
    <w:rsid w:val="00E072E8"/>
    <w:rsid w:val="00E10C73"/>
    <w:rsid w:val="00E113FE"/>
    <w:rsid w:val="00E11933"/>
    <w:rsid w:val="00E11C0D"/>
    <w:rsid w:val="00E11F08"/>
    <w:rsid w:val="00E12663"/>
    <w:rsid w:val="00E12911"/>
    <w:rsid w:val="00E13CA6"/>
    <w:rsid w:val="00E13CE9"/>
    <w:rsid w:val="00E1487D"/>
    <w:rsid w:val="00E14F23"/>
    <w:rsid w:val="00E1617B"/>
    <w:rsid w:val="00E169C3"/>
    <w:rsid w:val="00E16BD8"/>
    <w:rsid w:val="00E16CEE"/>
    <w:rsid w:val="00E172CF"/>
    <w:rsid w:val="00E17AAB"/>
    <w:rsid w:val="00E200E5"/>
    <w:rsid w:val="00E20ADA"/>
    <w:rsid w:val="00E2197D"/>
    <w:rsid w:val="00E21EFE"/>
    <w:rsid w:val="00E223D8"/>
    <w:rsid w:val="00E224AC"/>
    <w:rsid w:val="00E23B12"/>
    <w:rsid w:val="00E24772"/>
    <w:rsid w:val="00E24A16"/>
    <w:rsid w:val="00E24AB4"/>
    <w:rsid w:val="00E25562"/>
    <w:rsid w:val="00E262FC"/>
    <w:rsid w:val="00E2630C"/>
    <w:rsid w:val="00E26471"/>
    <w:rsid w:val="00E26686"/>
    <w:rsid w:val="00E2756F"/>
    <w:rsid w:val="00E276FE"/>
    <w:rsid w:val="00E3058A"/>
    <w:rsid w:val="00E3087B"/>
    <w:rsid w:val="00E308CA"/>
    <w:rsid w:val="00E30FAF"/>
    <w:rsid w:val="00E313F8"/>
    <w:rsid w:val="00E315D2"/>
    <w:rsid w:val="00E31AB5"/>
    <w:rsid w:val="00E32048"/>
    <w:rsid w:val="00E3415D"/>
    <w:rsid w:val="00E34C13"/>
    <w:rsid w:val="00E359B4"/>
    <w:rsid w:val="00E35AE8"/>
    <w:rsid w:val="00E36758"/>
    <w:rsid w:val="00E369E9"/>
    <w:rsid w:val="00E37D2C"/>
    <w:rsid w:val="00E40481"/>
    <w:rsid w:val="00E408DC"/>
    <w:rsid w:val="00E40DD9"/>
    <w:rsid w:val="00E40E54"/>
    <w:rsid w:val="00E410D6"/>
    <w:rsid w:val="00E413B9"/>
    <w:rsid w:val="00E417BC"/>
    <w:rsid w:val="00E41A72"/>
    <w:rsid w:val="00E41FC2"/>
    <w:rsid w:val="00E4253A"/>
    <w:rsid w:val="00E428E6"/>
    <w:rsid w:val="00E42982"/>
    <w:rsid w:val="00E42D0D"/>
    <w:rsid w:val="00E42E4E"/>
    <w:rsid w:val="00E4348E"/>
    <w:rsid w:val="00E43C81"/>
    <w:rsid w:val="00E445D8"/>
    <w:rsid w:val="00E445FD"/>
    <w:rsid w:val="00E4478A"/>
    <w:rsid w:val="00E44AA7"/>
    <w:rsid w:val="00E44E60"/>
    <w:rsid w:val="00E451E0"/>
    <w:rsid w:val="00E45E69"/>
    <w:rsid w:val="00E461A8"/>
    <w:rsid w:val="00E4721A"/>
    <w:rsid w:val="00E4739F"/>
    <w:rsid w:val="00E47781"/>
    <w:rsid w:val="00E47BA8"/>
    <w:rsid w:val="00E5148D"/>
    <w:rsid w:val="00E5167A"/>
    <w:rsid w:val="00E51851"/>
    <w:rsid w:val="00E51D83"/>
    <w:rsid w:val="00E5205A"/>
    <w:rsid w:val="00E521B9"/>
    <w:rsid w:val="00E52380"/>
    <w:rsid w:val="00E52520"/>
    <w:rsid w:val="00E52FED"/>
    <w:rsid w:val="00E5312D"/>
    <w:rsid w:val="00E5316D"/>
    <w:rsid w:val="00E5365D"/>
    <w:rsid w:val="00E5443C"/>
    <w:rsid w:val="00E54C8A"/>
    <w:rsid w:val="00E5558F"/>
    <w:rsid w:val="00E56299"/>
    <w:rsid w:val="00E563BF"/>
    <w:rsid w:val="00E565D0"/>
    <w:rsid w:val="00E56C67"/>
    <w:rsid w:val="00E575B1"/>
    <w:rsid w:val="00E5765B"/>
    <w:rsid w:val="00E600B8"/>
    <w:rsid w:val="00E601FD"/>
    <w:rsid w:val="00E605F9"/>
    <w:rsid w:val="00E60B3D"/>
    <w:rsid w:val="00E60FAD"/>
    <w:rsid w:val="00E612AD"/>
    <w:rsid w:val="00E613E0"/>
    <w:rsid w:val="00E61570"/>
    <w:rsid w:val="00E6185E"/>
    <w:rsid w:val="00E61E8B"/>
    <w:rsid w:val="00E62247"/>
    <w:rsid w:val="00E622B9"/>
    <w:rsid w:val="00E62973"/>
    <w:rsid w:val="00E62D90"/>
    <w:rsid w:val="00E63DDF"/>
    <w:rsid w:val="00E64502"/>
    <w:rsid w:val="00E669F5"/>
    <w:rsid w:val="00E66E50"/>
    <w:rsid w:val="00E67315"/>
    <w:rsid w:val="00E67D60"/>
    <w:rsid w:val="00E700AD"/>
    <w:rsid w:val="00E704A6"/>
    <w:rsid w:val="00E708D9"/>
    <w:rsid w:val="00E70FCC"/>
    <w:rsid w:val="00E714C5"/>
    <w:rsid w:val="00E7162B"/>
    <w:rsid w:val="00E71E38"/>
    <w:rsid w:val="00E72A52"/>
    <w:rsid w:val="00E73F74"/>
    <w:rsid w:val="00E74FD2"/>
    <w:rsid w:val="00E76B99"/>
    <w:rsid w:val="00E77339"/>
    <w:rsid w:val="00E7734B"/>
    <w:rsid w:val="00E779AD"/>
    <w:rsid w:val="00E80014"/>
    <w:rsid w:val="00E8033E"/>
    <w:rsid w:val="00E806FE"/>
    <w:rsid w:val="00E80C0E"/>
    <w:rsid w:val="00E81964"/>
    <w:rsid w:val="00E82878"/>
    <w:rsid w:val="00E830AC"/>
    <w:rsid w:val="00E832FF"/>
    <w:rsid w:val="00E83E3A"/>
    <w:rsid w:val="00E84010"/>
    <w:rsid w:val="00E84B0D"/>
    <w:rsid w:val="00E857AE"/>
    <w:rsid w:val="00E8675D"/>
    <w:rsid w:val="00E86997"/>
    <w:rsid w:val="00E86EA3"/>
    <w:rsid w:val="00E8795B"/>
    <w:rsid w:val="00E87A27"/>
    <w:rsid w:val="00E9057C"/>
    <w:rsid w:val="00E9086C"/>
    <w:rsid w:val="00E908B0"/>
    <w:rsid w:val="00E90D9D"/>
    <w:rsid w:val="00E91146"/>
    <w:rsid w:val="00E91282"/>
    <w:rsid w:val="00E91B62"/>
    <w:rsid w:val="00E942D2"/>
    <w:rsid w:val="00E94944"/>
    <w:rsid w:val="00E94D6D"/>
    <w:rsid w:val="00E94F67"/>
    <w:rsid w:val="00E94FE3"/>
    <w:rsid w:val="00E951E3"/>
    <w:rsid w:val="00E96584"/>
    <w:rsid w:val="00E96DF1"/>
    <w:rsid w:val="00E974E1"/>
    <w:rsid w:val="00E976B9"/>
    <w:rsid w:val="00EA045D"/>
    <w:rsid w:val="00EA1DCB"/>
    <w:rsid w:val="00EA209B"/>
    <w:rsid w:val="00EA2FBB"/>
    <w:rsid w:val="00EA37C1"/>
    <w:rsid w:val="00EA3C3D"/>
    <w:rsid w:val="00EA50B2"/>
    <w:rsid w:val="00EA55CD"/>
    <w:rsid w:val="00EA5FA6"/>
    <w:rsid w:val="00EA6032"/>
    <w:rsid w:val="00EA7955"/>
    <w:rsid w:val="00EA7DCF"/>
    <w:rsid w:val="00EB01CC"/>
    <w:rsid w:val="00EB062D"/>
    <w:rsid w:val="00EB0A2A"/>
    <w:rsid w:val="00EB0EA4"/>
    <w:rsid w:val="00EB10C3"/>
    <w:rsid w:val="00EB1D3C"/>
    <w:rsid w:val="00EB221B"/>
    <w:rsid w:val="00EB2C9F"/>
    <w:rsid w:val="00EB2E54"/>
    <w:rsid w:val="00EB2F67"/>
    <w:rsid w:val="00EB30B2"/>
    <w:rsid w:val="00EB4126"/>
    <w:rsid w:val="00EB42C6"/>
    <w:rsid w:val="00EB49C3"/>
    <w:rsid w:val="00EB4CF9"/>
    <w:rsid w:val="00EB508B"/>
    <w:rsid w:val="00EB51D7"/>
    <w:rsid w:val="00EB5A32"/>
    <w:rsid w:val="00EB5F3A"/>
    <w:rsid w:val="00EB65C6"/>
    <w:rsid w:val="00EB6897"/>
    <w:rsid w:val="00EB6F4E"/>
    <w:rsid w:val="00EB700B"/>
    <w:rsid w:val="00EB71A2"/>
    <w:rsid w:val="00EB7508"/>
    <w:rsid w:val="00EB7C78"/>
    <w:rsid w:val="00EC004D"/>
    <w:rsid w:val="00EC0079"/>
    <w:rsid w:val="00EC05C8"/>
    <w:rsid w:val="00EC0C5B"/>
    <w:rsid w:val="00EC18A9"/>
    <w:rsid w:val="00EC1CD4"/>
    <w:rsid w:val="00EC1DDE"/>
    <w:rsid w:val="00EC23AE"/>
    <w:rsid w:val="00EC390F"/>
    <w:rsid w:val="00EC3AA1"/>
    <w:rsid w:val="00EC4F3C"/>
    <w:rsid w:val="00EC54A6"/>
    <w:rsid w:val="00EC5BDB"/>
    <w:rsid w:val="00EC62F2"/>
    <w:rsid w:val="00EC6D83"/>
    <w:rsid w:val="00EC6EFF"/>
    <w:rsid w:val="00EC7DF2"/>
    <w:rsid w:val="00EC7FD0"/>
    <w:rsid w:val="00ED0442"/>
    <w:rsid w:val="00ED0BE0"/>
    <w:rsid w:val="00ED0CA4"/>
    <w:rsid w:val="00ED0D02"/>
    <w:rsid w:val="00ED0E61"/>
    <w:rsid w:val="00ED115B"/>
    <w:rsid w:val="00ED1735"/>
    <w:rsid w:val="00ED1E91"/>
    <w:rsid w:val="00ED1EEE"/>
    <w:rsid w:val="00ED1EF6"/>
    <w:rsid w:val="00ED1F10"/>
    <w:rsid w:val="00ED229B"/>
    <w:rsid w:val="00ED26DA"/>
    <w:rsid w:val="00ED2A0E"/>
    <w:rsid w:val="00ED36A4"/>
    <w:rsid w:val="00ED3B73"/>
    <w:rsid w:val="00ED440F"/>
    <w:rsid w:val="00ED4462"/>
    <w:rsid w:val="00ED4F8C"/>
    <w:rsid w:val="00ED6095"/>
    <w:rsid w:val="00ED6666"/>
    <w:rsid w:val="00ED6DA4"/>
    <w:rsid w:val="00EE0775"/>
    <w:rsid w:val="00EE14F0"/>
    <w:rsid w:val="00EE1677"/>
    <w:rsid w:val="00EE2343"/>
    <w:rsid w:val="00EE2929"/>
    <w:rsid w:val="00EE2A39"/>
    <w:rsid w:val="00EE3120"/>
    <w:rsid w:val="00EE3D21"/>
    <w:rsid w:val="00EE42B1"/>
    <w:rsid w:val="00EE4615"/>
    <w:rsid w:val="00EE53E1"/>
    <w:rsid w:val="00EE591B"/>
    <w:rsid w:val="00EE5C42"/>
    <w:rsid w:val="00EE602E"/>
    <w:rsid w:val="00EF0B18"/>
    <w:rsid w:val="00EF1737"/>
    <w:rsid w:val="00EF230D"/>
    <w:rsid w:val="00EF2EEC"/>
    <w:rsid w:val="00EF2F59"/>
    <w:rsid w:val="00EF35EF"/>
    <w:rsid w:val="00EF3AB2"/>
    <w:rsid w:val="00EF3DF5"/>
    <w:rsid w:val="00EF40E6"/>
    <w:rsid w:val="00EF5068"/>
    <w:rsid w:val="00EF52AD"/>
    <w:rsid w:val="00EF5591"/>
    <w:rsid w:val="00EF5696"/>
    <w:rsid w:val="00EF5B57"/>
    <w:rsid w:val="00F00571"/>
    <w:rsid w:val="00F00680"/>
    <w:rsid w:val="00F00CEB"/>
    <w:rsid w:val="00F035D0"/>
    <w:rsid w:val="00F04AA7"/>
    <w:rsid w:val="00F04AF6"/>
    <w:rsid w:val="00F050BD"/>
    <w:rsid w:val="00F0513D"/>
    <w:rsid w:val="00F0528C"/>
    <w:rsid w:val="00F05346"/>
    <w:rsid w:val="00F05543"/>
    <w:rsid w:val="00F055DA"/>
    <w:rsid w:val="00F05754"/>
    <w:rsid w:val="00F075C8"/>
    <w:rsid w:val="00F07B87"/>
    <w:rsid w:val="00F1015D"/>
    <w:rsid w:val="00F1059D"/>
    <w:rsid w:val="00F11141"/>
    <w:rsid w:val="00F112B7"/>
    <w:rsid w:val="00F1151E"/>
    <w:rsid w:val="00F11C32"/>
    <w:rsid w:val="00F11E36"/>
    <w:rsid w:val="00F12B58"/>
    <w:rsid w:val="00F137C2"/>
    <w:rsid w:val="00F13D9D"/>
    <w:rsid w:val="00F141EB"/>
    <w:rsid w:val="00F148E7"/>
    <w:rsid w:val="00F14B0B"/>
    <w:rsid w:val="00F15281"/>
    <w:rsid w:val="00F15739"/>
    <w:rsid w:val="00F15DC6"/>
    <w:rsid w:val="00F1716E"/>
    <w:rsid w:val="00F17ED9"/>
    <w:rsid w:val="00F200E5"/>
    <w:rsid w:val="00F20F65"/>
    <w:rsid w:val="00F21374"/>
    <w:rsid w:val="00F215FB"/>
    <w:rsid w:val="00F216F3"/>
    <w:rsid w:val="00F23202"/>
    <w:rsid w:val="00F234F2"/>
    <w:rsid w:val="00F237FE"/>
    <w:rsid w:val="00F23FA3"/>
    <w:rsid w:val="00F2482D"/>
    <w:rsid w:val="00F25001"/>
    <w:rsid w:val="00F25C0A"/>
    <w:rsid w:val="00F26BF9"/>
    <w:rsid w:val="00F3091B"/>
    <w:rsid w:val="00F31949"/>
    <w:rsid w:val="00F31F9E"/>
    <w:rsid w:val="00F32215"/>
    <w:rsid w:val="00F32892"/>
    <w:rsid w:val="00F332F4"/>
    <w:rsid w:val="00F3371E"/>
    <w:rsid w:val="00F34F3F"/>
    <w:rsid w:val="00F35085"/>
    <w:rsid w:val="00F3531D"/>
    <w:rsid w:val="00F356C8"/>
    <w:rsid w:val="00F35AC6"/>
    <w:rsid w:val="00F35E13"/>
    <w:rsid w:val="00F36B69"/>
    <w:rsid w:val="00F36FF4"/>
    <w:rsid w:val="00F3715D"/>
    <w:rsid w:val="00F37E34"/>
    <w:rsid w:val="00F402E8"/>
    <w:rsid w:val="00F406F9"/>
    <w:rsid w:val="00F40F58"/>
    <w:rsid w:val="00F41656"/>
    <w:rsid w:val="00F41B5C"/>
    <w:rsid w:val="00F41C6F"/>
    <w:rsid w:val="00F44261"/>
    <w:rsid w:val="00F4448A"/>
    <w:rsid w:val="00F447B6"/>
    <w:rsid w:val="00F4517E"/>
    <w:rsid w:val="00F4596D"/>
    <w:rsid w:val="00F4616C"/>
    <w:rsid w:val="00F46193"/>
    <w:rsid w:val="00F469F4"/>
    <w:rsid w:val="00F473B1"/>
    <w:rsid w:val="00F4751D"/>
    <w:rsid w:val="00F47BC4"/>
    <w:rsid w:val="00F50003"/>
    <w:rsid w:val="00F50772"/>
    <w:rsid w:val="00F512F1"/>
    <w:rsid w:val="00F518F1"/>
    <w:rsid w:val="00F51B6A"/>
    <w:rsid w:val="00F5230F"/>
    <w:rsid w:val="00F5289E"/>
    <w:rsid w:val="00F52C4E"/>
    <w:rsid w:val="00F53512"/>
    <w:rsid w:val="00F536B5"/>
    <w:rsid w:val="00F53794"/>
    <w:rsid w:val="00F5428C"/>
    <w:rsid w:val="00F542E5"/>
    <w:rsid w:val="00F5468C"/>
    <w:rsid w:val="00F54C2C"/>
    <w:rsid w:val="00F54D6F"/>
    <w:rsid w:val="00F55A89"/>
    <w:rsid w:val="00F56447"/>
    <w:rsid w:val="00F5647B"/>
    <w:rsid w:val="00F573E9"/>
    <w:rsid w:val="00F57429"/>
    <w:rsid w:val="00F576C7"/>
    <w:rsid w:val="00F57F94"/>
    <w:rsid w:val="00F60605"/>
    <w:rsid w:val="00F60737"/>
    <w:rsid w:val="00F60A6F"/>
    <w:rsid w:val="00F610FB"/>
    <w:rsid w:val="00F61F67"/>
    <w:rsid w:val="00F62948"/>
    <w:rsid w:val="00F62C84"/>
    <w:rsid w:val="00F638D6"/>
    <w:rsid w:val="00F63BF5"/>
    <w:rsid w:val="00F6422C"/>
    <w:rsid w:val="00F64693"/>
    <w:rsid w:val="00F64698"/>
    <w:rsid w:val="00F647F0"/>
    <w:rsid w:val="00F65340"/>
    <w:rsid w:val="00F65F93"/>
    <w:rsid w:val="00F66559"/>
    <w:rsid w:val="00F66645"/>
    <w:rsid w:val="00F702D6"/>
    <w:rsid w:val="00F70467"/>
    <w:rsid w:val="00F71694"/>
    <w:rsid w:val="00F7210E"/>
    <w:rsid w:val="00F723C8"/>
    <w:rsid w:val="00F73976"/>
    <w:rsid w:val="00F746A2"/>
    <w:rsid w:val="00F74EFB"/>
    <w:rsid w:val="00F75BAE"/>
    <w:rsid w:val="00F75CED"/>
    <w:rsid w:val="00F75D50"/>
    <w:rsid w:val="00F76254"/>
    <w:rsid w:val="00F77AD9"/>
    <w:rsid w:val="00F80D8D"/>
    <w:rsid w:val="00F80E96"/>
    <w:rsid w:val="00F811B7"/>
    <w:rsid w:val="00F81D3E"/>
    <w:rsid w:val="00F81E6F"/>
    <w:rsid w:val="00F82974"/>
    <w:rsid w:val="00F849B4"/>
    <w:rsid w:val="00F84B47"/>
    <w:rsid w:val="00F84B60"/>
    <w:rsid w:val="00F84E93"/>
    <w:rsid w:val="00F85B20"/>
    <w:rsid w:val="00F8698D"/>
    <w:rsid w:val="00F87326"/>
    <w:rsid w:val="00F87462"/>
    <w:rsid w:val="00F8748C"/>
    <w:rsid w:val="00F8773C"/>
    <w:rsid w:val="00F90549"/>
    <w:rsid w:val="00F907CE"/>
    <w:rsid w:val="00F90F35"/>
    <w:rsid w:val="00F914A6"/>
    <w:rsid w:val="00F9182E"/>
    <w:rsid w:val="00F91894"/>
    <w:rsid w:val="00F92BB4"/>
    <w:rsid w:val="00F93A13"/>
    <w:rsid w:val="00F93B54"/>
    <w:rsid w:val="00F93C70"/>
    <w:rsid w:val="00F950FB"/>
    <w:rsid w:val="00F950FD"/>
    <w:rsid w:val="00F95283"/>
    <w:rsid w:val="00F955E2"/>
    <w:rsid w:val="00F95B1E"/>
    <w:rsid w:val="00F96D42"/>
    <w:rsid w:val="00F96F9E"/>
    <w:rsid w:val="00F9721E"/>
    <w:rsid w:val="00FA00A1"/>
    <w:rsid w:val="00FA0469"/>
    <w:rsid w:val="00FA0838"/>
    <w:rsid w:val="00FA0983"/>
    <w:rsid w:val="00FA1292"/>
    <w:rsid w:val="00FA229D"/>
    <w:rsid w:val="00FA2452"/>
    <w:rsid w:val="00FA2521"/>
    <w:rsid w:val="00FA2D36"/>
    <w:rsid w:val="00FA3069"/>
    <w:rsid w:val="00FA3101"/>
    <w:rsid w:val="00FA3370"/>
    <w:rsid w:val="00FA38D4"/>
    <w:rsid w:val="00FA45D6"/>
    <w:rsid w:val="00FA49C2"/>
    <w:rsid w:val="00FA5027"/>
    <w:rsid w:val="00FA5B76"/>
    <w:rsid w:val="00FA75F3"/>
    <w:rsid w:val="00FA76A5"/>
    <w:rsid w:val="00FA7A1D"/>
    <w:rsid w:val="00FB05A2"/>
    <w:rsid w:val="00FB06C6"/>
    <w:rsid w:val="00FB0E03"/>
    <w:rsid w:val="00FB1347"/>
    <w:rsid w:val="00FB1395"/>
    <w:rsid w:val="00FB18FE"/>
    <w:rsid w:val="00FB1A06"/>
    <w:rsid w:val="00FB2013"/>
    <w:rsid w:val="00FB3AB2"/>
    <w:rsid w:val="00FB3C0E"/>
    <w:rsid w:val="00FB3FE5"/>
    <w:rsid w:val="00FB5C7E"/>
    <w:rsid w:val="00FC0134"/>
    <w:rsid w:val="00FC1582"/>
    <w:rsid w:val="00FC1861"/>
    <w:rsid w:val="00FC1C00"/>
    <w:rsid w:val="00FC1E0E"/>
    <w:rsid w:val="00FC1EC7"/>
    <w:rsid w:val="00FC215D"/>
    <w:rsid w:val="00FC3948"/>
    <w:rsid w:val="00FC3A4B"/>
    <w:rsid w:val="00FC4893"/>
    <w:rsid w:val="00FC5018"/>
    <w:rsid w:val="00FC5772"/>
    <w:rsid w:val="00FC57E8"/>
    <w:rsid w:val="00FC6D1A"/>
    <w:rsid w:val="00FC7C1F"/>
    <w:rsid w:val="00FC7CA6"/>
    <w:rsid w:val="00FD0490"/>
    <w:rsid w:val="00FD133F"/>
    <w:rsid w:val="00FD14E0"/>
    <w:rsid w:val="00FD29EF"/>
    <w:rsid w:val="00FD2D73"/>
    <w:rsid w:val="00FD4381"/>
    <w:rsid w:val="00FD7DD1"/>
    <w:rsid w:val="00FD7E07"/>
    <w:rsid w:val="00FE04A7"/>
    <w:rsid w:val="00FE07B2"/>
    <w:rsid w:val="00FE0A64"/>
    <w:rsid w:val="00FE0B70"/>
    <w:rsid w:val="00FE13ED"/>
    <w:rsid w:val="00FE1620"/>
    <w:rsid w:val="00FE1D3C"/>
    <w:rsid w:val="00FE1D8B"/>
    <w:rsid w:val="00FE225C"/>
    <w:rsid w:val="00FE28E6"/>
    <w:rsid w:val="00FE405E"/>
    <w:rsid w:val="00FE4A20"/>
    <w:rsid w:val="00FE5387"/>
    <w:rsid w:val="00FE5DB2"/>
    <w:rsid w:val="00FE6A89"/>
    <w:rsid w:val="00FE6FE4"/>
    <w:rsid w:val="00FE71FB"/>
    <w:rsid w:val="00FE7629"/>
    <w:rsid w:val="00FE7706"/>
    <w:rsid w:val="00FF04F8"/>
    <w:rsid w:val="00FF1021"/>
    <w:rsid w:val="00FF1172"/>
    <w:rsid w:val="00FF212D"/>
    <w:rsid w:val="00FF256E"/>
    <w:rsid w:val="00FF2B44"/>
    <w:rsid w:val="00FF2BD7"/>
    <w:rsid w:val="00FF2C6A"/>
    <w:rsid w:val="00FF2ED9"/>
    <w:rsid w:val="00FF330E"/>
    <w:rsid w:val="00FF3FFC"/>
    <w:rsid w:val="00FF42C9"/>
    <w:rsid w:val="00FF5080"/>
    <w:rsid w:val="00FF5100"/>
    <w:rsid w:val="00FF54EB"/>
    <w:rsid w:val="00FF580A"/>
    <w:rsid w:val="00FF5DCA"/>
    <w:rsid w:val="00FF617D"/>
    <w:rsid w:val="00FF6238"/>
    <w:rsid w:val="00FF632F"/>
    <w:rsid w:val="00FF6816"/>
    <w:rsid w:val="00FF6877"/>
    <w:rsid w:val="00FF6B58"/>
    <w:rsid w:val="00FF735C"/>
    <w:rsid w:val="00FF792D"/>
    <w:rsid w:val="00FF793E"/>
    <w:rsid w:val="00FF7972"/>
    <w:rsid w:val="00FF7AAF"/>
    <w:rsid w:val="00FF7DC7"/>
    <w:rsid w:val="00FF7E79"/>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a6a6a6,#d9d9d9,#bfbfbf,#ddd"/>
    </o:shapedefaults>
    <o:shapelayout v:ext="edit">
      <o:idmap v:ext="edit" data="1"/>
    </o:shapelayout>
  </w:shapeDefaults>
  <w:decimalSymbol w:val="."/>
  <w:listSeparator w:val=","/>
  <w14:docId w14:val="4E239561"/>
  <w15:docId w15:val="{E252EE6C-6786-493C-80AC-96428CA7E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SimSun" w:hAnsi="Arial" w:cs="Times New Roman"/>
        <w:spacing w:val="-4"/>
        <w:w w:val="105"/>
        <w:sz w:val="22"/>
        <w:szCs w:val="22"/>
        <w:lang w:val="de-DE" w:eastAsia="de-DE" w:bidi="ar-SA"/>
      </w:rPr>
    </w:rPrDefault>
    <w:pPrDefault/>
  </w:docDefaults>
  <w:latentStyles w:defLockedState="0" w:defUIPriority="0" w:defSemiHidden="0" w:defUnhideWhenUsed="0" w:defQFormat="0" w:count="371">
    <w:lsdException w:name="Normal" w:qFormat="1"/>
    <w:lsdException w:name="heading 1" w:locked="1" w:uiPriority="9" w:qFormat="1"/>
    <w:lsdException w:name="heading 2" w:locked="1" w:qFormat="1"/>
    <w:lsdException w:name="heading 3" w:locked="1" w:qFormat="1"/>
    <w:lsdException w:name="heading 4" w:locked="1" w:qFormat="1"/>
    <w:lsdException w:name="heading 5" w:qFormat="1"/>
    <w:lsdException w:name="heading 6"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14" w:unhideWhenUsed="1"/>
    <w:lsdException w:name="footer" w:locked="1" w:semiHidden="1" w:uiPriority="17" w:unhideWhenUsed="1"/>
    <w:lsdException w:name="index heading" w:semiHidden="1" w:uiPriority="99" w:unhideWhenUsed="1"/>
    <w:lsdException w:name="caption" w:locked="1"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1" w:semiHidden="1" w:uiPriority="7" w:unhideWhenUsed="1"/>
    <w:lsdException w:name="List Number" w:locked="1" w:uiPriority="7"/>
    <w:lsdException w:name="List 2" w:semiHidden="1" w:unhideWhenUsed="1"/>
    <w:lsdException w:name="List 3" w:semiHidden="1" w:unhideWhenUsed="1"/>
    <w:lsdException w:name="List Bullet 2" w:locked="1" w:semiHidden="1" w:unhideWhenUsed="1"/>
    <w:lsdException w:name="List Bullet 3" w:locked="1" w:semiHidden="1" w:uiPriority="7" w:unhideWhenUsed="1"/>
    <w:lsdException w:name="List Bullet 4" w:locked="1" w:semiHidden="1" w:uiPriority="7" w:unhideWhenUsed="1"/>
    <w:lsdException w:name="List Bullet 5" w:locked="1" w:semiHidden="1" w:uiPriority="7"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2B55"/>
    <w:pPr>
      <w:spacing w:after="160" w:line="259" w:lineRule="auto"/>
    </w:pPr>
    <w:rPr>
      <w:rFonts w:asciiTheme="minorHAnsi" w:eastAsiaTheme="minorHAnsi" w:hAnsiTheme="minorHAnsi" w:cstheme="minorBidi"/>
      <w:spacing w:val="0"/>
      <w:w w:val="100"/>
      <w:lang w:val="en-US" w:eastAsia="en-US"/>
    </w:rPr>
  </w:style>
  <w:style w:type="paragraph" w:styleId="Heading1">
    <w:name w:val="heading 1"/>
    <w:basedOn w:val="Normal"/>
    <w:next w:val="Normal"/>
    <w:link w:val="Heading1Char"/>
    <w:uiPriority w:val="9"/>
    <w:qFormat/>
    <w:locked/>
    <w:rsid w:val="000258C7"/>
    <w:pPr>
      <w:keepNext/>
      <w:keepLines/>
      <w:pageBreakBefore/>
      <w:numPr>
        <w:numId w:val="10"/>
      </w:numPr>
      <w:spacing w:before="240" w:after="240"/>
      <w:outlineLvl w:val="0"/>
    </w:pPr>
    <w:rPr>
      <w:b/>
      <w:bCs/>
      <w:kern w:val="32"/>
      <w:sz w:val="32"/>
      <w:szCs w:val="36"/>
    </w:rPr>
  </w:style>
  <w:style w:type="paragraph" w:styleId="Heading2">
    <w:name w:val="heading 2"/>
    <w:basedOn w:val="Normal"/>
    <w:next w:val="Normal"/>
    <w:qFormat/>
    <w:locked/>
    <w:rsid w:val="000258C7"/>
    <w:pPr>
      <w:keepNext/>
      <w:keepLines/>
      <w:numPr>
        <w:ilvl w:val="1"/>
        <w:numId w:val="10"/>
      </w:numPr>
      <w:spacing w:before="240" w:after="240"/>
      <w:textAlignment w:val="baseline"/>
      <w:outlineLvl w:val="1"/>
    </w:pPr>
    <w:rPr>
      <w:b/>
      <w:bCs/>
      <w:iCs/>
      <w:sz w:val="28"/>
      <w:szCs w:val="32"/>
    </w:rPr>
  </w:style>
  <w:style w:type="paragraph" w:styleId="Heading3">
    <w:name w:val="heading 3"/>
    <w:aliases w:val="Überschrift 3 Char"/>
    <w:basedOn w:val="Normal"/>
    <w:next w:val="Normal"/>
    <w:link w:val="Heading3Char"/>
    <w:qFormat/>
    <w:locked/>
    <w:rsid w:val="000258C7"/>
    <w:pPr>
      <w:keepNext/>
      <w:keepLines/>
      <w:numPr>
        <w:ilvl w:val="2"/>
        <w:numId w:val="10"/>
      </w:numPr>
      <w:spacing w:before="240" w:after="240"/>
      <w:outlineLvl w:val="2"/>
    </w:pPr>
    <w:rPr>
      <w:b/>
      <w:bCs/>
      <w:sz w:val="24"/>
      <w:szCs w:val="28"/>
    </w:rPr>
  </w:style>
  <w:style w:type="paragraph" w:styleId="Heading4">
    <w:name w:val="heading 4"/>
    <w:basedOn w:val="Normal"/>
    <w:next w:val="Normal"/>
    <w:link w:val="Heading4Char"/>
    <w:qFormat/>
    <w:locked/>
    <w:rsid w:val="000258C7"/>
    <w:pPr>
      <w:keepNext/>
      <w:keepLines/>
      <w:numPr>
        <w:ilvl w:val="3"/>
        <w:numId w:val="10"/>
      </w:numPr>
      <w:spacing w:before="240" w:after="240"/>
      <w:outlineLvl w:val="3"/>
    </w:pPr>
    <w:rPr>
      <w:bCs/>
      <w:sz w:val="24"/>
      <w:szCs w:val="28"/>
    </w:rPr>
  </w:style>
  <w:style w:type="paragraph" w:styleId="Heading5">
    <w:name w:val="heading 5"/>
    <w:basedOn w:val="Normal"/>
    <w:next w:val="Normal"/>
    <w:qFormat/>
    <w:rsid w:val="000258C7"/>
    <w:pPr>
      <w:keepNext/>
      <w:numPr>
        <w:ilvl w:val="4"/>
        <w:numId w:val="10"/>
      </w:numPr>
      <w:spacing w:before="240" w:after="240"/>
      <w:outlineLvl w:val="4"/>
    </w:pPr>
    <w:rPr>
      <w:bCs/>
      <w:iCs/>
      <w:sz w:val="24"/>
      <w:szCs w:val="26"/>
    </w:rPr>
  </w:style>
  <w:style w:type="paragraph" w:styleId="Heading6">
    <w:name w:val="heading 6"/>
    <w:basedOn w:val="Normal"/>
    <w:next w:val="Normal"/>
    <w:qFormat/>
    <w:rsid w:val="000258C7"/>
    <w:pPr>
      <w:numPr>
        <w:ilvl w:val="5"/>
        <w:numId w:val="10"/>
      </w:numPr>
      <w:spacing w:before="240" w:after="240"/>
      <w:outlineLvl w:val="5"/>
    </w:pPr>
    <w:rPr>
      <w:bCs/>
      <w:sz w:val="24"/>
    </w:rPr>
  </w:style>
  <w:style w:type="paragraph" w:styleId="Heading7">
    <w:name w:val="heading 7"/>
    <w:basedOn w:val="Normal"/>
    <w:next w:val="Normal"/>
    <w:uiPriority w:val="99"/>
    <w:semiHidden/>
    <w:qFormat/>
    <w:rsid w:val="000258C7"/>
    <w:pPr>
      <w:spacing w:before="240" w:after="60"/>
      <w:outlineLvl w:val="6"/>
    </w:pPr>
    <w:rPr>
      <w:b/>
      <w:sz w:val="36"/>
    </w:rPr>
  </w:style>
  <w:style w:type="paragraph" w:styleId="Heading8">
    <w:name w:val="heading 8"/>
    <w:basedOn w:val="Normal"/>
    <w:next w:val="Normal"/>
    <w:uiPriority w:val="99"/>
    <w:semiHidden/>
    <w:qFormat/>
    <w:rsid w:val="000258C7"/>
    <w:pPr>
      <w:spacing w:before="240" w:after="60"/>
      <w:outlineLvl w:val="7"/>
    </w:pPr>
    <w:rPr>
      <w:b/>
      <w:iCs/>
      <w:sz w:val="36"/>
    </w:rPr>
  </w:style>
  <w:style w:type="paragraph" w:styleId="Heading9">
    <w:name w:val="heading 9"/>
    <w:basedOn w:val="Normal"/>
    <w:next w:val="Normal"/>
    <w:uiPriority w:val="99"/>
    <w:semiHidden/>
    <w:qFormat/>
    <w:rsid w:val="000258C7"/>
    <w:pPr>
      <w:spacing w:before="240" w:after="60"/>
      <w:outlineLvl w:val="8"/>
    </w:pPr>
    <w:rPr>
      <w:b/>
      <w:sz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MSBold">
    <w:name w:val="SMS Bold"/>
    <w:qFormat/>
    <w:rsid w:val="000258C7"/>
    <w:rPr>
      <w:b/>
    </w:rPr>
  </w:style>
  <w:style w:type="paragraph" w:styleId="TOC1">
    <w:name w:val="toc 1"/>
    <w:basedOn w:val="Normal"/>
    <w:next w:val="Normal"/>
    <w:uiPriority w:val="39"/>
    <w:locked/>
    <w:rsid w:val="000258C7"/>
    <w:pPr>
      <w:tabs>
        <w:tab w:val="left" w:pos="454"/>
        <w:tab w:val="right" w:leader="dot" w:pos="9639"/>
      </w:tabs>
      <w:spacing w:before="480"/>
      <w:ind w:left="454" w:right="567" w:hanging="454"/>
    </w:pPr>
    <w:rPr>
      <w:b/>
      <w:bCs/>
      <w:szCs w:val="24"/>
    </w:rPr>
  </w:style>
  <w:style w:type="paragraph" w:styleId="NormalIndent">
    <w:name w:val="Normal Indent"/>
    <w:basedOn w:val="Normal"/>
    <w:semiHidden/>
    <w:rsid w:val="000258C7"/>
    <w:pPr>
      <w:ind w:left="708"/>
    </w:pPr>
  </w:style>
  <w:style w:type="paragraph" w:styleId="TOC3">
    <w:name w:val="toc 3"/>
    <w:basedOn w:val="Normal"/>
    <w:next w:val="Normal"/>
    <w:uiPriority w:val="39"/>
    <w:locked/>
    <w:rsid w:val="000258C7"/>
    <w:pPr>
      <w:tabs>
        <w:tab w:val="left" w:pos="2041"/>
        <w:tab w:val="right" w:leader="dot" w:pos="9639"/>
      </w:tabs>
      <w:spacing w:before="60"/>
      <w:ind w:left="2041" w:right="567" w:hanging="907"/>
    </w:pPr>
    <w:rPr>
      <w:iCs/>
    </w:rPr>
  </w:style>
  <w:style w:type="paragraph" w:styleId="TOC2">
    <w:name w:val="toc 2"/>
    <w:basedOn w:val="Normal"/>
    <w:next w:val="Normal"/>
    <w:uiPriority w:val="39"/>
    <w:locked/>
    <w:rsid w:val="000258C7"/>
    <w:pPr>
      <w:tabs>
        <w:tab w:val="left" w:pos="1134"/>
        <w:tab w:val="right" w:leader="dot" w:pos="9639"/>
      </w:tabs>
      <w:spacing w:before="60"/>
      <w:ind w:left="1134" w:right="567" w:hanging="680"/>
    </w:pPr>
    <w:rPr>
      <w:bCs/>
    </w:rPr>
  </w:style>
  <w:style w:type="paragraph" w:styleId="TOC5">
    <w:name w:val="toc 5"/>
    <w:basedOn w:val="Normal"/>
    <w:next w:val="Normal"/>
    <w:autoRedefine/>
    <w:uiPriority w:val="39"/>
    <w:rsid w:val="000258C7"/>
    <w:pPr>
      <w:tabs>
        <w:tab w:val="left" w:leader="dot" w:pos="8505"/>
      </w:tabs>
      <w:spacing w:after="120"/>
    </w:pPr>
  </w:style>
  <w:style w:type="paragraph" w:styleId="TOC6">
    <w:name w:val="toc 6"/>
    <w:basedOn w:val="Normal"/>
    <w:next w:val="Normal"/>
    <w:autoRedefine/>
    <w:uiPriority w:val="39"/>
    <w:rsid w:val="000258C7"/>
    <w:pPr>
      <w:ind w:left="880"/>
    </w:pPr>
  </w:style>
  <w:style w:type="paragraph" w:styleId="TOC4">
    <w:name w:val="toc 4"/>
    <w:basedOn w:val="Normal"/>
    <w:next w:val="Normal"/>
    <w:uiPriority w:val="39"/>
    <w:locked/>
    <w:rsid w:val="000258C7"/>
    <w:pPr>
      <w:tabs>
        <w:tab w:val="left" w:pos="3175"/>
        <w:tab w:val="right" w:leader="dot" w:pos="9639"/>
      </w:tabs>
      <w:spacing w:before="60"/>
      <w:ind w:left="3175" w:right="567" w:hanging="1134"/>
    </w:pPr>
  </w:style>
  <w:style w:type="paragraph" w:styleId="TOC7">
    <w:name w:val="toc 7"/>
    <w:basedOn w:val="Normal"/>
    <w:next w:val="Normal"/>
    <w:autoRedefine/>
    <w:uiPriority w:val="39"/>
    <w:rsid w:val="000258C7"/>
    <w:pPr>
      <w:ind w:left="1100"/>
    </w:pPr>
  </w:style>
  <w:style w:type="paragraph" w:styleId="TOC8">
    <w:name w:val="toc 8"/>
    <w:basedOn w:val="Normal"/>
    <w:next w:val="Normal"/>
    <w:autoRedefine/>
    <w:uiPriority w:val="39"/>
    <w:rsid w:val="000258C7"/>
    <w:pPr>
      <w:ind w:left="1320"/>
    </w:pPr>
  </w:style>
  <w:style w:type="paragraph" w:styleId="TOC9">
    <w:name w:val="toc 9"/>
    <w:basedOn w:val="Normal"/>
    <w:next w:val="Normal"/>
    <w:autoRedefine/>
    <w:uiPriority w:val="39"/>
    <w:rsid w:val="000258C7"/>
    <w:pPr>
      <w:ind w:left="1540"/>
    </w:pPr>
  </w:style>
  <w:style w:type="character" w:styleId="CommentReference">
    <w:name w:val="annotation reference"/>
    <w:semiHidden/>
    <w:rsid w:val="000258C7"/>
    <w:rPr>
      <w:sz w:val="16"/>
      <w:szCs w:val="16"/>
    </w:rPr>
  </w:style>
  <w:style w:type="paragraph" w:styleId="CommentText">
    <w:name w:val="annotation text"/>
    <w:basedOn w:val="Normal"/>
    <w:semiHidden/>
    <w:rsid w:val="000258C7"/>
  </w:style>
  <w:style w:type="paragraph" w:styleId="ListBullet">
    <w:name w:val="List Bullet"/>
    <w:basedOn w:val="Normal"/>
    <w:uiPriority w:val="7"/>
    <w:locked/>
    <w:rsid w:val="000258C7"/>
    <w:pPr>
      <w:keepLines/>
      <w:numPr>
        <w:numId w:val="7"/>
      </w:numPr>
    </w:pPr>
  </w:style>
  <w:style w:type="character" w:styleId="Hyperlink">
    <w:name w:val="Hyperlink"/>
    <w:uiPriority w:val="99"/>
    <w:locked/>
    <w:rsid w:val="000258C7"/>
    <w:rPr>
      <w:color w:val="auto"/>
      <w:u w:val="single"/>
    </w:rPr>
  </w:style>
  <w:style w:type="paragraph" w:styleId="Footer">
    <w:name w:val="footer"/>
    <w:basedOn w:val="Normal"/>
    <w:link w:val="FooterChar"/>
    <w:uiPriority w:val="17"/>
    <w:locked/>
    <w:rsid w:val="000258C7"/>
    <w:rPr>
      <w:sz w:val="11"/>
      <w:szCs w:val="12"/>
    </w:rPr>
  </w:style>
  <w:style w:type="paragraph" w:styleId="FootnoteText">
    <w:name w:val="footnote text"/>
    <w:basedOn w:val="Normal"/>
    <w:uiPriority w:val="99"/>
    <w:semiHidden/>
    <w:rsid w:val="000258C7"/>
    <w:rPr>
      <w:sz w:val="18"/>
    </w:rPr>
  </w:style>
  <w:style w:type="paragraph" w:styleId="Header">
    <w:name w:val="header"/>
    <w:basedOn w:val="Normal"/>
    <w:uiPriority w:val="14"/>
    <w:rsid w:val="000258C7"/>
    <w:pPr>
      <w:tabs>
        <w:tab w:val="center" w:pos="4820"/>
        <w:tab w:val="right" w:pos="9639"/>
      </w:tabs>
    </w:pPr>
  </w:style>
  <w:style w:type="paragraph" w:styleId="ListBullet2">
    <w:name w:val="List Bullet 2"/>
    <w:basedOn w:val="Normal"/>
    <w:locked/>
    <w:rsid w:val="000258C7"/>
    <w:pPr>
      <w:keepLines/>
      <w:numPr>
        <w:numId w:val="14"/>
      </w:numPr>
    </w:pPr>
  </w:style>
  <w:style w:type="character" w:styleId="PageNumber">
    <w:name w:val="page number"/>
    <w:semiHidden/>
    <w:rsid w:val="000258C7"/>
    <w:rPr>
      <w:rFonts w:ascii="Arial" w:hAnsi="Arial"/>
      <w:sz w:val="18"/>
    </w:rPr>
  </w:style>
  <w:style w:type="paragraph" w:customStyle="1" w:styleId="SMSBox">
    <w:name w:val="SMS Box"/>
    <w:basedOn w:val="Normal"/>
    <w:uiPriority w:val="29"/>
    <w:rsid w:val="000258C7"/>
    <w:pPr>
      <w:pBdr>
        <w:top w:val="single" w:sz="4" w:space="4" w:color="auto"/>
        <w:left w:val="single" w:sz="4" w:space="4" w:color="auto"/>
        <w:bottom w:val="single" w:sz="4" w:space="4" w:color="auto"/>
        <w:right w:val="single" w:sz="4" w:space="4" w:color="auto"/>
      </w:pBdr>
      <w:ind w:left="1134" w:hanging="1134"/>
    </w:pPr>
  </w:style>
  <w:style w:type="paragraph" w:customStyle="1" w:styleId="SMSCaptionleft">
    <w:name w:val="SMS Caption left"/>
    <w:basedOn w:val="Normal"/>
    <w:next w:val="Normal"/>
    <w:uiPriority w:val="11"/>
    <w:locked/>
    <w:rsid w:val="000258C7"/>
    <w:pPr>
      <w:spacing w:before="60" w:after="60"/>
      <w:ind w:left="680" w:hanging="680"/>
    </w:pPr>
    <w:rPr>
      <w:b/>
      <w:sz w:val="18"/>
    </w:rPr>
  </w:style>
  <w:style w:type="paragraph" w:customStyle="1" w:styleId="SMSTitle20pt">
    <w:name w:val="SMS Title 20pt"/>
    <w:basedOn w:val="Normal"/>
    <w:next w:val="Normal"/>
    <w:uiPriority w:val="10"/>
    <w:rsid w:val="000258C7"/>
    <w:rPr>
      <w:b/>
      <w:sz w:val="40"/>
    </w:rPr>
  </w:style>
  <w:style w:type="paragraph" w:styleId="Index1">
    <w:name w:val="index 1"/>
    <w:basedOn w:val="Normal"/>
    <w:next w:val="Normal"/>
    <w:autoRedefine/>
    <w:uiPriority w:val="99"/>
    <w:semiHidden/>
    <w:rsid w:val="000258C7"/>
    <w:pPr>
      <w:tabs>
        <w:tab w:val="right" w:leader="dot" w:pos="4449"/>
      </w:tabs>
      <w:ind w:left="220" w:hanging="220"/>
    </w:pPr>
    <w:rPr>
      <w:rFonts w:cstheme="minorHAnsi"/>
      <w:sz w:val="18"/>
      <w:szCs w:val="18"/>
    </w:rPr>
  </w:style>
  <w:style w:type="paragraph" w:styleId="IndexHeading">
    <w:name w:val="index heading"/>
    <w:basedOn w:val="Normal"/>
    <w:next w:val="Index1"/>
    <w:autoRedefine/>
    <w:uiPriority w:val="99"/>
    <w:semiHidden/>
    <w:rsid w:val="000258C7"/>
    <w:pPr>
      <w:pBdr>
        <w:top w:val="single" w:sz="12" w:space="0" w:color="auto"/>
      </w:pBdr>
      <w:spacing w:before="360" w:after="240"/>
    </w:pPr>
    <w:rPr>
      <w:rFonts w:ascii="Arial Fett" w:hAnsi="Arial Fett" w:cstheme="minorHAnsi"/>
      <w:b/>
      <w:bCs/>
      <w:iCs/>
      <w:sz w:val="24"/>
      <w:szCs w:val="26"/>
    </w:rPr>
  </w:style>
  <w:style w:type="paragraph" w:customStyle="1" w:styleId="SMSFootercenter">
    <w:name w:val="SMS Footer center"/>
    <w:basedOn w:val="Normal"/>
    <w:uiPriority w:val="16"/>
    <w:locked/>
    <w:rsid w:val="000258C7"/>
    <w:pPr>
      <w:jc w:val="center"/>
    </w:pPr>
    <w:rPr>
      <w:sz w:val="18"/>
    </w:rPr>
  </w:style>
  <w:style w:type="paragraph" w:styleId="ListBullet3">
    <w:name w:val="List Bullet 3"/>
    <w:basedOn w:val="Normal"/>
    <w:uiPriority w:val="7"/>
    <w:locked/>
    <w:rsid w:val="000258C7"/>
    <w:pPr>
      <w:keepLines/>
      <w:numPr>
        <w:numId w:val="15"/>
      </w:numPr>
      <w:ind w:left="1020" w:hanging="340"/>
    </w:pPr>
  </w:style>
  <w:style w:type="paragraph" w:customStyle="1" w:styleId="SMSHeadercenter">
    <w:name w:val="SMS Header center"/>
    <w:basedOn w:val="Normal"/>
    <w:uiPriority w:val="13"/>
    <w:locked/>
    <w:rsid w:val="000258C7"/>
    <w:pPr>
      <w:jc w:val="center"/>
    </w:pPr>
    <w:rPr>
      <w:b/>
    </w:rPr>
  </w:style>
  <w:style w:type="paragraph" w:customStyle="1" w:styleId="SMSTitle12pt">
    <w:name w:val="SMS Title 12pt"/>
    <w:basedOn w:val="Normal"/>
    <w:next w:val="Normal"/>
    <w:uiPriority w:val="10"/>
    <w:rsid w:val="000258C7"/>
    <w:rPr>
      <w:b/>
      <w:sz w:val="24"/>
    </w:rPr>
  </w:style>
  <w:style w:type="paragraph" w:customStyle="1" w:styleId="SMSTableContentHeader">
    <w:name w:val="SMS Table Content Header"/>
    <w:basedOn w:val="Normal"/>
    <w:uiPriority w:val="2"/>
    <w:qFormat/>
    <w:rsid w:val="000258C7"/>
    <w:rPr>
      <w:b/>
      <w:sz w:val="18"/>
    </w:rPr>
  </w:style>
  <w:style w:type="paragraph" w:customStyle="1" w:styleId="SMSCodeExample">
    <w:name w:val="SMS Code Example"/>
    <w:basedOn w:val="Normal"/>
    <w:uiPriority w:val="29"/>
    <w:rsid w:val="000258C7"/>
    <w:rPr>
      <w:rFonts w:ascii="Courier New" w:hAnsi="Courier New" w:cs="Courier New"/>
    </w:rPr>
  </w:style>
  <w:style w:type="paragraph" w:styleId="ListBullet4">
    <w:name w:val="List Bullet 4"/>
    <w:basedOn w:val="Normal"/>
    <w:uiPriority w:val="7"/>
    <w:locked/>
    <w:rsid w:val="000258C7"/>
    <w:pPr>
      <w:keepLines/>
      <w:numPr>
        <w:numId w:val="16"/>
      </w:numPr>
    </w:pPr>
  </w:style>
  <w:style w:type="paragraph" w:styleId="ListBullet5">
    <w:name w:val="List Bullet 5"/>
    <w:basedOn w:val="Normal"/>
    <w:uiPriority w:val="7"/>
    <w:locked/>
    <w:rsid w:val="000258C7"/>
    <w:pPr>
      <w:keepLines/>
      <w:numPr>
        <w:numId w:val="9"/>
      </w:numPr>
      <w:ind w:left="1815" w:hanging="454"/>
    </w:pPr>
  </w:style>
  <w:style w:type="paragraph" w:styleId="Caption">
    <w:name w:val="caption"/>
    <w:basedOn w:val="Normal"/>
    <w:next w:val="Normal"/>
    <w:uiPriority w:val="35"/>
    <w:qFormat/>
    <w:locked/>
    <w:rsid w:val="000258C7"/>
    <w:pPr>
      <w:spacing w:before="60" w:after="60"/>
      <w:ind w:left="680" w:hanging="680"/>
    </w:pPr>
    <w:rPr>
      <w:b/>
      <w:bCs/>
      <w:sz w:val="18"/>
    </w:rPr>
  </w:style>
  <w:style w:type="table" w:styleId="TableGrid">
    <w:name w:val="Table Grid"/>
    <w:aliases w:val="SMS Table normal"/>
    <w:basedOn w:val="TableNormal"/>
    <w:rsid w:val="000258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0258C7"/>
    <w:pPr>
      <w:shd w:val="clear" w:color="auto" w:fill="000080"/>
    </w:pPr>
    <w:rPr>
      <w:rFonts w:ascii="Tahoma" w:hAnsi="Tahoma" w:cs="Tahoma"/>
    </w:rPr>
  </w:style>
  <w:style w:type="paragraph" w:customStyle="1" w:styleId="SMSCaptionright">
    <w:name w:val="SMS Caption right"/>
    <w:basedOn w:val="Normal"/>
    <w:next w:val="Normal"/>
    <w:uiPriority w:val="12"/>
    <w:locked/>
    <w:rsid w:val="000258C7"/>
    <w:pPr>
      <w:spacing w:before="60" w:after="60"/>
      <w:ind w:left="680" w:hanging="680"/>
      <w:jc w:val="right"/>
    </w:pPr>
    <w:rPr>
      <w:rFonts w:ascii="Arial Fett" w:hAnsi="Arial Fett"/>
      <w:b/>
      <w:sz w:val="18"/>
    </w:rPr>
  </w:style>
  <w:style w:type="paragraph" w:styleId="TableofFigures">
    <w:name w:val="table of figures"/>
    <w:basedOn w:val="Normal"/>
    <w:next w:val="Normal"/>
    <w:uiPriority w:val="99"/>
    <w:rsid w:val="000258C7"/>
    <w:pPr>
      <w:tabs>
        <w:tab w:val="right" w:leader="dot" w:pos="9639"/>
      </w:tabs>
      <w:ind w:left="851" w:right="567" w:hanging="851"/>
    </w:pPr>
  </w:style>
  <w:style w:type="paragraph" w:customStyle="1" w:styleId="SMSFooterright">
    <w:name w:val="SMS Footer right"/>
    <w:basedOn w:val="Normal"/>
    <w:uiPriority w:val="16"/>
    <w:locked/>
    <w:rsid w:val="000258C7"/>
    <w:pPr>
      <w:jc w:val="right"/>
    </w:pPr>
    <w:rPr>
      <w:sz w:val="18"/>
    </w:rPr>
  </w:style>
  <w:style w:type="table" w:customStyle="1" w:styleId="SMSTablesmallheadergrey">
    <w:name w:val="SMS Table small header grey"/>
    <w:basedOn w:val="TableNormal"/>
    <w:locked/>
    <w:rsid w:val="000258C7"/>
    <w:tblP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b w:val="0"/>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C0C0C0"/>
      </w:tcPr>
    </w:tblStylePr>
  </w:style>
  <w:style w:type="table" w:customStyle="1" w:styleId="SMSTablesmall">
    <w:name w:val="SMS Table small"/>
    <w:basedOn w:val="TableNormal"/>
    <w:locked/>
    <w:rsid w:val="000258C7"/>
    <w:tblP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MSUnderline">
    <w:name w:val="SMS Underline"/>
    <w:uiPriority w:val="1"/>
    <w:qFormat/>
    <w:rsid w:val="000258C7"/>
    <w:rPr>
      <w:u w:val="single"/>
    </w:rPr>
  </w:style>
  <w:style w:type="numbering" w:styleId="111111">
    <w:name w:val="Outline List 2"/>
    <w:basedOn w:val="NoList"/>
    <w:semiHidden/>
    <w:locked/>
    <w:rsid w:val="000258C7"/>
    <w:pPr>
      <w:numPr>
        <w:numId w:val="4"/>
      </w:numPr>
    </w:pPr>
  </w:style>
  <w:style w:type="numbering" w:styleId="1ai">
    <w:name w:val="Outline List 1"/>
    <w:basedOn w:val="NoList"/>
    <w:semiHidden/>
    <w:locked/>
    <w:rsid w:val="000258C7"/>
    <w:pPr>
      <w:numPr>
        <w:numId w:val="5"/>
      </w:numPr>
    </w:pPr>
  </w:style>
  <w:style w:type="paragraph" w:styleId="Salutation">
    <w:name w:val="Salutation"/>
    <w:basedOn w:val="Normal"/>
    <w:next w:val="Normal"/>
    <w:semiHidden/>
    <w:rsid w:val="000258C7"/>
  </w:style>
  <w:style w:type="numbering" w:styleId="ArticleSection">
    <w:name w:val="Outline List 3"/>
    <w:basedOn w:val="NoList"/>
    <w:semiHidden/>
    <w:locked/>
    <w:rsid w:val="000258C7"/>
    <w:pPr>
      <w:numPr>
        <w:numId w:val="6"/>
      </w:numPr>
    </w:pPr>
  </w:style>
  <w:style w:type="character" w:styleId="FollowedHyperlink">
    <w:name w:val="FollowedHyperlink"/>
    <w:semiHidden/>
    <w:rsid w:val="000258C7"/>
    <w:rPr>
      <w:color w:val="800080"/>
      <w:u w:val="single"/>
    </w:rPr>
  </w:style>
  <w:style w:type="paragraph" w:styleId="BlockText">
    <w:name w:val="Block Text"/>
    <w:basedOn w:val="Normal"/>
    <w:semiHidden/>
    <w:rsid w:val="000258C7"/>
    <w:pPr>
      <w:spacing w:after="120"/>
      <w:ind w:left="1440" w:right="1440"/>
    </w:pPr>
  </w:style>
  <w:style w:type="paragraph" w:styleId="Date">
    <w:name w:val="Date"/>
    <w:basedOn w:val="Normal"/>
    <w:next w:val="Normal"/>
    <w:semiHidden/>
    <w:rsid w:val="000258C7"/>
  </w:style>
  <w:style w:type="paragraph" w:styleId="E-mailSignature">
    <w:name w:val="E-mail Signature"/>
    <w:basedOn w:val="Normal"/>
    <w:semiHidden/>
    <w:rsid w:val="000258C7"/>
  </w:style>
  <w:style w:type="character" w:styleId="Strong">
    <w:name w:val="Strong"/>
    <w:basedOn w:val="DefaultParagraphFont"/>
    <w:semiHidden/>
    <w:qFormat/>
    <w:rsid w:val="000258C7"/>
    <w:rPr>
      <w:b/>
      <w:bCs/>
    </w:rPr>
  </w:style>
  <w:style w:type="paragraph" w:styleId="NoteHeading">
    <w:name w:val="Note Heading"/>
    <w:basedOn w:val="Normal"/>
    <w:next w:val="Normal"/>
    <w:semiHidden/>
    <w:rsid w:val="000258C7"/>
  </w:style>
  <w:style w:type="paragraph" w:styleId="Closing">
    <w:name w:val="Closing"/>
    <w:basedOn w:val="Normal"/>
    <w:semiHidden/>
    <w:rsid w:val="000258C7"/>
    <w:pPr>
      <w:ind w:left="4252"/>
    </w:pPr>
  </w:style>
  <w:style w:type="character" w:styleId="Emphasis">
    <w:name w:val="Emphasis"/>
    <w:semiHidden/>
    <w:qFormat/>
    <w:rsid w:val="000258C7"/>
    <w:rPr>
      <w:i/>
      <w:iCs/>
    </w:rPr>
  </w:style>
  <w:style w:type="paragraph" w:styleId="HTMLAddress">
    <w:name w:val="HTML Address"/>
    <w:basedOn w:val="Normal"/>
    <w:semiHidden/>
    <w:rsid w:val="000258C7"/>
    <w:rPr>
      <w:i/>
      <w:iCs/>
    </w:rPr>
  </w:style>
  <w:style w:type="character" w:styleId="HTMLAcronym">
    <w:name w:val="HTML Acronym"/>
    <w:basedOn w:val="DefaultParagraphFont"/>
    <w:semiHidden/>
    <w:rsid w:val="000258C7"/>
  </w:style>
  <w:style w:type="character" w:styleId="HTMLSample">
    <w:name w:val="HTML Sample"/>
    <w:semiHidden/>
    <w:rsid w:val="000258C7"/>
    <w:rPr>
      <w:rFonts w:ascii="Courier New" w:hAnsi="Courier New"/>
    </w:rPr>
  </w:style>
  <w:style w:type="character" w:styleId="HTMLCode">
    <w:name w:val="HTML Code"/>
    <w:semiHidden/>
    <w:rsid w:val="000258C7"/>
    <w:rPr>
      <w:rFonts w:ascii="Courier New" w:hAnsi="Courier New"/>
      <w:sz w:val="20"/>
      <w:szCs w:val="20"/>
    </w:rPr>
  </w:style>
  <w:style w:type="character" w:styleId="HTMLDefinition">
    <w:name w:val="HTML Definition"/>
    <w:semiHidden/>
    <w:rsid w:val="000258C7"/>
    <w:rPr>
      <w:i/>
      <w:iCs/>
    </w:rPr>
  </w:style>
  <w:style w:type="character" w:styleId="HTMLTypewriter">
    <w:name w:val="HTML Typewriter"/>
    <w:uiPriority w:val="99"/>
    <w:semiHidden/>
    <w:rsid w:val="000258C7"/>
    <w:rPr>
      <w:rFonts w:ascii="Courier New" w:hAnsi="Courier New"/>
      <w:sz w:val="20"/>
      <w:szCs w:val="20"/>
    </w:rPr>
  </w:style>
  <w:style w:type="character" w:styleId="HTMLKeyboard">
    <w:name w:val="HTML Keyboard"/>
    <w:semiHidden/>
    <w:rsid w:val="000258C7"/>
    <w:rPr>
      <w:rFonts w:ascii="Courier New" w:hAnsi="Courier New"/>
      <w:sz w:val="20"/>
      <w:szCs w:val="20"/>
    </w:rPr>
  </w:style>
  <w:style w:type="character" w:styleId="HTMLVariable">
    <w:name w:val="HTML Variable"/>
    <w:semiHidden/>
    <w:rsid w:val="000258C7"/>
    <w:rPr>
      <w:i/>
      <w:iCs/>
    </w:rPr>
  </w:style>
  <w:style w:type="paragraph" w:styleId="HTMLPreformatted">
    <w:name w:val="HTML Preformatted"/>
    <w:basedOn w:val="Normal"/>
    <w:semiHidden/>
    <w:rsid w:val="000258C7"/>
    <w:rPr>
      <w:rFonts w:ascii="Courier New" w:hAnsi="Courier New"/>
    </w:rPr>
  </w:style>
  <w:style w:type="character" w:styleId="HTMLCite">
    <w:name w:val="HTML Cite"/>
    <w:semiHidden/>
    <w:rsid w:val="000258C7"/>
    <w:rPr>
      <w:i/>
      <w:iCs/>
    </w:rPr>
  </w:style>
  <w:style w:type="paragraph" w:styleId="List">
    <w:name w:val="List"/>
    <w:basedOn w:val="Normal"/>
    <w:semiHidden/>
    <w:rsid w:val="000258C7"/>
    <w:pPr>
      <w:ind w:left="283" w:hanging="283"/>
    </w:pPr>
  </w:style>
  <w:style w:type="paragraph" w:styleId="List2">
    <w:name w:val="List 2"/>
    <w:basedOn w:val="Normal"/>
    <w:semiHidden/>
    <w:rsid w:val="000258C7"/>
    <w:pPr>
      <w:ind w:left="566" w:hanging="283"/>
    </w:pPr>
  </w:style>
  <w:style w:type="paragraph" w:styleId="List3">
    <w:name w:val="List 3"/>
    <w:basedOn w:val="Normal"/>
    <w:semiHidden/>
    <w:rsid w:val="000258C7"/>
    <w:pPr>
      <w:ind w:left="849" w:hanging="283"/>
    </w:pPr>
  </w:style>
  <w:style w:type="paragraph" w:styleId="List4">
    <w:name w:val="List 4"/>
    <w:basedOn w:val="Normal"/>
    <w:semiHidden/>
    <w:rsid w:val="000258C7"/>
    <w:pPr>
      <w:ind w:left="1132" w:hanging="283"/>
    </w:pPr>
  </w:style>
  <w:style w:type="paragraph" w:styleId="List5">
    <w:name w:val="List 5"/>
    <w:basedOn w:val="Normal"/>
    <w:semiHidden/>
    <w:rsid w:val="000258C7"/>
    <w:pPr>
      <w:ind w:left="1415" w:hanging="283"/>
    </w:pPr>
  </w:style>
  <w:style w:type="paragraph" w:styleId="ListContinue">
    <w:name w:val="List Continue"/>
    <w:basedOn w:val="Normal"/>
    <w:semiHidden/>
    <w:rsid w:val="000258C7"/>
    <w:pPr>
      <w:spacing w:after="120"/>
      <w:ind w:left="283"/>
    </w:pPr>
  </w:style>
  <w:style w:type="paragraph" w:styleId="ListContinue2">
    <w:name w:val="List Continue 2"/>
    <w:basedOn w:val="Normal"/>
    <w:semiHidden/>
    <w:rsid w:val="000258C7"/>
    <w:pPr>
      <w:spacing w:after="120"/>
      <w:ind w:left="566"/>
    </w:pPr>
  </w:style>
  <w:style w:type="paragraph" w:styleId="ListContinue3">
    <w:name w:val="List Continue 3"/>
    <w:basedOn w:val="Normal"/>
    <w:semiHidden/>
    <w:rsid w:val="000258C7"/>
    <w:pPr>
      <w:spacing w:after="120"/>
      <w:ind w:left="849"/>
    </w:pPr>
  </w:style>
  <w:style w:type="paragraph" w:styleId="ListContinue4">
    <w:name w:val="List Continue 4"/>
    <w:basedOn w:val="Normal"/>
    <w:semiHidden/>
    <w:rsid w:val="000258C7"/>
    <w:pPr>
      <w:spacing w:after="120"/>
      <w:ind w:left="1132"/>
    </w:pPr>
  </w:style>
  <w:style w:type="paragraph" w:styleId="ListContinue5">
    <w:name w:val="List Continue 5"/>
    <w:basedOn w:val="Normal"/>
    <w:semiHidden/>
    <w:rsid w:val="000258C7"/>
    <w:pPr>
      <w:spacing w:after="120"/>
      <w:ind w:left="1415"/>
    </w:pPr>
  </w:style>
  <w:style w:type="paragraph" w:styleId="ListNumber">
    <w:name w:val="List Number"/>
    <w:basedOn w:val="Normal"/>
    <w:uiPriority w:val="7"/>
    <w:unhideWhenUsed/>
    <w:locked/>
    <w:rsid w:val="000258C7"/>
    <w:pPr>
      <w:numPr>
        <w:numId w:val="12"/>
      </w:numPr>
      <w:tabs>
        <w:tab w:val="clear" w:pos="340"/>
      </w:tabs>
      <w:contextualSpacing/>
    </w:pPr>
    <w:rPr>
      <w:szCs w:val="20"/>
      <w:lang w:eastAsia="zh-CN"/>
    </w:rPr>
  </w:style>
  <w:style w:type="paragraph" w:styleId="ListNumber2">
    <w:name w:val="List Number 2"/>
    <w:basedOn w:val="Normal"/>
    <w:semiHidden/>
    <w:rsid w:val="000258C7"/>
    <w:pPr>
      <w:numPr>
        <w:numId w:val="11"/>
      </w:numPr>
      <w:tabs>
        <w:tab w:val="clear" w:pos="643"/>
        <w:tab w:val="left" w:pos="680"/>
      </w:tabs>
      <w:ind w:left="680" w:hanging="340"/>
      <w:contextualSpacing/>
    </w:pPr>
    <w:rPr>
      <w:rFonts w:eastAsiaTheme="minorEastAsia"/>
      <w:lang w:eastAsia="zh-SG"/>
    </w:rPr>
  </w:style>
  <w:style w:type="paragraph" w:styleId="ListNumber3">
    <w:name w:val="List Number 3"/>
    <w:basedOn w:val="Normal"/>
    <w:semiHidden/>
    <w:rsid w:val="000258C7"/>
    <w:pPr>
      <w:numPr>
        <w:numId w:val="1"/>
      </w:numPr>
      <w:tabs>
        <w:tab w:val="clear" w:pos="926"/>
        <w:tab w:val="left" w:pos="1021"/>
      </w:tabs>
      <w:ind w:left="1020" w:hanging="340"/>
    </w:pPr>
    <w:rPr>
      <w:lang w:eastAsia="zh-SG"/>
    </w:rPr>
  </w:style>
  <w:style w:type="paragraph" w:styleId="ListNumber4">
    <w:name w:val="List Number 4"/>
    <w:basedOn w:val="Normal"/>
    <w:semiHidden/>
    <w:rsid w:val="000258C7"/>
    <w:pPr>
      <w:numPr>
        <w:numId w:val="2"/>
      </w:numPr>
      <w:tabs>
        <w:tab w:val="clear" w:pos="1209"/>
        <w:tab w:val="left" w:pos="1361"/>
      </w:tabs>
      <w:ind w:left="1361" w:hanging="340"/>
    </w:pPr>
  </w:style>
  <w:style w:type="paragraph" w:styleId="ListNumber5">
    <w:name w:val="List Number 5"/>
    <w:basedOn w:val="Normal"/>
    <w:semiHidden/>
    <w:rsid w:val="000258C7"/>
    <w:pPr>
      <w:numPr>
        <w:numId w:val="3"/>
      </w:numPr>
      <w:tabs>
        <w:tab w:val="clear" w:pos="1492"/>
        <w:tab w:val="left" w:pos="1814"/>
      </w:tabs>
      <w:ind w:left="1701" w:hanging="340"/>
    </w:pPr>
  </w:style>
  <w:style w:type="paragraph" w:styleId="MessageHeader">
    <w:name w:val="Message Header"/>
    <w:basedOn w:val="Normal"/>
    <w:semiHidden/>
    <w:rsid w:val="000258C7"/>
    <w:pPr>
      <w:pBdr>
        <w:top w:val="single" w:sz="6" w:space="1" w:color="auto"/>
        <w:left w:val="single" w:sz="6" w:space="1" w:color="auto"/>
        <w:bottom w:val="single" w:sz="6" w:space="1" w:color="auto"/>
        <w:right w:val="single" w:sz="6" w:space="1" w:color="auto"/>
      </w:pBdr>
      <w:shd w:val="pct20" w:color="auto" w:fill="auto"/>
      <w:ind w:left="1134" w:hanging="1134"/>
    </w:pPr>
    <w:rPr>
      <w:sz w:val="24"/>
      <w:szCs w:val="24"/>
    </w:rPr>
  </w:style>
  <w:style w:type="paragraph" w:styleId="PlainText">
    <w:name w:val="Plain Text"/>
    <w:basedOn w:val="Normal"/>
    <w:semiHidden/>
    <w:rsid w:val="000258C7"/>
    <w:rPr>
      <w:rFonts w:ascii="Courier New" w:hAnsi="Courier New"/>
    </w:rPr>
  </w:style>
  <w:style w:type="paragraph" w:styleId="NormalWeb">
    <w:name w:val="Normal (Web)"/>
    <w:basedOn w:val="Normal"/>
    <w:uiPriority w:val="99"/>
    <w:semiHidden/>
    <w:rsid w:val="000258C7"/>
    <w:rPr>
      <w:rFonts w:ascii="Times New Roman" w:hAnsi="Times New Roman"/>
      <w:sz w:val="24"/>
      <w:szCs w:val="24"/>
    </w:rPr>
  </w:style>
  <w:style w:type="table" w:styleId="Table3Deffects1">
    <w:name w:val="Table 3D effects 1"/>
    <w:basedOn w:val="TableNormal"/>
    <w:semiHidden/>
    <w:locked/>
    <w:rsid w:val="000258C7"/>
    <w:pPr>
      <w:spacing w:line="360"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locked/>
    <w:rsid w:val="000258C7"/>
    <w:pPr>
      <w:spacing w:line="360" w:lineRule="auto"/>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locked/>
    <w:rsid w:val="000258C7"/>
    <w:pPr>
      <w:spacing w:line="360" w:lineRule="auto"/>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semiHidden/>
    <w:locked/>
    <w:rsid w:val="000258C7"/>
    <w:pPr>
      <w:spacing w:line="36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semiHidden/>
    <w:locked/>
    <w:rsid w:val="000258C7"/>
    <w:pPr>
      <w:spacing w:line="360"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locked/>
    <w:rsid w:val="000258C7"/>
    <w:pPr>
      <w:spacing w:line="36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locked/>
    <w:rsid w:val="000258C7"/>
    <w:pPr>
      <w:spacing w:line="360"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semiHidden/>
    <w:locked/>
    <w:rsid w:val="000258C7"/>
    <w:pPr>
      <w:spacing w:line="360"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lorful1">
    <w:name w:val="Table Colorful 1"/>
    <w:basedOn w:val="TableNormal"/>
    <w:semiHidden/>
    <w:locked/>
    <w:rsid w:val="000258C7"/>
    <w:pPr>
      <w:spacing w:line="36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locked/>
    <w:rsid w:val="000258C7"/>
    <w:pPr>
      <w:spacing w:line="360" w:lineRule="auto"/>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locked/>
    <w:rsid w:val="000258C7"/>
    <w:pPr>
      <w:spacing w:line="360" w:lineRule="auto"/>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semiHidden/>
    <w:locked/>
    <w:rsid w:val="000258C7"/>
    <w:pPr>
      <w:spacing w:line="360" w:lineRule="auto"/>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locked/>
    <w:rsid w:val="000258C7"/>
    <w:pPr>
      <w:spacing w:line="360"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locked/>
    <w:rsid w:val="000258C7"/>
    <w:pPr>
      <w:spacing w:line="36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locked/>
    <w:rsid w:val="000258C7"/>
    <w:pPr>
      <w:spacing w:line="360" w:lineRule="auto"/>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1">
    <w:name w:val="Table List 1"/>
    <w:basedOn w:val="TableNormal"/>
    <w:semiHidden/>
    <w:locked/>
    <w:rsid w:val="000258C7"/>
    <w:pPr>
      <w:spacing w:line="36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locked/>
    <w:rsid w:val="000258C7"/>
    <w:pPr>
      <w:spacing w:line="36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locked/>
    <w:rsid w:val="000258C7"/>
    <w:pPr>
      <w:spacing w:line="360" w:lineRule="auto"/>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locked/>
    <w:rsid w:val="000258C7"/>
    <w:pPr>
      <w:spacing w:line="360" w:lineRule="auto"/>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locked/>
    <w:rsid w:val="000258C7"/>
    <w:pPr>
      <w:spacing w:line="360" w:lineRule="auto"/>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locked/>
    <w:rsid w:val="000258C7"/>
    <w:pPr>
      <w:spacing w:line="360" w:lineRule="auto"/>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locked/>
    <w:rsid w:val="000258C7"/>
    <w:pPr>
      <w:spacing w:line="36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locked/>
    <w:rsid w:val="000258C7"/>
    <w:pPr>
      <w:spacing w:line="36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locked/>
    <w:rsid w:val="000258C7"/>
    <w:pPr>
      <w:spacing w:line="36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semiHidden/>
    <w:locked/>
    <w:rsid w:val="000258C7"/>
    <w:pPr>
      <w:spacing w:line="36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locked/>
    <w:rsid w:val="000258C7"/>
    <w:pPr>
      <w:spacing w:line="360" w:lineRule="auto"/>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locked/>
    <w:rsid w:val="000258C7"/>
    <w:pPr>
      <w:spacing w:line="360" w:lineRule="auto"/>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locked/>
    <w:rsid w:val="000258C7"/>
    <w:pPr>
      <w:spacing w:line="360" w:lineRule="auto"/>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locked/>
    <w:rsid w:val="000258C7"/>
    <w:pPr>
      <w:spacing w:line="360" w:lineRule="auto"/>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locked/>
    <w:rsid w:val="000258C7"/>
    <w:pPr>
      <w:spacing w:line="360" w:lineRule="auto"/>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locked/>
    <w:rsid w:val="000258C7"/>
    <w:pPr>
      <w:spacing w:line="360" w:lineRule="auto"/>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locked/>
    <w:rsid w:val="000258C7"/>
    <w:pPr>
      <w:spacing w:line="360"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semiHidden/>
    <w:locked/>
    <w:rsid w:val="000258C7"/>
    <w:pPr>
      <w:spacing w:line="360" w:lineRule="auto"/>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locked/>
    <w:rsid w:val="000258C7"/>
    <w:pPr>
      <w:spacing w:line="360" w:lineRule="auto"/>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locked/>
    <w:rsid w:val="000258C7"/>
    <w:pPr>
      <w:spacing w:line="360"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locked/>
    <w:rsid w:val="000258C7"/>
    <w:pPr>
      <w:spacing w:line="360" w:lineRule="auto"/>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locked/>
    <w:rsid w:val="000258C7"/>
    <w:pPr>
      <w:spacing w:line="360" w:lineRule="auto"/>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Subtle1">
    <w:name w:val="Table Subtle 1"/>
    <w:basedOn w:val="TableNormal"/>
    <w:semiHidden/>
    <w:locked/>
    <w:rsid w:val="000258C7"/>
    <w:pPr>
      <w:spacing w:line="36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locked/>
    <w:rsid w:val="000258C7"/>
    <w:pPr>
      <w:spacing w:line="36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semiHidden/>
    <w:locked/>
    <w:rsid w:val="000258C7"/>
    <w:pPr>
      <w:spacing w:line="360"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locked/>
    <w:rsid w:val="000258C7"/>
    <w:pPr>
      <w:spacing w:line="360" w:lineRule="auto"/>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locked/>
    <w:rsid w:val="000258C7"/>
    <w:pPr>
      <w:spacing w:line="360"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semiHidden/>
    <w:locked/>
    <w:rsid w:val="000258C7"/>
    <w:pPr>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semiHidden/>
    <w:rsid w:val="000258C7"/>
    <w:pPr>
      <w:spacing w:after="120"/>
    </w:pPr>
  </w:style>
  <w:style w:type="paragraph" w:styleId="BodyText2">
    <w:name w:val="Body Text 2"/>
    <w:basedOn w:val="Normal"/>
    <w:semiHidden/>
    <w:rsid w:val="000258C7"/>
    <w:pPr>
      <w:spacing w:after="120" w:line="480" w:lineRule="auto"/>
    </w:pPr>
  </w:style>
  <w:style w:type="paragraph" w:styleId="BodyText3">
    <w:name w:val="Body Text 3"/>
    <w:basedOn w:val="Normal"/>
    <w:semiHidden/>
    <w:rsid w:val="000258C7"/>
    <w:pPr>
      <w:spacing w:after="120"/>
    </w:pPr>
    <w:rPr>
      <w:sz w:val="16"/>
      <w:szCs w:val="16"/>
    </w:rPr>
  </w:style>
  <w:style w:type="paragraph" w:styleId="BodyTextIndent2">
    <w:name w:val="Body Text Indent 2"/>
    <w:basedOn w:val="Normal"/>
    <w:semiHidden/>
    <w:rsid w:val="000258C7"/>
    <w:pPr>
      <w:spacing w:after="120" w:line="480" w:lineRule="auto"/>
      <w:ind w:left="283"/>
    </w:pPr>
  </w:style>
  <w:style w:type="paragraph" w:styleId="BodyTextIndent3">
    <w:name w:val="Body Text Indent 3"/>
    <w:basedOn w:val="Normal"/>
    <w:semiHidden/>
    <w:rsid w:val="000258C7"/>
    <w:pPr>
      <w:spacing w:after="120"/>
      <w:ind w:left="283"/>
    </w:pPr>
    <w:rPr>
      <w:sz w:val="16"/>
      <w:szCs w:val="16"/>
    </w:rPr>
  </w:style>
  <w:style w:type="paragraph" w:styleId="BodyTextFirstIndent">
    <w:name w:val="Body Text First Indent"/>
    <w:basedOn w:val="BodyText"/>
    <w:semiHidden/>
    <w:rsid w:val="000258C7"/>
    <w:pPr>
      <w:ind w:firstLine="210"/>
    </w:pPr>
  </w:style>
  <w:style w:type="paragraph" w:styleId="BodyTextIndent">
    <w:name w:val="Body Text Indent"/>
    <w:basedOn w:val="Normal"/>
    <w:semiHidden/>
    <w:rsid w:val="000258C7"/>
    <w:pPr>
      <w:spacing w:after="120"/>
      <w:ind w:left="283"/>
    </w:pPr>
  </w:style>
  <w:style w:type="paragraph" w:styleId="BodyTextFirstIndent2">
    <w:name w:val="Body Text First Indent 2"/>
    <w:basedOn w:val="BodyTextIndent"/>
    <w:semiHidden/>
    <w:rsid w:val="000258C7"/>
    <w:pPr>
      <w:ind w:firstLine="210"/>
    </w:pPr>
  </w:style>
  <w:style w:type="paragraph" w:styleId="Title">
    <w:name w:val="Title"/>
    <w:basedOn w:val="Normal"/>
    <w:link w:val="TitleChar"/>
    <w:uiPriority w:val="10"/>
    <w:qFormat/>
    <w:rsid w:val="000258C7"/>
    <w:pPr>
      <w:spacing w:before="240" w:after="60"/>
      <w:jc w:val="center"/>
      <w:outlineLvl w:val="0"/>
    </w:pPr>
    <w:rPr>
      <w:b/>
      <w:bCs/>
      <w:kern w:val="28"/>
      <w:sz w:val="32"/>
      <w:szCs w:val="32"/>
    </w:rPr>
  </w:style>
  <w:style w:type="paragraph" w:styleId="EnvelopeReturn">
    <w:name w:val="envelope return"/>
    <w:basedOn w:val="Normal"/>
    <w:semiHidden/>
    <w:rsid w:val="000258C7"/>
  </w:style>
  <w:style w:type="paragraph" w:styleId="EnvelopeAddress">
    <w:name w:val="envelope address"/>
    <w:basedOn w:val="Normal"/>
    <w:semiHidden/>
    <w:rsid w:val="000258C7"/>
    <w:pPr>
      <w:framePr w:w="4320" w:h="2160" w:hRule="exact" w:hSpace="141" w:wrap="auto" w:hAnchor="page" w:xAlign="center" w:yAlign="bottom"/>
      <w:ind w:left="1"/>
    </w:pPr>
    <w:rPr>
      <w:sz w:val="24"/>
      <w:szCs w:val="24"/>
    </w:rPr>
  </w:style>
  <w:style w:type="paragraph" w:styleId="Signature">
    <w:name w:val="Signature"/>
    <w:basedOn w:val="Normal"/>
    <w:semiHidden/>
    <w:rsid w:val="000258C7"/>
    <w:pPr>
      <w:ind w:left="4252"/>
    </w:pPr>
  </w:style>
  <w:style w:type="paragraph" w:styleId="Subtitle">
    <w:name w:val="Subtitle"/>
    <w:basedOn w:val="Normal"/>
    <w:link w:val="SubtitleChar"/>
    <w:uiPriority w:val="11"/>
    <w:qFormat/>
    <w:rsid w:val="000258C7"/>
    <w:pPr>
      <w:spacing w:after="60"/>
      <w:jc w:val="center"/>
      <w:outlineLvl w:val="1"/>
    </w:pPr>
    <w:rPr>
      <w:sz w:val="24"/>
      <w:szCs w:val="24"/>
    </w:rPr>
  </w:style>
  <w:style w:type="character" w:styleId="LineNumber">
    <w:name w:val="line number"/>
    <w:basedOn w:val="DefaultParagraphFont"/>
    <w:semiHidden/>
    <w:rsid w:val="000258C7"/>
  </w:style>
  <w:style w:type="paragraph" w:styleId="CommentSubject">
    <w:name w:val="annotation subject"/>
    <w:basedOn w:val="CommentText"/>
    <w:next w:val="CommentText"/>
    <w:semiHidden/>
    <w:rsid w:val="000258C7"/>
    <w:rPr>
      <w:b/>
      <w:bCs/>
    </w:rPr>
  </w:style>
  <w:style w:type="paragraph" w:styleId="BalloonText">
    <w:name w:val="Balloon Text"/>
    <w:basedOn w:val="Normal"/>
    <w:semiHidden/>
    <w:rsid w:val="000258C7"/>
    <w:rPr>
      <w:rFonts w:ascii="Tahoma" w:hAnsi="Tahoma"/>
      <w:sz w:val="16"/>
      <w:szCs w:val="16"/>
    </w:rPr>
  </w:style>
  <w:style w:type="paragraph" w:customStyle="1" w:styleId="SMSTitle14pt">
    <w:name w:val="SMS Title 14pt"/>
    <w:basedOn w:val="Normal"/>
    <w:next w:val="Normal"/>
    <w:uiPriority w:val="10"/>
    <w:rsid w:val="000258C7"/>
    <w:rPr>
      <w:b/>
      <w:sz w:val="28"/>
    </w:rPr>
  </w:style>
  <w:style w:type="paragraph" w:customStyle="1" w:styleId="SMSAuthor">
    <w:name w:val="SMS Author"/>
    <w:basedOn w:val="Normal"/>
    <w:next w:val="Normal"/>
    <w:uiPriority w:val="49"/>
    <w:rsid w:val="000258C7"/>
    <w:pPr>
      <w:spacing w:before="5040"/>
    </w:pPr>
  </w:style>
  <w:style w:type="paragraph" w:customStyle="1" w:styleId="SMSFormula">
    <w:name w:val="SMS Formula"/>
    <w:basedOn w:val="Normal"/>
    <w:uiPriority w:val="29"/>
    <w:rsid w:val="000258C7"/>
    <w:pPr>
      <w:keepLines/>
      <w:tabs>
        <w:tab w:val="right" w:pos="9639"/>
      </w:tabs>
      <w:spacing w:before="120" w:after="120"/>
      <w:ind w:left="4536" w:right="567" w:hanging="3969"/>
    </w:pPr>
    <w:rPr>
      <w:iCs/>
    </w:rPr>
  </w:style>
  <w:style w:type="paragraph" w:customStyle="1" w:styleId="SMSTextcontiguousBody">
    <w:name w:val="SMS Text contiguous Body"/>
    <w:basedOn w:val="Normal"/>
    <w:uiPriority w:val="49"/>
    <w:rsid w:val="000258C7"/>
    <w:pPr>
      <w:keepNext/>
      <w:keepLines/>
    </w:pPr>
  </w:style>
  <w:style w:type="paragraph" w:customStyle="1" w:styleId="SMSBlock">
    <w:name w:val="SMS Block"/>
    <w:basedOn w:val="Normal"/>
    <w:uiPriority w:val="9"/>
    <w:qFormat/>
    <w:rsid w:val="000258C7"/>
    <w:pPr>
      <w:jc w:val="both"/>
    </w:pPr>
  </w:style>
  <w:style w:type="paragraph" w:customStyle="1" w:styleId="SMSPicture">
    <w:name w:val="SMS Picture"/>
    <w:basedOn w:val="Normal"/>
    <w:next w:val="Normal"/>
    <w:uiPriority w:val="9"/>
    <w:rsid w:val="000258C7"/>
    <w:pPr>
      <w:keepNext/>
      <w:jc w:val="center"/>
    </w:pPr>
  </w:style>
  <w:style w:type="character" w:customStyle="1" w:styleId="SMSItalic">
    <w:name w:val="SMS Italic"/>
    <w:uiPriority w:val="1"/>
    <w:qFormat/>
    <w:rsid w:val="000258C7"/>
    <w:rPr>
      <w:i/>
      <w:color w:val="auto"/>
    </w:rPr>
  </w:style>
  <w:style w:type="paragraph" w:customStyle="1" w:styleId="SMSTableContent">
    <w:name w:val="SMS Table Content"/>
    <w:basedOn w:val="Normal"/>
    <w:uiPriority w:val="3"/>
    <w:qFormat/>
    <w:rsid w:val="000258C7"/>
    <w:rPr>
      <w:sz w:val="18"/>
    </w:rPr>
  </w:style>
  <w:style w:type="paragraph" w:customStyle="1" w:styleId="SMSFormulaVariable">
    <w:name w:val="SMS Formula Variable"/>
    <w:basedOn w:val="Normal"/>
    <w:uiPriority w:val="29"/>
    <w:rsid w:val="000258C7"/>
    <w:pPr>
      <w:ind w:left="2268" w:hanging="1701"/>
    </w:pPr>
  </w:style>
  <w:style w:type="paragraph" w:customStyle="1" w:styleId="SMSCaptioncenter">
    <w:name w:val="SMS Caption center"/>
    <w:basedOn w:val="Normal"/>
    <w:next w:val="Normal"/>
    <w:uiPriority w:val="12"/>
    <w:locked/>
    <w:rsid w:val="000258C7"/>
    <w:pPr>
      <w:spacing w:before="60" w:after="60"/>
      <w:ind w:left="680" w:hanging="680"/>
      <w:jc w:val="center"/>
    </w:pPr>
    <w:rPr>
      <w:rFonts w:ascii="Arial Fett" w:hAnsi="Arial Fett"/>
      <w:b/>
      <w:sz w:val="18"/>
    </w:rPr>
  </w:style>
  <w:style w:type="character" w:customStyle="1" w:styleId="FooterChar">
    <w:name w:val="Footer Char"/>
    <w:basedOn w:val="DefaultParagraphFont"/>
    <w:link w:val="Footer"/>
    <w:uiPriority w:val="17"/>
    <w:rsid w:val="000258C7"/>
    <w:rPr>
      <w:rFonts w:cs="Arial"/>
      <w:sz w:val="11"/>
      <w:szCs w:val="12"/>
    </w:rPr>
  </w:style>
  <w:style w:type="character" w:styleId="PlaceholderText">
    <w:name w:val="Placeholder Text"/>
    <w:basedOn w:val="DefaultParagraphFont"/>
    <w:uiPriority w:val="99"/>
    <w:semiHidden/>
    <w:rsid w:val="000258C7"/>
    <w:rPr>
      <w:color w:val="808080"/>
    </w:rPr>
  </w:style>
  <w:style w:type="paragraph" w:styleId="ListParagraph">
    <w:name w:val="List Paragraph"/>
    <w:basedOn w:val="Normal"/>
    <w:uiPriority w:val="34"/>
    <w:qFormat/>
    <w:rsid w:val="000258C7"/>
    <w:pPr>
      <w:ind w:left="720"/>
      <w:contextualSpacing/>
    </w:pPr>
  </w:style>
  <w:style w:type="paragraph" w:customStyle="1" w:styleId="SMSListBullet1">
    <w:name w:val="SMS List Bullet 1"/>
    <w:basedOn w:val="Normal"/>
    <w:uiPriority w:val="6"/>
    <w:locked/>
    <w:rsid w:val="000258C7"/>
    <w:pPr>
      <w:keepLines/>
      <w:numPr>
        <w:numId w:val="18"/>
      </w:numPr>
    </w:pPr>
    <w:rPr>
      <w:rFonts w:eastAsia="Times New Roman"/>
      <w:lang w:val="en-GB"/>
    </w:rPr>
  </w:style>
  <w:style w:type="paragraph" w:customStyle="1" w:styleId="SMSTitle16pt">
    <w:name w:val="SMS Title 16pt"/>
    <w:basedOn w:val="Normal"/>
    <w:next w:val="Normal"/>
    <w:link w:val="SMSTitle16ptZchn"/>
    <w:uiPriority w:val="10"/>
    <w:rsid w:val="000258C7"/>
    <w:rPr>
      <w:b/>
      <w:sz w:val="32"/>
    </w:rPr>
  </w:style>
  <w:style w:type="paragraph" w:customStyle="1" w:styleId="SMSFooterleft">
    <w:name w:val="SMS Footer left"/>
    <w:basedOn w:val="Normal"/>
    <w:link w:val="SMSFooterleftZchn"/>
    <w:uiPriority w:val="15"/>
    <w:rsid w:val="000258C7"/>
    <w:rPr>
      <w:sz w:val="18"/>
    </w:rPr>
  </w:style>
  <w:style w:type="paragraph" w:customStyle="1" w:styleId="SMSHeading1">
    <w:name w:val="SMS Heading 1"/>
    <w:basedOn w:val="Normal"/>
    <w:next w:val="Normal"/>
    <w:link w:val="SMSHeading1Zchn"/>
    <w:uiPriority w:val="5"/>
    <w:rsid w:val="000258C7"/>
    <w:pPr>
      <w:numPr>
        <w:numId w:val="13"/>
      </w:numPr>
      <w:spacing w:before="240" w:after="240"/>
      <w:outlineLvl w:val="0"/>
    </w:pPr>
    <w:rPr>
      <w:b/>
      <w:sz w:val="32"/>
      <w:lang w:val="en-GB"/>
    </w:rPr>
  </w:style>
  <w:style w:type="character" w:customStyle="1" w:styleId="SMSHeading1Zchn">
    <w:name w:val="SMS Heading 1 Zchn"/>
    <w:basedOn w:val="DefaultParagraphFont"/>
    <w:link w:val="SMSHeading1"/>
    <w:uiPriority w:val="5"/>
    <w:rsid w:val="000258C7"/>
    <w:rPr>
      <w:rFonts w:cs="Arial"/>
      <w:b/>
      <w:sz w:val="32"/>
      <w:lang w:val="en-GB"/>
    </w:rPr>
  </w:style>
  <w:style w:type="character" w:customStyle="1" w:styleId="SMSFooterleftZchn">
    <w:name w:val="SMS Footer left Zchn"/>
    <w:basedOn w:val="DefaultParagraphFont"/>
    <w:link w:val="SMSFooterleft"/>
    <w:uiPriority w:val="15"/>
    <w:rsid w:val="000258C7"/>
    <w:rPr>
      <w:rFonts w:cs="Arial"/>
      <w:sz w:val="18"/>
    </w:rPr>
  </w:style>
  <w:style w:type="paragraph" w:styleId="Index2">
    <w:name w:val="index 2"/>
    <w:basedOn w:val="Normal"/>
    <w:next w:val="Normal"/>
    <w:autoRedefine/>
    <w:semiHidden/>
    <w:rsid w:val="000258C7"/>
    <w:pPr>
      <w:ind w:left="440" w:hanging="220"/>
    </w:pPr>
    <w:rPr>
      <w:rFonts w:cstheme="minorHAnsi"/>
      <w:sz w:val="18"/>
      <w:szCs w:val="18"/>
    </w:rPr>
  </w:style>
  <w:style w:type="paragraph" w:styleId="Index3">
    <w:name w:val="index 3"/>
    <w:basedOn w:val="Normal"/>
    <w:next w:val="Normal"/>
    <w:autoRedefine/>
    <w:semiHidden/>
    <w:rsid w:val="000258C7"/>
    <w:pPr>
      <w:ind w:left="660" w:hanging="220"/>
    </w:pPr>
    <w:rPr>
      <w:rFonts w:cstheme="minorHAnsi"/>
      <w:sz w:val="18"/>
      <w:szCs w:val="18"/>
    </w:rPr>
  </w:style>
  <w:style w:type="paragraph" w:styleId="Index4">
    <w:name w:val="index 4"/>
    <w:basedOn w:val="Normal"/>
    <w:next w:val="Normal"/>
    <w:autoRedefine/>
    <w:semiHidden/>
    <w:rsid w:val="000258C7"/>
    <w:pPr>
      <w:ind w:left="880" w:hanging="220"/>
    </w:pPr>
    <w:rPr>
      <w:rFonts w:cstheme="minorHAnsi"/>
      <w:sz w:val="18"/>
      <w:szCs w:val="18"/>
    </w:rPr>
  </w:style>
  <w:style w:type="paragraph" w:styleId="Index5">
    <w:name w:val="index 5"/>
    <w:basedOn w:val="Normal"/>
    <w:next w:val="Normal"/>
    <w:autoRedefine/>
    <w:semiHidden/>
    <w:rsid w:val="000258C7"/>
    <w:pPr>
      <w:ind w:left="1100" w:hanging="220"/>
    </w:pPr>
    <w:rPr>
      <w:rFonts w:cstheme="minorHAnsi"/>
      <w:sz w:val="18"/>
      <w:szCs w:val="18"/>
    </w:rPr>
  </w:style>
  <w:style w:type="paragraph" w:styleId="Index6">
    <w:name w:val="index 6"/>
    <w:basedOn w:val="Normal"/>
    <w:next w:val="Normal"/>
    <w:autoRedefine/>
    <w:semiHidden/>
    <w:rsid w:val="000258C7"/>
    <w:pPr>
      <w:ind w:left="1320" w:hanging="220"/>
    </w:pPr>
    <w:rPr>
      <w:rFonts w:cstheme="minorHAnsi"/>
      <w:sz w:val="18"/>
      <w:szCs w:val="18"/>
    </w:rPr>
  </w:style>
  <w:style w:type="paragraph" w:styleId="Index7">
    <w:name w:val="index 7"/>
    <w:basedOn w:val="Normal"/>
    <w:next w:val="Normal"/>
    <w:autoRedefine/>
    <w:semiHidden/>
    <w:rsid w:val="000258C7"/>
    <w:pPr>
      <w:ind w:left="1540" w:hanging="220"/>
    </w:pPr>
    <w:rPr>
      <w:rFonts w:cstheme="minorHAnsi"/>
      <w:sz w:val="18"/>
      <w:szCs w:val="18"/>
    </w:rPr>
  </w:style>
  <w:style w:type="paragraph" w:styleId="Index8">
    <w:name w:val="index 8"/>
    <w:basedOn w:val="Normal"/>
    <w:next w:val="Normal"/>
    <w:autoRedefine/>
    <w:semiHidden/>
    <w:rsid w:val="000258C7"/>
    <w:pPr>
      <w:ind w:left="1760" w:hanging="220"/>
    </w:pPr>
    <w:rPr>
      <w:rFonts w:cstheme="minorHAnsi"/>
      <w:sz w:val="18"/>
      <w:szCs w:val="18"/>
    </w:rPr>
  </w:style>
  <w:style w:type="paragraph" w:styleId="Index9">
    <w:name w:val="index 9"/>
    <w:basedOn w:val="Normal"/>
    <w:next w:val="Normal"/>
    <w:autoRedefine/>
    <w:semiHidden/>
    <w:rsid w:val="000258C7"/>
    <w:pPr>
      <w:ind w:left="1980" w:hanging="220"/>
    </w:pPr>
    <w:rPr>
      <w:rFonts w:cstheme="minorHAnsi"/>
      <w:sz w:val="18"/>
      <w:szCs w:val="18"/>
    </w:rPr>
  </w:style>
  <w:style w:type="character" w:styleId="FootnoteReference">
    <w:name w:val="footnote reference"/>
    <w:basedOn w:val="DefaultParagraphFont"/>
    <w:uiPriority w:val="99"/>
    <w:semiHidden/>
    <w:rsid w:val="000258C7"/>
    <w:rPr>
      <w:vertAlign w:val="superscript"/>
    </w:rPr>
  </w:style>
  <w:style w:type="paragraph" w:customStyle="1" w:styleId="SMSGlossaryDefinition">
    <w:name w:val="SMS Glossary Definition"/>
    <w:basedOn w:val="Normal"/>
    <w:uiPriority w:val="41"/>
    <w:locked/>
    <w:rsid w:val="000258C7"/>
    <w:pPr>
      <w:spacing w:after="240"/>
      <w:ind w:left="454"/>
    </w:pPr>
    <w:rPr>
      <w:rFonts w:eastAsia="Verdana"/>
      <w:lang w:eastAsia="zh-CN"/>
    </w:rPr>
  </w:style>
  <w:style w:type="paragraph" w:customStyle="1" w:styleId="SMSGlossaryHeading">
    <w:name w:val="SMS Glossary Heading"/>
    <w:basedOn w:val="Normal"/>
    <w:uiPriority w:val="39"/>
    <w:locked/>
    <w:rsid w:val="000258C7"/>
    <w:pPr>
      <w:keepNext/>
      <w:pBdr>
        <w:bottom w:val="single" w:sz="6" w:space="0" w:color="000000"/>
      </w:pBdr>
      <w:spacing w:before="400" w:after="200"/>
      <w:outlineLvl w:val="0"/>
    </w:pPr>
    <w:rPr>
      <w:rFonts w:ascii="Arial Fett" w:eastAsia="Verdana" w:hAnsi="Verdana" w:cs="Verdana"/>
      <w:b/>
      <w:sz w:val="24"/>
      <w:lang w:eastAsia="zh-CN"/>
    </w:rPr>
  </w:style>
  <w:style w:type="paragraph" w:customStyle="1" w:styleId="SMSGlossaryTerm">
    <w:name w:val="SMS Glossary Term"/>
    <w:basedOn w:val="Normal"/>
    <w:uiPriority w:val="40"/>
    <w:locked/>
    <w:rsid w:val="000258C7"/>
    <w:pPr>
      <w:keepNext/>
      <w:outlineLvl w:val="1"/>
    </w:pPr>
    <w:rPr>
      <w:rFonts w:eastAsia="Verdana"/>
      <w:lang w:eastAsia="zh-CN"/>
    </w:rPr>
  </w:style>
  <w:style w:type="character" w:styleId="BookTitle">
    <w:name w:val="Book Title"/>
    <w:basedOn w:val="DefaultParagraphFont"/>
    <w:uiPriority w:val="33"/>
    <w:semiHidden/>
    <w:qFormat/>
    <w:rsid w:val="000258C7"/>
    <w:rPr>
      <w:b/>
      <w:bCs/>
      <w:smallCaps/>
      <w:spacing w:val="5"/>
    </w:rPr>
  </w:style>
  <w:style w:type="table" w:styleId="DarkList">
    <w:name w:val="Dark List"/>
    <w:basedOn w:val="TableNormal"/>
    <w:uiPriority w:val="70"/>
    <w:semiHidden/>
    <w:rsid w:val="000258C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rsid w:val="000258C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rsid w:val="000258C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rsid w:val="000258C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rsid w:val="000258C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rsid w:val="000258C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rsid w:val="000258C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EndnoteText">
    <w:name w:val="endnote text"/>
    <w:basedOn w:val="Normal"/>
    <w:link w:val="EndnoteTextChar"/>
    <w:semiHidden/>
    <w:rsid w:val="000258C7"/>
    <w:rPr>
      <w:sz w:val="18"/>
      <w:szCs w:val="20"/>
    </w:rPr>
  </w:style>
  <w:style w:type="character" w:customStyle="1" w:styleId="EndnoteTextChar">
    <w:name w:val="Endnote Text Char"/>
    <w:basedOn w:val="DefaultParagraphFont"/>
    <w:link w:val="EndnoteText"/>
    <w:semiHidden/>
    <w:rsid w:val="000258C7"/>
    <w:rPr>
      <w:rFonts w:cs="Arial"/>
      <w:sz w:val="18"/>
      <w:szCs w:val="20"/>
    </w:rPr>
  </w:style>
  <w:style w:type="character" w:styleId="EndnoteReference">
    <w:name w:val="endnote reference"/>
    <w:basedOn w:val="DefaultParagraphFont"/>
    <w:semiHidden/>
    <w:rsid w:val="000258C7"/>
    <w:rPr>
      <w:vertAlign w:val="superscript"/>
    </w:rPr>
  </w:style>
  <w:style w:type="table" w:styleId="ColorfulList">
    <w:name w:val="Colorful List"/>
    <w:basedOn w:val="TableNormal"/>
    <w:uiPriority w:val="72"/>
    <w:semiHidden/>
    <w:rsid w:val="000258C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rsid w:val="000258C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rsid w:val="000258C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rsid w:val="000258C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rsid w:val="000258C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rsid w:val="000258C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rsid w:val="000258C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rsid w:val="000258C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rsid w:val="000258C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rsid w:val="000258C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rsid w:val="000258C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rsid w:val="000258C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rsid w:val="000258C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rsid w:val="000258C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Grid">
    <w:name w:val="Colorful Grid"/>
    <w:basedOn w:val="TableNormal"/>
    <w:uiPriority w:val="73"/>
    <w:semiHidden/>
    <w:rsid w:val="000258C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rsid w:val="000258C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rsid w:val="000258C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rsid w:val="000258C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rsid w:val="000258C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rsid w:val="000258C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rsid w:val="000258C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ghtList">
    <w:name w:val="Light List"/>
    <w:basedOn w:val="TableNormal"/>
    <w:uiPriority w:val="61"/>
    <w:semiHidden/>
    <w:rsid w:val="000258C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rsid w:val="000258C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rsid w:val="000258C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rsid w:val="000258C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rsid w:val="000258C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rsid w:val="000258C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rsid w:val="000258C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rsid w:val="000258C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rsid w:val="000258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rsid w:val="000258C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rsid w:val="000258C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rsid w:val="000258C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rsid w:val="000258C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rsid w:val="000258C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Grid">
    <w:name w:val="Light Grid"/>
    <w:basedOn w:val="TableNormal"/>
    <w:uiPriority w:val="62"/>
    <w:semiHidden/>
    <w:rsid w:val="000258C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rsid w:val="000258C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rsid w:val="000258C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rsid w:val="000258C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rsid w:val="000258C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rsid w:val="000258C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rsid w:val="000258C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TOCHeading">
    <w:name w:val="TOC Heading"/>
    <w:basedOn w:val="Heading1"/>
    <w:next w:val="Normal"/>
    <w:uiPriority w:val="39"/>
    <w:unhideWhenUsed/>
    <w:qFormat/>
    <w:rsid w:val="000258C7"/>
    <w:pPr>
      <w:pageBreakBefore w:val="0"/>
      <w:numPr>
        <w:numId w:val="0"/>
      </w:numPr>
      <w:spacing w:before="480" w:after="0"/>
      <w:outlineLvl w:val="9"/>
    </w:pPr>
    <w:rPr>
      <w:rFonts w:asciiTheme="majorHAnsi" w:eastAsiaTheme="majorEastAsia" w:hAnsiTheme="majorHAnsi" w:cstheme="majorBidi"/>
      <w:color w:val="365F91" w:themeColor="accent1" w:themeShade="BF"/>
      <w:kern w:val="0"/>
      <w:sz w:val="28"/>
      <w:szCs w:val="28"/>
    </w:rPr>
  </w:style>
  <w:style w:type="character" w:styleId="IntenseEmphasis">
    <w:name w:val="Intense Emphasis"/>
    <w:basedOn w:val="DefaultParagraphFont"/>
    <w:uiPriority w:val="21"/>
    <w:semiHidden/>
    <w:qFormat/>
    <w:rsid w:val="000258C7"/>
    <w:rPr>
      <w:b/>
      <w:bCs/>
      <w:i/>
      <w:iCs/>
      <w:color w:val="4F81BD" w:themeColor="accent1"/>
    </w:rPr>
  </w:style>
  <w:style w:type="character" w:styleId="IntenseReference">
    <w:name w:val="Intense Reference"/>
    <w:basedOn w:val="DefaultParagraphFont"/>
    <w:uiPriority w:val="32"/>
    <w:semiHidden/>
    <w:qFormat/>
    <w:rsid w:val="000258C7"/>
    <w:rPr>
      <w:b/>
      <w:bCs/>
      <w:smallCaps/>
      <w:color w:val="C0504D" w:themeColor="accent2"/>
      <w:spacing w:val="5"/>
      <w:u w:val="single"/>
    </w:rPr>
  </w:style>
  <w:style w:type="paragraph" w:styleId="IntenseQuote">
    <w:name w:val="Intense Quote"/>
    <w:basedOn w:val="Normal"/>
    <w:next w:val="Normal"/>
    <w:link w:val="IntenseQuoteChar"/>
    <w:uiPriority w:val="30"/>
    <w:semiHidden/>
    <w:qFormat/>
    <w:rsid w:val="000258C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0258C7"/>
    <w:rPr>
      <w:rFonts w:cs="Arial"/>
      <w:b/>
      <w:bCs/>
      <w:i/>
      <w:iCs/>
      <w:color w:val="4F81BD" w:themeColor="accent1"/>
    </w:rPr>
  </w:style>
  <w:style w:type="paragraph" w:styleId="NoSpacing">
    <w:name w:val="No Spacing"/>
    <w:uiPriority w:val="1"/>
    <w:semiHidden/>
    <w:qFormat/>
    <w:rsid w:val="000258C7"/>
    <w:rPr>
      <w:rFonts w:cs="Arial"/>
    </w:rPr>
  </w:style>
  <w:style w:type="paragraph" w:styleId="Bibliography">
    <w:name w:val="Bibliography"/>
    <w:basedOn w:val="Normal"/>
    <w:next w:val="Normal"/>
    <w:uiPriority w:val="37"/>
    <w:semiHidden/>
    <w:unhideWhenUsed/>
    <w:rsid w:val="000258C7"/>
  </w:style>
  <w:style w:type="paragraph" w:styleId="MacroText">
    <w:name w:val="macro"/>
    <w:link w:val="MacroTextChar"/>
    <w:semiHidden/>
    <w:rsid w:val="000258C7"/>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 w:val="20"/>
      <w:szCs w:val="20"/>
    </w:rPr>
  </w:style>
  <w:style w:type="character" w:customStyle="1" w:styleId="MacroTextChar">
    <w:name w:val="Macro Text Char"/>
    <w:basedOn w:val="DefaultParagraphFont"/>
    <w:link w:val="MacroText"/>
    <w:semiHidden/>
    <w:rsid w:val="000258C7"/>
    <w:rPr>
      <w:rFonts w:ascii="Consolas" w:hAnsi="Consolas" w:cs="Consolas"/>
      <w:sz w:val="20"/>
      <w:szCs w:val="20"/>
    </w:rPr>
  </w:style>
  <w:style w:type="table" w:styleId="MediumList1">
    <w:name w:val="Medium List 1"/>
    <w:basedOn w:val="TableNormal"/>
    <w:uiPriority w:val="65"/>
    <w:semiHidden/>
    <w:rsid w:val="000258C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rsid w:val="000258C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rsid w:val="000258C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rsid w:val="000258C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rsid w:val="000258C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rsid w:val="000258C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rsid w:val="000258C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rsid w:val="000258C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0258C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0258C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0258C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0258C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0258C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0258C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0258C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0258C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0258C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0258C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0258C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0258C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0258C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0258C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0258C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0258C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0258C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0258C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0258C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0258C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1">
    <w:name w:val="Medium Grid 1"/>
    <w:basedOn w:val="TableNormal"/>
    <w:uiPriority w:val="67"/>
    <w:semiHidden/>
    <w:rsid w:val="000258C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rsid w:val="000258C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rsid w:val="000258C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rsid w:val="000258C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rsid w:val="000258C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rsid w:val="000258C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rsid w:val="000258C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rsid w:val="000258C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0258C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0258C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0258C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0258C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0258C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0258C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0258C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rsid w:val="000258C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rsid w:val="000258C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rsid w:val="000258C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rsid w:val="000258C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rsid w:val="000258C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rsid w:val="000258C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paragraph" w:styleId="TableofAuthorities">
    <w:name w:val="table of authorities"/>
    <w:basedOn w:val="Normal"/>
    <w:next w:val="Normal"/>
    <w:semiHidden/>
    <w:rsid w:val="000258C7"/>
    <w:pPr>
      <w:ind w:left="220" w:hanging="220"/>
    </w:pPr>
  </w:style>
  <w:style w:type="paragraph" w:styleId="TOAHeading">
    <w:name w:val="toa heading"/>
    <w:basedOn w:val="Normal"/>
    <w:next w:val="Normal"/>
    <w:semiHidden/>
    <w:rsid w:val="000258C7"/>
    <w:pPr>
      <w:spacing w:before="120"/>
    </w:pPr>
    <w:rPr>
      <w:rFonts w:asciiTheme="majorHAnsi" w:eastAsiaTheme="majorEastAsia" w:hAnsiTheme="majorHAnsi" w:cstheme="majorBidi"/>
      <w:b/>
      <w:bCs/>
      <w:sz w:val="24"/>
      <w:szCs w:val="24"/>
    </w:rPr>
  </w:style>
  <w:style w:type="character" w:styleId="SubtleEmphasis">
    <w:name w:val="Subtle Emphasis"/>
    <w:basedOn w:val="DefaultParagraphFont"/>
    <w:uiPriority w:val="19"/>
    <w:semiHidden/>
    <w:qFormat/>
    <w:rsid w:val="000258C7"/>
    <w:rPr>
      <w:i/>
      <w:iCs/>
      <w:color w:val="808080" w:themeColor="text1" w:themeTint="7F"/>
    </w:rPr>
  </w:style>
  <w:style w:type="character" w:styleId="SubtleReference">
    <w:name w:val="Subtle Reference"/>
    <w:basedOn w:val="DefaultParagraphFont"/>
    <w:uiPriority w:val="31"/>
    <w:semiHidden/>
    <w:qFormat/>
    <w:rsid w:val="000258C7"/>
    <w:rPr>
      <w:smallCaps/>
      <w:color w:val="C0504D" w:themeColor="accent2"/>
      <w:u w:val="single"/>
    </w:rPr>
  </w:style>
  <w:style w:type="paragraph" w:styleId="Quote">
    <w:name w:val="Quote"/>
    <w:basedOn w:val="Normal"/>
    <w:next w:val="Normal"/>
    <w:link w:val="QuoteChar"/>
    <w:uiPriority w:val="29"/>
    <w:semiHidden/>
    <w:qFormat/>
    <w:rsid w:val="000258C7"/>
    <w:rPr>
      <w:i/>
      <w:iCs/>
      <w:color w:val="000000" w:themeColor="text1"/>
    </w:rPr>
  </w:style>
  <w:style w:type="character" w:customStyle="1" w:styleId="QuoteChar">
    <w:name w:val="Quote Char"/>
    <w:basedOn w:val="DefaultParagraphFont"/>
    <w:link w:val="Quote"/>
    <w:uiPriority w:val="29"/>
    <w:semiHidden/>
    <w:rsid w:val="000258C7"/>
    <w:rPr>
      <w:rFonts w:cs="Arial"/>
      <w:i/>
      <w:iCs/>
      <w:color w:val="000000" w:themeColor="text1"/>
    </w:rPr>
  </w:style>
  <w:style w:type="character" w:customStyle="1" w:styleId="SMSTitle16ptZchn">
    <w:name w:val="SMS Title 16pt Zchn"/>
    <w:basedOn w:val="DefaultParagraphFont"/>
    <w:link w:val="SMSTitle16pt"/>
    <w:uiPriority w:val="10"/>
    <w:rsid w:val="000258C7"/>
    <w:rPr>
      <w:rFonts w:cs="Arial"/>
      <w:b/>
      <w:sz w:val="32"/>
    </w:rPr>
  </w:style>
  <w:style w:type="table" w:customStyle="1" w:styleId="SMSTablesmallheaderwhite">
    <w:name w:val="SMS Table small header white"/>
    <w:basedOn w:val="TableNormal"/>
    <w:rsid w:val="000258C7"/>
    <w:tblP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val="0"/>
      </w:rPr>
      <w:tblPr/>
      <w:trPr>
        <w:tblHeader/>
      </w:trPr>
    </w:tblStylePr>
  </w:style>
  <w:style w:type="paragraph" w:customStyle="1" w:styleId="SMSStandard">
    <w:name w:val="SMS Standard"/>
    <w:basedOn w:val="Normal"/>
    <w:uiPriority w:val="4"/>
    <w:rsid w:val="000258C7"/>
    <w:pPr>
      <w:spacing w:before="120" w:after="120"/>
    </w:pPr>
  </w:style>
  <w:style w:type="paragraph" w:customStyle="1" w:styleId="SMSListBulletStatus1">
    <w:name w:val="SMS List Bullet Status 1"/>
    <w:basedOn w:val="Normal"/>
    <w:uiPriority w:val="6"/>
    <w:rsid w:val="000258C7"/>
    <w:pPr>
      <w:keepLines/>
      <w:numPr>
        <w:numId w:val="17"/>
      </w:numPr>
    </w:pPr>
    <w:rPr>
      <w:lang w:val="en-GB"/>
    </w:rPr>
  </w:style>
  <w:style w:type="paragraph" w:customStyle="1" w:styleId="SMSListBulletStatus2">
    <w:name w:val="SMS List Bullet Status 2"/>
    <w:basedOn w:val="Normal"/>
    <w:uiPriority w:val="6"/>
    <w:rsid w:val="000258C7"/>
    <w:pPr>
      <w:keepLines/>
      <w:numPr>
        <w:numId w:val="22"/>
      </w:numPr>
    </w:pPr>
    <w:rPr>
      <w:lang w:val="en-GB"/>
    </w:rPr>
  </w:style>
  <w:style w:type="character" w:customStyle="1" w:styleId="Heading1Char">
    <w:name w:val="Heading 1 Char"/>
    <w:basedOn w:val="DefaultParagraphFont"/>
    <w:link w:val="Heading1"/>
    <w:uiPriority w:val="9"/>
    <w:rsid w:val="003069B3"/>
    <w:rPr>
      <w:rFonts w:cs="Arial"/>
      <w:b/>
      <w:bCs/>
      <w:kern w:val="32"/>
      <w:sz w:val="32"/>
      <w:szCs w:val="36"/>
    </w:rPr>
  </w:style>
  <w:style w:type="table" w:customStyle="1" w:styleId="SMSTablesmallwithheader">
    <w:name w:val="SMS Table small with header"/>
    <w:basedOn w:val="TableNormal"/>
    <w:rsid w:val="003069B3"/>
    <w:rPr>
      <w:rFonts w:eastAsia="Times New Roman"/>
      <w:spacing w:val="0"/>
      <w:w w:val="10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CCCCCC"/>
      </w:tcPr>
    </w:tblStylePr>
  </w:style>
  <w:style w:type="paragraph" w:customStyle="1" w:styleId="Bullet1">
    <w:name w:val="Bullet 1"/>
    <w:basedOn w:val="Normal"/>
    <w:semiHidden/>
    <w:rsid w:val="003069B3"/>
    <w:pPr>
      <w:spacing w:before="80" w:after="80" w:line="288" w:lineRule="auto"/>
      <w:jc w:val="both"/>
    </w:pPr>
    <w:rPr>
      <w:szCs w:val="24"/>
      <w:lang w:val="en-GB"/>
    </w:rPr>
  </w:style>
  <w:style w:type="character" w:customStyle="1" w:styleId="Heading3Char">
    <w:name w:val="Heading 3 Char"/>
    <w:aliases w:val="Überschrift 3 Char Char"/>
    <w:basedOn w:val="DefaultParagraphFont"/>
    <w:link w:val="Heading3"/>
    <w:rsid w:val="003069B3"/>
    <w:rPr>
      <w:rFonts w:cs="Arial"/>
      <w:b/>
      <w:bCs/>
      <w:sz w:val="24"/>
      <w:szCs w:val="28"/>
    </w:rPr>
  </w:style>
  <w:style w:type="character" w:customStyle="1" w:styleId="Heading4Char">
    <w:name w:val="Heading 4 Char"/>
    <w:basedOn w:val="DefaultParagraphFont"/>
    <w:link w:val="Heading4"/>
    <w:rsid w:val="003069B3"/>
    <w:rPr>
      <w:rFonts w:cs="Arial"/>
      <w:bCs/>
      <w:sz w:val="24"/>
      <w:szCs w:val="28"/>
    </w:rPr>
  </w:style>
  <w:style w:type="paragraph" w:styleId="Revision">
    <w:name w:val="Revision"/>
    <w:hidden/>
    <w:rsid w:val="003069B3"/>
    <w:rPr>
      <w:rFonts w:eastAsia="Times New Roman"/>
      <w:spacing w:val="0"/>
      <w:w w:val="100"/>
    </w:rPr>
  </w:style>
  <w:style w:type="paragraph" w:customStyle="1" w:styleId="Tabelle">
    <w:name w:val="Tabelle"/>
    <w:semiHidden/>
    <w:rsid w:val="003069B3"/>
    <w:rPr>
      <w:rFonts w:eastAsia="Times New Roman"/>
      <w:spacing w:val="0"/>
      <w:w w:val="100"/>
      <w:sz w:val="20"/>
      <w:szCs w:val="24"/>
      <w:lang w:val="en-US"/>
    </w:rPr>
  </w:style>
  <w:style w:type="paragraph" w:customStyle="1" w:styleId="Default">
    <w:name w:val="Default"/>
    <w:rsid w:val="00B04131"/>
    <w:pPr>
      <w:autoSpaceDE w:val="0"/>
      <w:autoSpaceDN w:val="0"/>
      <w:adjustRightInd w:val="0"/>
    </w:pPr>
    <w:rPr>
      <w:rFonts w:cs="Arial"/>
      <w:color w:val="000000"/>
      <w:sz w:val="24"/>
      <w:szCs w:val="24"/>
    </w:rPr>
  </w:style>
  <w:style w:type="paragraph" w:customStyle="1" w:styleId="projectstandard">
    <w:name w:val="projectstandard"/>
    <w:basedOn w:val="Normal"/>
    <w:rsid w:val="008C667C"/>
    <w:pPr>
      <w:spacing w:before="100" w:beforeAutospacing="1" w:after="100" w:afterAutospacing="1"/>
    </w:pPr>
    <w:rPr>
      <w:rFonts w:ascii="Times New Roman" w:hAnsi="Times New Roman"/>
      <w:sz w:val="24"/>
      <w:szCs w:val="24"/>
    </w:rPr>
  </w:style>
  <w:style w:type="character" w:customStyle="1" w:styleId="SubtitleChar">
    <w:name w:val="Subtitle Char"/>
    <w:basedOn w:val="DefaultParagraphFont"/>
    <w:link w:val="Subtitle"/>
    <w:uiPriority w:val="11"/>
    <w:rsid w:val="00DE2B55"/>
    <w:rPr>
      <w:rFonts w:cs="Arial"/>
      <w:sz w:val="24"/>
      <w:szCs w:val="24"/>
    </w:rPr>
  </w:style>
  <w:style w:type="character" w:customStyle="1" w:styleId="TitleChar">
    <w:name w:val="Title Char"/>
    <w:basedOn w:val="DefaultParagraphFont"/>
    <w:link w:val="Title"/>
    <w:uiPriority w:val="10"/>
    <w:rsid w:val="00DE2B55"/>
    <w:rPr>
      <w:rFonts w:cs="Arial"/>
      <w:b/>
      <w:bCs/>
      <w:kern w:val="28"/>
      <w:sz w:val="32"/>
      <w:szCs w:val="32"/>
    </w:rPr>
  </w:style>
  <w:style w:type="character" w:customStyle="1" w:styleId="polytonic">
    <w:name w:val="polytonic"/>
    <w:basedOn w:val="DefaultParagraphFont"/>
    <w:rsid w:val="004924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25595">
      <w:bodyDiv w:val="1"/>
      <w:marLeft w:val="0"/>
      <w:marRight w:val="0"/>
      <w:marTop w:val="0"/>
      <w:marBottom w:val="0"/>
      <w:divBdr>
        <w:top w:val="none" w:sz="0" w:space="0" w:color="auto"/>
        <w:left w:val="none" w:sz="0" w:space="0" w:color="auto"/>
        <w:bottom w:val="none" w:sz="0" w:space="0" w:color="auto"/>
        <w:right w:val="none" w:sz="0" w:space="0" w:color="auto"/>
      </w:divBdr>
      <w:divsChild>
        <w:div w:id="1440644991">
          <w:marLeft w:val="0"/>
          <w:marRight w:val="0"/>
          <w:marTop w:val="0"/>
          <w:marBottom w:val="0"/>
          <w:divBdr>
            <w:top w:val="none" w:sz="0" w:space="0" w:color="auto"/>
            <w:left w:val="none" w:sz="0" w:space="0" w:color="auto"/>
            <w:bottom w:val="none" w:sz="0" w:space="0" w:color="auto"/>
            <w:right w:val="none" w:sz="0" w:space="0" w:color="auto"/>
          </w:divBdr>
        </w:div>
      </w:divsChild>
    </w:div>
    <w:div w:id="406152271">
      <w:bodyDiv w:val="1"/>
      <w:marLeft w:val="0"/>
      <w:marRight w:val="0"/>
      <w:marTop w:val="0"/>
      <w:marBottom w:val="0"/>
      <w:divBdr>
        <w:top w:val="none" w:sz="0" w:space="0" w:color="auto"/>
        <w:left w:val="none" w:sz="0" w:space="0" w:color="auto"/>
        <w:bottom w:val="none" w:sz="0" w:space="0" w:color="auto"/>
        <w:right w:val="none" w:sz="0" w:space="0" w:color="auto"/>
      </w:divBdr>
    </w:div>
    <w:div w:id="479540202">
      <w:bodyDiv w:val="1"/>
      <w:marLeft w:val="0"/>
      <w:marRight w:val="0"/>
      <w:marTop w:val="0"/>
      <w:marBottom w:val="0"/>
      <w:divBdr>
        <w:top w:val="none" w:sz="0" w:space="0" w:color="auto"/>
        <w:left w:val="none" w:sz="0" w:space="0" w:color="auto"/>
        <w:bottom w:val="none" w:sz="0" w:space="0" w:color="auto"/>
        <w:right w:val="none" w:sz="0" w:space="0" w:color="auto"/>
      </w:divBdr>
    </w:div>
    <w:div w:id="700787951">
      <w:bodyDiv w:val="1"/>
      <w:marLeft w:val="0"/>
      <w:marRight w:val="0"/>
      <w:marTop w:val="0"/>
      <w:marBottom w:val="0"/>
      <w:divBdr>
        <w:top w:val="none" w:sz="0" w:space="0" w:color="auto"/>
        <w:left w:val="none" w:sz="0" w:space="0" w:color="auto"/>
        <w:bottom w:val="none" w:sz="0" w:space="0" w:color="auto"/>
        <w:right w:val="none" w:sz="0" w:space="0" w:color="auto"/>
      </w:divBdr>
    </w:div>
    <w:div w:id="758911116">
      <w:bodyDiv w:val="1"/>
      <w:marLeft w:val="0"/>
      <w:marRight w:val="0"/>
      <w:marTop w:val="0"/>
      <w:marBottom w:val="0"/>
      <w:divBdr>
        <w:top w:val="none" w:sz="0" w:space="0" w:color="auto"/>
        <w:left w:val="none" w:sz="0" w:space="0" w:color="auto"/>
        <w:bottom w:val="none" w:sz="0" w:space="0" w:color="auto"/>
        <w:right w:val="none" w:sz="0" w:space="0" w:color="auto"/>
      </w:divBdr>
      <w:divsChild>
        <w:div w:id="714768052">
          <w:marLeft w:val="750"/>
          <w:marRight w:val="0"/>
          <w:marTop w:val="0"/>
          <w:marBottom w:val="0"/>
          <w:divBdr>
            <w:top w:val="none" w:sz="0" w:space="0" w:color="auto"/>
            <w:left w:val="none" w:sz="0" w:space="0" w:color="auto"/>
            <w:bottom w:val="none" w:sz="0" w:space="0" w:color="auto"/>
            <w:right w:val="none" w:sz="0" w:space="0" w:color="auto"/>
          </w:divBdr>
        </w:div>
        <w:div w:id="840584850">
          <w:marLeft w:val="0"/>
          <w:marRight w:val="0"/>
          <w:marTop w:val="0"/>
          <w:marBottom w:val="0"/>
          <w:divBdr>
            <w:top w:val="none" w:sz="0" w:space="0" w:color="auto"/>
            <w:left w:val="none" w:sz="0" w:space="0" w:color="auto"/>
            <w:bottom w:val="none" w:sz="0" w:space="0" w:color="auto"/>
            <w:right w:val="none" w:sz="0" w:space="0" w:color="auto"/>
          </w:divBdr>
        </w:div>
        <w:div w:id="1226835050">
          <w:marLeft w:val="0"/>
          <w:marRight w:val="0"/>
          <w:marTop w:val="0"/>
          <w:marBottom w:val="0"/>
          <w:divBdr>
            <w:top w:val="none" w:sz="0" w:space="0" w:color="auto"/>
            <w:left w:val="none" w:sz="0" w:space="0" w:color="auto"/>
            <w:bottom w:val="none" w:sz="0" w:space="0" w:color="auto"/>
            <w:right w:val="none" w:sz="0" w:space="0" w:color="auto"/>
          </w:divBdr>
        </w:div>
        <w:div w:id="2076736385">
          <w:marLeft w:val="0"/>
          <w:marRight w:val="0"/>
          <w:marTop w:val="0"/>
          <w:marBottom w:val="0"/>
          <w:divBdr>
            <w:top w:val="none" w:sz="0" w:space="0" w:color="auto"/>
            <w:left w:val="none" w:sz="0" w:space="0" w:color="auto"/>
            <w:bottom w:val="none" w:sz="0" w:space="0" w:color="auto"/>
            <w:right w:val="none" w:sz="0" w:space="0" w:color="auto"/>
          </w:divBdr>
        </w:div>
      </w:divsChild>
    </w:div>
    <w:div w:id="801381781">
      <w:bodyDiv w:val="1"/>
      <w:marLeft w:val="0"/>
      <w:marRight w:val="0"/>
      <w:marTop w:val="0"/>
      <w:marBottom w:val="0"/>
      <w:divBdr>
        <w:top w:val="none" w:sz="0" w:space="0" w:color="auto"/>
        <w:left w:val="none" w:sz="0" w:space="0" w:color="auto"/>
        <w:bottom w:val="none" w:sz="0" w:space="0" w:color="auto"/>
        <w:right w:val="none" w:sz="0" w:space="0" w:color="auto"/>
      </w:divBdr>
      <w:divsChild>
        <w:div w:id="814564408">
          <w:marLeft w:val="0"/>
          <w:marRight w:val="0"/>
          <w:marTop w:val="0"/>
          <w:marBottom w:val="0"/>
          <w:divBdr>
            <w:top w:val="none" w:sz="0" w:space="0" w:color="auto"/>
            <w:left w:val="none" w:sz="0" w:space="0" w:color="auto"/>
            <w:bottom w:val="none" w:sz="0" w:space="0" w:color="auto"/>
            <w:right w:val="none" w:sz="0" w:space="0" w:color="auto"/>
          </w:divBdr>
        </w:div>
      </w:divsChild>
    </w:div>
    <w:div w:id="859928597">
      <w:bodyDiv w:val="1"/>
      <w:marLeft w:val="0"/>
      <w:marRight w:val="0"/>
      <w:marTop w:val="0"/>
      <w:marBottom w:val="0"/>
      <w:divBdr>
        <w:top w:val="none" w:sz="0" w:space="0" w:color="auto"/>
        <w:left w:val="none" w:sz="0" w:space="0" w:color="auto"/>
        <w:bottom w:val="none" w:sz="0" w:space="0" w:color="auto"/>
        <w:right w:val="none" w:sz="0" w:space="0" w:color="auto"/>
      </w:divBdr>
    </w:div>
    <w:div w:id="871040903">
      <w:bodyDiv w:val="1"/>
      <w:marLeft w:val="0"/>
      <w:marRight w:val="0"/>
      <w:marTop w:val="0"/>
      <w:marBottom w:val="0"/>
      <w:divBdr>
        <w:top w:val="none" w:sz="0" w:space="0" w:color="auto"/>
        <w:left w:val="none" w:sz="0" w:space="0" w:color="auto"/>
        <w:bottom w:val="none" w:sz="0" w:space="0" w:color="auto"/>
        <w:right w:val="none" w:sz="0" w:space="0" w:color="auto"/>
      </w:divBdr>
    </w:div>
    <w:div w:id="1005136007">
      <w:bodyDiv w:val="1"/>
      <w:marLeft w:val="0"/>
      <w:marRight w:val="0"/>
      <w:marTop w:val="0"/>
      <w:marBottom w:val="0"/>
      <w:divBdr>
        <w:top w:val="none" w:sz="0" w:space="0" w:color="auto"/>
        <w:left w:val="none" w:sz="0" w:space="0" w:color="auto"/>
        <w:bottom w:val="none" w:sz="0" w:space="0" w:color="auto"/>
        <w:right w:val="none" w:sz="0" w:space="0" w:color="auto"/>
      </w:divBdr>
      <w:divsChild>
        <w:div w:id="1498153485">
          <w:marLeft w:val="0"/>
          <w:marRight w:val="0"/>
          <w:marTop w:val="0"/>
          <w:marBottom w:val="0"/>
          <w:divBdr>
            <w:top w:val="none" w:sz="0" w:space="0" w:color="auto"/>
            <w:left w:val="none" w:sz="0" w:space="0" w:color="auto"/>
            <w:bottom w:val="none" w:sz="0" w:space="0" w:color="auto"/>
            <w:right w:val="none" w:sz="0" w:space="0" w:color="auto"/>
          </w:divBdr>
          <w:divsChild>
            <w:div w:id="1184980223">
              <w:marLeft w:val="0"/>
              <w:marRight w:val="0"/>
              <w:marTop w:val="0"/>
              <w:marBottom w:val="0"/>
              <w:divBdr>
                <w:top w:val="none" w:sz="0" w:space="0" w:color="auto"/>
                <w:left w:val="none" w:sz="0" w:space="0" w:color="auto"/>
                <w:bottom w:val="none" w:sz="0" w:space="0" w:color="auto"/>
                <w:right w:val="none" w:sz="0" w:space="0" w:color="auto"/>
              </w:divBdr>
              <w:divsChild>
                <w:div w:id="1655645879">
                  <w:marLeft w:val="0"/>
                  <w:marRight w:val="0"/>
                  <w:marTop w:val="0"/>
                  <w:marBottom w:val="0"/>
                  <w:divBdr>
                    <w:top w:val="none" w:sz="0" w:space="0" w:color="auto"/>
                    <w:left w:val="none" w:sz="0" w:space="0" w:color="auto"/>
                    <w:bottom w:val="none" w:sz="0" w:space="0" w:color="auto"/>
                    <w:right w:val="none" w:sz="0" w:space="0" w:color="auto"/>
                  </w:divBdr>
                  <w:divsChild>
                    <w:div w:id="1912613880">
                      <w:marLeft w:val="0"/>
                      <w:marRight w:val="0"/>
                      <w:marTop w:val="0"/>
                      <w:marBottom w:val="0"/>
                      <w:divBdr>
                        <w:top w:val="none" w:sz="0" w:space="0" w:color="auto"/>
                        <w:left w:val="none" w:sz="0" w:space="0" w:color="auto"/>
                        <w:bottom w:val="none" w:sz="0" w:space="0" w:color="auto"/>
                        <w:right w:val="none" w:sz="0" w:space="0" w:color="auto"/>
                      </w:divBdr>
                      <w:divsChild>
                        <w:div w:id="1107773178">
                          <w:marLeft w:val="0"/>
                          <w:marRight w:val="0"/>
                          <w:marTop w:val="0"/>
                          <w:marBottom w:val="0"/>
                          <w:divBdr>
                            <w:top w:val="none" w:sz="0" w:space="0" w:color="auto"/>
                            <w:left w:val="none" w:sz="0" w:space="0" w:color="auto"/>
                            <w:bottom w:val="none" w:sz="0" w:space="0" w:color="auto"/>
                            <w:right w:val="none" w:sz="0" w:space="0" w:color="auto"/>
                          </w:divBdr>
                          <w:divsChild>
                            <w:div w:id="1094520071">
                              <w:marLeft w:val="0"/>
                              <w:marRight w:val="0"/>
                              <w:marTop w:val="0"/>
                              <w:marBottom w:val="0"/>
                              <w:divBdr>
                                <w:top w:val="none" w:sz="0" w:space="0" w:color="auto"/>
                                <w:left w:val="none" w:sz="0" w:space="0" w:color="auto"/>
                                <w:bottom w:val="none" w:sz="0" w:space="0" w:color="auto"/>
                                <w:right w:val="none" w:sz="0" w:space="0" w:color="auto"/>
                              </w:divBdr>
                              <w:divsChild>
                                <w:div w:id="270354639">
                                  <w:marLeft w:val="0"/>
                                  <w:marRight w:val="0"/>
                                  <w:marTop w:val="0"/>
                                  <w:marBottom w:val="0"/>
                                  <w:divBdr>
                                    <w:top w:val="none" w:sz="0" w:space="0" w:color="auto"/>
                                    <w:left w:val="none" w:sz="0" w:space="0" w:color="auto"/>
                                    <w:bottom w:val="none" w:sz="0" w:space="0" w:color="auto"/>
                                    <w:right w:val="none" w:sz="0" w:space="0" w:color="auto"/>
                                  </w:divBdr>
                                  <w:divsChild>
                                    <w:div w:id="425881335">
                                      <w:marLeft w:val="0"/>
                                      <w:marRight w:val="0"/>
                                      <w:marTop w:val="0"/>
                                      <w:marBottom w:val="0"/>
                                      <w:divBdr>
                                        <w:top w:val="none" w:sz="0" w:space="0" w:color="auto"/>
                                        <w:left w:val="none" w:sz="0" w:space="0" w:color="auto"/>
                                        <w:bottom w:val="none" w:sz="0" w:space="0" w:color="auto"/>
                                        <w:right w:val="none" w:sz="0" w:space="0" w:color="auto"/>
                                      </w:divBdr>
                                      <w:divsChild>
                                        <w:div w:id="2079588800">
                                          <w:marLeft w:val="0"/>
                                          <w:marRight w:val="0"/>
                                          <w:marTop w:val="0"/>
                                          <w:marBottom w:val="0"/>
                                          <w:divBdr>
                                            <w:top w:val="none" w:sz="0" w:space="0" w:color="auto"/>
                                            <w:left w:val="none" w:sz="0" w:space="0" w:color="auto"/>
                                            <w:bottom w:val="none" w:sz="0" w:space="0" w:color="auto"/>
                                            <w:right w:val="none" w:sz="0" w:space="0" w:color="auto"/>
                                          </w:divBdr>
                                          <w:divsChild>
                                            <w:div w:id="208321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3018158">
      <w:bodyDiv w:val="1"/>
      <w:marLeft w:val="0"/>
      <w:marRight w:val="0"/>
      <w:marTop w:val="0"/>
      <w:marBottom w:val="0"/>
      <w:divBdr>
        <w:top w:val="none" w:sz="0" w:space="0" w:color="auto"/>
        <w:left w:val="none" w:sz="0" w:space="0" w:color="auto"/>
        <w:bottom w:val="none" w:sz="0" w:space="0" w:color="auto"/>
        <w:right w:val="none" w:sz="0" w:space="0" w:color="auto"/>
      </w:divBdr>
      <w:divsChild>
        <w:div w:id="659970858">
          <w:marLeft w:val="0"/>
          <w:marRight w:val="0"/>
          <w:marTop w:val="0"/>
          <w:marBottom w:val="0"/>
          <w:divBdr>
            <w:top w:val="none" w:sz="0" w:space="0" w:color="auto"/>
            <w:left w:val="none" w:sz="0" w:space="0" w:color="auto"/>
            <w:bottom w:val="none" w:sz="0" w:space="0" w:color="auto"/>
            <w:right w:val="none" w:sz="0" w:space="0" w:color="auto"/>
          </w:divBdr>
        </w:div>
      </w:divsChild>
    </w:div>
    <w:div w:id="1050808971">
      <w:bodyDiv w:val="1"/>
      <w:marLeft w:val="0"/>
      <w:marRight w:val="0"/>
      <w:marTop w:val="0"/>
      <w:marBottom w:val="0"/>
      <w:divBdr>
        <w:top w:val="none" w:sz="0" w:space="0" w:color="auto"/>
        <w:left w:val="none" w:sz="0" w:space="0" w:color="auto"/>
        <w:bottom w:val="none" w:sz="0" w:space="0" w:color="auto"/>
        <w:right w:val="none" w:sz="0" w:space="0" w:color="auto"/>
      </w:divBdr>
      <w:divsChild>
        <w:div w:id="734668350">
          <w:marLeft w:val="0"/>
          <w:marRight w:val="0"/>
          <w:marTop w:val="0"/>
          <w:marBottom w:val="0"/>
          <w:divBdr>
            <w:top w:val="none" w:sz="0" w:space="0" w:color="auto"/>
            <w:left w:val="none" w:sz="0" w:space="0" w:color="auto"/>
            <w:bottom w:val="none" w:sz="0" w:space="0" w:color="auto"/>
            <w:right w:val="none" w:sz="0" w:space="0" w:color="auto"/>
          </w:divBdr>
        </w:div>
      </w:divsChild>
    </w:div>
    <w:div w:id="1434933920">
      <w:bodyDiv w:val="1"/>
      <w:marLeft w:val="0"/>
      <w:marRight w:val="0"/>
      <w:marTop w:val="0"/>
      <w:marBottom w:val="0"/>
      <w:divBdr>
        <w:top w:val="none" w:sz="0" w:space="0" w:color="auto"/>
        <w:left w:val="none" w:sz="0" w:space="0" w:color="auto"/>
        <w:bottom w:val="none" w:sz="0" w:space="0" w:color="auto"/>
        <w:right w:val="none" w:sz="0" w:space="0" w:color="auto"/>
      </w:divBdr>
    </w:div>
    <w:div w:id="2084990260">
      <w:bodyDiv w:val="1"/>
      <w:marLeft w:val="0"/>
      <w:marRight w:val="0"/>
      <w:marTop w:val="0"/>
      <w:marBottom w:val="0"/>
      <w:divBdr>
        <w:top w:val="none" w:sz="0" w:space="0" w:color="auto"/>
        <w:left w:val="none" w:sz="0" w:space="0" w:color="auto"/>
        <w:bottom w:val="none" w:sz="0" w:space="0" w:color="auto"/>
        <w:right w:val="none" w:sz="0" w:space="0" w:color="auto"/>
      </w:divBdr>
      <w:divsChild>
        <w:div w:id="42116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jp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Appl\Office\SMS%20group\Templates\word2010\vorlagen\EA\SSoD_x_Template%20Word%20Layout_V3-00_xx.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C7C864-FC8B-4D90-8D9C-EDC9D3D4A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SSoD_x_Template Word Layout_V3-00_xx.dotm</Template>
  <TotalTime>0</TotalTime>
  <Pages>4</Pages>
  <Words>533</Words>
  <Characters>2540</Characters>
  <Application>Microsoft Office Word</Application>
  <DocSecurity>0</DocSecurity>
  <Lines>70</Lines>
  <Paragraphs>45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WinCC Timer</vt:lpstr>
      <vt:lpstr>HMI Training</vt:lpstr>
    </vt:vector>
  </TitlesOfParts>
  <Manager/>
  <Company>SMS group GmbH</Company>
  <LinksUpToDate>false</LinksUpToDate>
  <CharactersWithSpaces>3028</CharactersWithSpaces>
  <SharedDoc>false</SharedDoc>
  <HLinks>
    <vt:vector size="72" baseType="variant">
      <vt:variant>
        <vt:i4>1572922</vt:i4>
      </vt:variant>
      <vt:variant>
        <vt:i4>85</vt:i4>
      </vt:variant>
      <vt:variant>
        <vt:i4>0</vt:i4>
      </vt:variant>
      <vt:variant>
        <vt:i4>5</vt:i4>
      </vt:variant>
      <vt:variant>
        <vt:lpwstr/>
      </vt:variant>
      <vt:variant>
        <vt:lpwstr>_Toc314488526</vt:lpwstr>
      </vt:variant>
      <vt:variant>
        <vt:i4>1572922</vt:i4>
      </vt:variant>
      <vt:variant>
        <vt:i4>79</vt:i4>
      </vt:variant>
      <vt:variant>
        <vt:i4>0</vt:i4>
      </vt:variant>
      <vt:variant>
        <vt:i4>5</vt:i4>
      </vt:variant>
      <vt:variant>
        <vt:lpwstr/>
      </vt:variant>
      <vt:variant>
        <vt:lpwstr>_Toc314488525</vt:lpwstr>
      </vt:variant>
      <vt:variant>
        <vt:i4>1572922</vt:i4>
      </vt:variant>
      <vt:variant>
        <vt:i4>73</vt:i4>
      </vt:variant>
      <vt:variant>
        <vt:i4>0</vt:i4>
      </vt:variant>
      <vt:variant>
        <vt:i4>5</vt:i4>
      </vt:variant>
      <vt:variant>
        <vt:lpwstr/>
      </vt:variant>
      <vt:variant>
        <vt:lpwstr>_Toc314488524</vt:lpwstr>
      </vt:variant>
      <vt:variant>
        <vt:i4>1572922</vt:i4>
      </vt:variant>
      <vt:variant>
        <vt:i4>67</vt:i4>
      </vt:variant>
      <vt:variant>
        <vt:i4>0</vt:i4>
      </vt:variant>
      <vt:variant>
        <vt:i4>5</vt:i4>
      </vt:variant>
      <vt:variant>
        <vt:lpwstr/>
      </vt:variant>
      <vt:variant>
        <vt:lpwstr>_Toc314488523</vt:lpwstr>
      </vt:variant>
      <vt:variant>
        <vt:i4>1572922</vt:i4>
      </vt:variant>
      <vt:variant>
        <vt:i4>61</vt:i4>
      </vt:variant>
      <vt:variant>
        <vt:i4>0</vt:i4>
      </vt:variant>
      <vt:variant>
        <vt:i4>5</vt:i4>
      </vt:variant>
      <vt:variant>
        <vt:lpwstr/>
      </vt:variant>
      <vt:variant>
        <vt:lpwstr>_Toc314488522</vt:lpwstr>
      </vt:variant>
      <vt:variant>
        <vt:i4>1572922</vt:i4>
      </vt:variant>
      <vt:variant>
        <vt:i4>55</vt:i4>
      </vt:variant>
      <vt:variant>
        <vt:i4>0</vt:i4>
      </vt:variant>
      <vt:variant>
        <vt:i4>5</vt:i4>
      </vt:variant>
      <vt:variant>
        <vt:lpwstr/>
      </vt:variant>
      <vt:variant>
        <vt:lpwstr>_Toc314488521</vt:lpwstr>
      </vt:variant>
      <vt:variant>
        <vt:i4>1572922</vt:i4>
      </vt:variant>
      <vt:variant>
        <vt:i4>49</vt:i4>
      </vt:variant>
      <vt:variant>
        <vt:i4>0</vt:i4>
      </vt:variant>
      <vt:variant>
        <vt:i4>5</vt:i4>
      </vt:variant>
      <vt:variant>
        <vt:lpwstr/>
      </vt:variant>
      <vt:variant>
        <vt:lpwstr>_Toc314488520</vt:lpwstr>
      </vt:variant>
      <vt:variant>
        <vt:i4>1769530</vt:i4>
      </vt:variant>
      <vt:variant>
        <vt:i4>43</vt:i4>
      </vt:variant>
      <vt:variant>
        <vt:i4>0</vt:i4>
      </vt:variant>
      <vt:variant>
        <vt:i4>5</vt:i4>
      </vt:variant>
      <vt:variant>
        <vt:lpwstr/>
      </vt:variant>
      <vt:variant>
        <vt:lpwstr>_Toc314488519</vt:lpwstr>
      </vt:variant>
      <vt:variant>
        <vt:i4>3276925</vt:i4>
      </vt:variant>
      <vt:variant>
        <vt:i4>38</vt:i4>
      </vt:variant>
      <vt:variant>
        <vt:i4>0</vt:i4>
      </vt:variant>
      <vt:variant>
        <vt:i4>5</vt:i4>
      </vt:variant>
      <vt:variant>
        <vt:lpwstr>http://www.sms-siemag.com/</vt:lpwstr>
      </vt:variant>
      <vt:variant>
        <vt:lpwstr/>
      </vt:variant>
      <vt:variant>
        <vt:i4>3276925</vt:i4>
      </vt:variant>
      <vt:variant>
        <vt:i4>35</vt:i4>
      </vt:variant>
      <vt:variant>
        <vt:i4>0</vt:i4>
      </vt:variant>
      <vt:variant>
        <vt:i4>5</vt:i4>
      </vt:variant>
      <vt:variant>
        <vt:lpwstr>http://www.sms-siemag.com/</vt:lpwstr>
      </vt:variant>
      <vt:variant>
        <vt:lpwstr/>
      </vt:variant>
      <vt:variant>
        <vt:i4>7077888</vt:i4>
      </vt:variant>
      <vt:variant>
        <vt:i4>32</vt:i4>
      </vt:variant>
      <vt:variant>
        <vt:i4>0</vt:i4>
      </vt:variant>
      <vt:variant>
        <vt:i4>5</vt:i4>
      </vt:variant>
      <vt:variant>
        <vt:lpwstr>mailto:automation@sms-siemag.com</vt:lpwstr>
      </vt:variant>
      <vt:variant>
        <vt:lpwstr/>
      </vt:variant>
      <vt:variant>
        <vt:i4>7077888</vt:i4>
      </vt:variant>
      <vt:variant>
        <vt:i4>29</vt:i4>
      </vt:variant>
      <vt:variant>
        <vt:i4>0</vt:i4>
      </vt:variant>
      <vt:variant>
        <vt:i4>5</vt:i4>
      </vt:variant>
      <vt:variant>
        <vt:lpwstr>mailto:automation@sms-siemag.com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WinCC Timer</dc:title>
  <dc:subject>Instruction Manual</dc:subject>
  <dc:creator>Muresan, Radu Adrian (SMS Metallurgy Romania S.r.l.)</dc:creator>
  <cp:lastModifiedBy>Muresan, Radu-Adrian (SMS Metallurgy Romania S.r.l.)</cp:lastModifiedBy>
  <cp:revision>28</cp:revision>
  <cp:lastPrinted>2021-01-13T12:31:00Z</cp:lastPrinted>
  <dcterms:created xsi:type="dcterms:W3CDTF">2021-01-13T07:15:00Z</dcterms:created>
  <dcterms:modified xsi:type="dcterms:W3CDTF">2021-01-13T12:37:00Z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Name">
    <vt:lpwstr/>
  </property>
  <property fmtid="{D5CDD505-2E9C-101B-9397-08002B2CF9AE}" pid="3" name="ProjectShortName">
    <vt:lpwstr/>
  </property>
  <property fmtid="{D5CDD505-2E9C-101B-9397-08002B2CF9AE}" pid="4" name="ProjectLongName">
    <vt:lpwstr>WinCC Timer</vt:lpwstr>
  </property>
  <property fmtid="{D5CDD505-2E9C-101B-9397-08002B2CF9AE}" pid="5" name="ProjectNumber">
    <vt:lpwstr/>
  </property>
  <property fmtid="{D5CDD505-2E9C-101B-9397-08002B2CF9AE}" pid="6" name="RevisionDate">
    <vt:lpwstr>13/01/2021</vt:lpwstr>
  </property>
  <property fmtid="{D5CDD505-2E9C-101B-9397-08002B2CF9AE}" pid="7" name="DocumentNumber">
    <vt:lpwstr/>
  </property>
  <property fmtid="{D5CDD505-2E9C-101B-9397-08002B2CF9AE}" pid="8" name="RevisionTag">
    <vt:lpwstr>1</vt:lpwstr>
  </property>
  <property fmtid="{D5CDD505-2E9C-101B-9397-08002B2CF9AE}" pid="9" name="CopyrightYear">
    <vt:lpwstr>2021</vt:lpwstr>
  </property>
  <property fmtid="{D5CDD505-2E9C-101B-9397-08002B2CF9AE}" pid="10" name="DocumentStatus">
    <vt:lpwstr>Final</vt:lpwstr>
  </property>
  <property fmtid="{D5CDD505-2E9C-101B-9397-08002B2CF9AE}" pid="11" name="UseChapter">
    <vt:bool>false</vt:bool>
  </property>
  <property fmtid="{D5CDD505-2E9C-101B-9397-08002B2CF9AE}" pid="12" name="TemplateVersion">
    <vt:lpwstr>SSoD_x_Template Word Layout_V3-00_xx.dotm</vt:lpwstr>
  </property>
  <property fmtid="{D5CDD505-2E9C-101B-9397-08002B2CF9AE}" pid="13" name="SAPNumber">
    <vt:lpwstr/>
  </property>
  <property fmtid="{D5CDD505-2E9C-101B-9397-08002B2CF9AE}" pid="14" name="CustomerNumber">
    <vt:lpwstr/>
  </property>
  <property fmtid="{D5CDD505-2E9C-101B-9397-08002B2CF9AE}" pid="15" name="ProjectDataFile">
    <vt:lpwstr>Select Project Data File</vt:lpwstr>
  </property>
  <property fmtid="{D5CDD505-2E9C-101B-9397-08002B2CF9AE}" pid="16" name="Language">
    <vt:lpwstr>en</vt:lpwstr>
  </property>
  <property fmtid="{D5CDD505-2E9C-101B-9397-08002B2CF9AE}" pid="17" name="FunctionVersion">
    <vt:lpwstr>V2-03</vt:lpwstr>
  </property>
  <property fmtid="{D5CDD505-2E9C-101B-9397-08002B2CF9AE}" pid="18" name="UseChapterHeading">
    <vt:bool>false</vt:bool>
  </property>
  <property fmtid="{D5CDD505-2E9C-101B-9397-08002B2CF9AE}" pid="19" name="UseChapterNo">
    <vt:bool>false</vt:bool>
  </property>
</Properties>
</file>